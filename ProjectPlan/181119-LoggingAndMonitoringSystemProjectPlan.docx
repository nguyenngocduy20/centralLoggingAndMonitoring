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D07E5" w14:textId="7E74EF59" w:rsidR="004D0A40" w:rsidRDefault="00956895" w:rsidP="004D0A40">
      <w:r>
        <w:rPr>
          <w:rFonts w:ascii="Calibri" w:eastAsia="Calibri" w:hAnsi="Calibri"/>
          <w:noProof/>
          <w:sz w:val="22"/>
          <w:szCs w:val="22"/>
          <w:lang w:eastAsia="zh-CN"/>
        </w:rPr>
        <w:drawing>
          <wp:anchor distT="0" distB="0" distL="114300" distR="114300" simplePos="0" relativeHeight="251658270" behindDoc="0" locked="0" layoutInCell="1" allowOverlap="1" wp14:anchorId="5D4A60E2" wp14:editId="0973A668">
            <wp:simplePos x="0" y="0"/>
            <wp:positionH relativeFrom="margin">
              <wp:posOffset>5028565</wp:posOffset>
            </wp:positionH>
            <wp:positionV relativeFrom="paragraph">
              <wp:posOffset>184521</wp:posOffset>
            </wp:positionV>
            <wp:extent cx="1612232" cy="488028"/>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o FPT IS.jpg"/>
                    <pic:cNvPicPr/>
                  </pic:nvPicPr>
                  <pic:blipFill>
                    <a:blip r:embed="rId12"/>
                    <a:stretch>
                      <a:fillRect/>
                    </a:stretch>
                  </pic:blipFill>
                  <pic:spPr>
                    <a:xfrm>
                      <a:off x="0" y="0"/>
                      <a:ext cx="1612232" cy="488028"/>
                    </a:xfrm>
                    <a:prstGeom prst="rect">
                      <a:avLst/>
                    </a:prstGeom>
                  </pic:spPr>
                </pic:pic>
              </a:graphicData>
            </a:graphic>
            <wp14:sizeRelH relativeFrom="margin">
              <wp14:pctWidth>0</wp14:pctWidth>
            </wp14:sizeRelH>
            <wp14:sizeRelV relativeFrom="margin">
              <wp14:pctHeight>0</wp14:pctHeight>
            </wp14:sizeRelV>
          </wp:anchor>
        </w:drawing>
      </w:r>
    </w:p>
    <w:p w14:paraId="2C64C398" w14:textId="77777777" w:rsidR="00956895" w:rsidRDefault="00956895" w:rsidP="004D0A40"/>
    <w:p w14:paraId="30B06B2C" w14:textId="77777777" w:rsidR="00956895" w:rsidRDefault="00E90422" w:rsidP="004D0A40">
      <w:r>
        <w:rPr>
          <w:noProof/>
        </w:rPr>
        <w:pict w14:anchorId="7AA17724">
          <v:shapetype id="_x0000_t202" coordsize="21600,21600" o:spt="202" path="m,l,21600r21600,l21600,xe">
            <v:stroke joinstyle="miter"/>
            <v:path gradientshapeok="t" o:connecttype="rect"/>
          </v:shapetype>
          <v:shape id="_x0000_s1056" type="#_x0000_t202" style="position:absolute;margin-left:48.4pt;margin-top:380pt;width:380.3pt;height:59.2pt;z-index:251658242;mso-wrap-edited:f;mso-position-horizontal-relative:page;mso-position-vertical-relative:page" wrapcoords="0 0 21600 0 21600 21600 0 21600 0 0" filled="f" stroked="f">
            <v:fill o:detectmouseclick="t"/>
            <v:textbox style="mso-next-textbox:#_x0000_s1056" inset="0,0,0,0">
              <w:txbxContent>
                <w:p w14:paraId="5E068859" w14:textId="63F89DB2" w:rsidR="00E90422" w:rsidRPr="00A96934" w:rsidRDefault="00E90422" w:rsidP="00442997">
                  <w:pPr>
                    <w:pStyle w:val="BasicParagraph"/>
                    <w:rPr>
                      <w:rFonts w:ascii="Segoe UI" w:hAnsi="Segoe UI" w:cs="Segoe UI"/>
                      <w:color w:val="FFFFFF" w:themeColor="background1"/>
                      <w:sz w:val="72"/>
                    </w:rPr>
                  </w:pPr>
                  <w:r>
                    <w:rPr>
                      <w:rFonts w:ascii="Segoe UI" w:hAnsi="Segoe UI" w:cs="Segoe UI"/>
                      <w:color w:val="FFFFFF" w:themeColor="background1"/>
                      <w:sz w:val="72"/>
                    </w:rPr>
                    <w:t>Project Plan</w:t>
                  </w:r>
                </w:p>
              </w:txbxContent>
            </v:textbox>
            <w10:wrap type="tight" anchorx="page" anchory="page"/>
          </v:shape>
        </w:pict>
      </w:r>
      <w:r>
        <w:rPr>
          <w:noProof/>
        </w:rPr>
        <w:pict w14:anchorId="05DAB952">
          <v:shape id="_x0000_s1058" type="#_x0000_t202" style="position:absolute;margin-left:49.15pt;margin-top:506.9pt;width:220.3pt;height:70.7pt;z-index:251658244;mso-wrap-edited:f;mso-position-horizontal-relative:page;mso-position-vertical-relative:page" wrapcoords="0 0 21600 0 21600 21600 0 21600 0 0" filled="f" stroked="f">
            <v:fill o:detectmouseclick="t"/>
            <v:textbox style="mso-next-textbox:#_x0000_s1058" inset="0,0,0,0">
              <w:txbxContent>
                <w:p w14:paraId="6A85CB9C" w14:textId="75C56030" w:rsidR="00E90422" w:rsidRPr="00A96934" w:rsidRDefault="00E90422" w:rsidP="00B33856">
                  <w:pPr>
                    <w:pStyle w:val="BodyTextBodyStyles"/>
                    <w:rPr>
                      <w:rFonts w:ascii="Segoe UI" w:hAnsi="Segoe UI" w:cs="Segoe UI"/>
                      <w:b/>
                      <w:bCs/>
                      <w:color w:val="FFFFFF" w:themeColor="background1"/>
                      <w:lang w:val="vi-VN"/>
                    </w:rPr>
                  </w:pPr>
                  <w:r>
                    <w:rPr>
                      <w:rFonts w:ascii="Segoe UI" w:hAnsi="Segoe UI" w:cs="Segoe UI"/>
                      <w:color w:val="FFFFFF" w:themeColor="background1"/>
                    </w:rPr>
                    <w:t>Ngày phát hành</w:t>
                  </w:r>
                  <w:r w:rsidRPr="00860E1A">
                    <w:rPr>
                      <w:rFonts w:ascii="Segoe UI" w:hAnsi="Segoe UI" w:cs="Segoe UI"/>
                      <w:color w:val="FFFFFF" w:themeColor="background1"/>
                    </w:rPr>
                    <w:t>:</w:t>
                  </w:r>
                  <w:r w:rsidRPr="00860E1A">
                    <w:rPr>
                      <w:rFonts w:ascii="Segoe UI" w:hAnsi="Segoe UI" w:cs="Segoe UI"/>
                      <w:color w:val="FFFFFF" w:themeColor="background1"/>
                    </w:rPr>
                    <w:br/>
                  </w:r>
                  <w:r>
                    <w:rPr>
                      <w:rFonts w:ascii="Segoe UI" w:hAnsi="Segoe UI" w:cs="Segoe UI"/>
                      <w:b/>
                      <w:bCs/>
                      <w:color w:val="FFFFFF" w:themeColor="background1"/>
                    </w:rPr>
                    <w:t xml:space="preserve">Tháng 11, Năm </w:t>
                  </w:r>
                  <w:r>
                    <w:rPr>
                      <w:rFonts w:ascii="Segoe UI" w:hAnsi="Segoe UI" w:cs="Segoe UI"/>
                      <w:b/>
                      <w:bCs/>
                      <w:color w:val="FFFFFF" w:themeColor="background1"/>
                      <w:lang w:val="vi-VN"/>
                    </w:rPr>
                    <w:t>2018</w:t>
                  </w:r>
                </w:p>
                <w:p w14:paraId="29E11A42" w14:textId="77777777" w:rsidR="00E90422" w:rsidRPr="00A96934" w:rsidRDefault="00E90422" w:rsidP="00B33856">
                  <w:pPr>
                    <w:pStyle w:val="BasicParagraph"/>
                    <w:rPr>
                      <w:rFonts w:ascii="Segoe UI" w:hAnsi="Segoe UI" w:cs="Segoe UI"/>
                      <w:b/>
                      <w:bCs/>
                      <w:color w:val="FFFFFF" w:themeColor="background1"/>
                      <w:sz w:val="18"/>
                      <w:szCs w:val="18"/>
                      <w:lang w:val="vi-VN"/>
                    </w:rPr>
                  </w:pPr>
                  <w:r>
                    <w:rPr>
                      <w:rFonts w:ascii="Segoe UI" w:hAnsi="Segoe UI" w:cs="Segoe UI"/>
                      <w:color w:val="FFFFFF" w:themeColor="background1"/>
                      <w:sz w:val="18"/>
                      <w:szCs w:val="18"/>
                    </w:rPr>
                    <w:t>Hiệu lực đến</w:t>
                  </w:r>
                  <w:r w:rsidRPr="00860E1A">
                    <w:rPr>
                      <w:rFonts w:ascii="Segoe UI" w:hAnsi="Segoe UI" w:cs="Segoe UI"/>
                      <w:color w:val="FFFFFF" w:themeColor="background1"/>
                      <w:sz w:val="18"/>
                      <w:szCs w:val="18"/>
                    </w:rPr>
                    <w:t>:</w:t>
                  </w:r>
                  <w:r w:rsidRPr="00860E1A">
                    <w:rPr>
                      <w:rFonts w:ascii="Segoe UI" w:hAnsi="Segoe UI" w:cs="Segoe UI"/>
                      <w:color w:val="FFFFFF" w:themeColor="background1"/>
                      <w:sz w:val="18"/>
                      <w:szCs w:val="18"/>
                    </w:rPr>
                    <w:br/>
                  </w:r>
                  <w:r>
                    <w:rPr>
                      <w:rFonts w:ascii="Segoe UI" w:hAnsi="Segoe UI" w:cs="Segoe UI"/>
                      <w:b/>
                      <w:bCs/>
                      <w:color w:val="FFFFFF" w:themeColor="background1"/>
                      <w:sz w:val="18"/>
                      <w:szCs w:val="18"/>
                      <w:lang w:val="vi-VN"/>
                    </w:rPr>
                    <w:t>2</w:t>
                  </w:r>
                  <w:r>
                    <w:rPr>
                      <w:rFonts w:ascii="Segoe UI" w:hAnsi="Segoe UI" w:cs="Segoe UI"/>
                      <w:b/>
                      <w:bCs/>
                      <w:color w:val="FFFFFF" w:themeColor="background1"/>
                      <w:sz w:val="18"/>
                      <w:szCs w:val="18"/>
                    </w:rPr>
                    <w:t>7</w:t>
                  </w:r>
                  <w:r>
                    <w:rPr>
                      <w:rFonts w:ascii="Segoe UI" w:hAnsi="Segoe UI" w:cs="Segoe UI"/>
                      <w:b/>
                      <w:bCs/>
                      <w:color w:val="FFFFFF" w:themeColor="background1"/>
                      <w:sz w:val="18"/>
                      <w:szCs w:val="18"/>
                      <w:lang w:val="vi-VN"/>
                    </w:rPr>
                    <w:t>.04.2018</w:t>
                  </w:r>
                </w:p>
                <w:p w14:paraId="3BB90FBF" w14:textId="77777777" w:rsidR="00E90422" w:rsidRPr="00860E1A" w:rsidRDefault="00E90422" w:rsidP="00442997">
                  <w:pPr>
                    <w:rPr>
                      <w:rFonts w:ascii="Segoe UI" w:hAnsi="Segoe UI" w:cs="Segoe UI"/>
                      <w:color w:val="FFFFFF" w:themeColor="background1"/>
                    </w:rPr>
                  </w:pPr>
                </w:p>
              </w:txbxContent>
            </v:textbox>
            <w10:wrap type="tight" anchorx="page" anchory="page"/>
          </v:shape>
        </w:pict>
      </w:r>
      <w:r>
        <w:rPr>
          <w:noProof/>
        </w:rPr>
        <w:pict w14:anchorId="7F4ED731">
          <v:shape id="_x0000_s1057" type="#_x0000_t202" style="position:absolute;margin-left:49.15pt;margin-top:447.4pt;width:516.35pt;height:71.95pt;z-index:251658243;mso-wrap-edited:f;mso-position-horizontal-relative:page;mso-position-vertical-relative:page" wrapcoords="0 0 21600 0 21600 21600 0 21600 0 0" filled="f" stroked="f">
            <v:fill o:detectmouseclick="t"/>
            <v:textbox style="mso-next-textbox:#_x0000_s1057" inset="0,0,0,0">
              <w:txbxContent>
                <w:p w14:paraId="2D00D98A" w14:textId="57D1FA8E" w:rsidR="00E90422" w:rsidRPr="00BF6E56" w:rsidRDefault="00E90422" w:rsidP="00A96934">
                  <w:pPr>
                    <w:pStyle w:val="BasicParagraph"/>
                    <w:rPr>
                      <w:rFonts w:ascii="Segoe UI" w:hAnsi="Segoe UI" w:cs="Segoe UI"/>
                      <w:bCs/>
                      <w:color w:val="FFFFFF" w:themeColor="background1"/>
                    </w:rPr>
                  </w:pPr>
                  <w:r>
                    <w:rPr>
                      <w:rFonts w:ascii="Segoe UI" w:hAnsi="Segoe UI" w:cs="Segoe UI"/>
                      <w:color w:val="FFFFFF" w:themeColor="background1"/>
                      <w:sz w:val="36"/>
                      <w:szCs w:val="36"/>
                    </w:rPr>
                    <w:t>Hệ thống Logging &amp; Monitoring</w:t>
                  </w:r>
                </w:p>
              </w:txbxContent>
            </v:textbox>
            <w10:wrap type="tight" anchorx="page" anchory="page"/>
          </v:shape>
        </w:pict>
      </w:r>
      <w:r>
        <w:rPr>
          <w:noProof/>
        </w:rPr>
        <w:pict w14:anchorId="430D3F64">
          <v:shape id="_x0000_s1060" type="#_x0000_t202" style="position:absolute;margin-left:42.55pt;margin-top:753.5pt;width:509.9pt;height:64.1pt;z-index:251658245;mso-wrap-edited:f;mso-position-horizontal-relative:page;mso-position-vertical-relative:page" wrapcoords="0 0 21600 0 21600 21600 0 21600 0 0" filled="f" stroked="f">
            <v:fill o:detectmouseclick="t"/>
            <v:textbox style="mso-next-textbox:#_x0000_s1060" inset="0,0,0,0">
              <w:txbxContent>
                <w:p w14:paraId="4C2FEA40" w14:textId="77777777" w:rsidR="00E90422" w:rsidRPr="00C70B63" w:rsidRDefault="00E90422" w:rsidP="00442997">
                  <w:pPr>
                    <w:pStyle w:val="Level2HeadingsHeadings"/>
                    <w:spacing w:after="227"/>
                    <w:rPr>
                      <w:rFonts w:ascii="Segoe UI" w:hAnsi="Segoe UI" w:cs="Segoe UI"/>
                      <w:sz w:val="16"/>
                      <w:szCs w:val="16"/>
                    </w:rPr>
                  </w:pPr>
                  <w:r>
                    <w:rPr>
                      <w:rFonts w:ascii="Segoe UI" w:hAnsi="Segoe UI" w:cs="Segoe UI"/>
                      <w:sz w:val="20"/>
                      <w:szCs w:val="20"/>
                    </w:rPr>
                    <w:t>Điều khoản bảo mật thông tin</w:t>
                  </w:r>
                </w:p>
                <w:p w14:paraId="653A7C14" w14:textId="77777777" w:rsidR="00E90422" w:rsidRDefault="00E90422" w:rsidP="003D425A">
                  <w:pPr>
                    <w:pStyle w:val="8ptBodyBodyStyles"/>
                    <w:jc w:val="both"/>
                    <w:rPr>
                      <w:rFonts w:ascii="Segoe UI" w:hAnsi="Segoe UI" w:cs="Segoe UI"/>
                    </w:rPr>
                  </w:pPr>
                  <w:r>
                    <w:rPr>
                      <w:rFonts w:ascii="Segoe UI" w:hAnsi="Segoe UI" w:cs="Segoe UI"/>
                    </w:rPr>
                    <w:t xml:space="preserve">Giải pháp và các tài liệu hỗ trợ đi cùng có đề cập đến các thông tin mật cũng như thông tin kinh doanh riêng tư thuộc sở hữu của </w:t>
                  </w:r>
                  <w:r>
                    <w:rPr>
                      <w:rFonts w:ascii="Segoe UI" w:hAnsi="Segoe UI" w:cs="Segoe UI"/>
                      <w:lang w:val="vi-VN"/>
                    </w:rPr>
                    <w:t>EVNFC</w:t>
                  </w:r>
                  <w:r>
                    <w:rPr>
                      <w:rFonts w:ascii="Segoe UI" w:hAnsi="Segoe UI" w:cs="Segoe UI"/>
                    </w:rPr>
                    <w:t>. Tài liệu này có thể được in hoặc sao chép để phục vụ mục đích đánh giá dự án đang đề xuất. Nghiêm cấm chia sẻ tài liệu đến các bên thứ ba hoặc cá nhân ngoài tổ chức và dự án.</w:t>
                  </w:r>
                </w:p>
                <w:p w14:paraId="0FB6FB83" w14:textId="77777777" w:rsidR="00E90422" w:rsidRPr="00C70B63" w:rsidRDefault="00E90422" w:rsidP="00442997">
                  <w:pPr>
                    <w:pStyle w:val="8ptBodyBodyStyles"/>
                    <w:rPr>
                      <w:rFonts w:ascii="Segoe UI" w:hAnsi="Segoe UI" w:cs="Segoe UI"/>
                    </w:rPr>
                  </w:pPr>
                </w:p>
              </w:txbxContent>
            </v:textbox>
            <w10:wrap type="tight" anchorx="page" anchory="page"/>
          </v:shape>
        </w:pict>
      </w:r>
    </w:p>
    <w:p w14:paraId="75F60B61" w14:textId="77777777" w:rsidR="00956895" w:rsidRDefault="00956895" w:rsidP="004D0A40"/>
    <w:p w14:paraId="7B1F79C0" w14:textId="77777777" w:rsidR="00A96934" w:rsidRDefault="00A96934" w:rsidP="004D0A40"/>
    <w:p w14:paraId="018EC226" w14:textId="77777777" w:rsidR="00A96934" w:rsidRDefault="00A96934" w:rsidP="004D0A40"/>
    <w:p w14:paraId="5CBAE7F8" w14:textId="77777777" w:rsidR="00A96934" w:rsidRDefault="00A96934" w:rsidP="004D0A40"/>
    <w:p w14:paraId="09620FD5" w14:textId="77777777" w:rsidR="00A96934" w:rsidRDefault="00A96934" w:rsidP="004D0A40"/>
    <w:p w14:paraId="12060B30" w14:textId="77777777" w:rsidR="00A96934" w:rsidRDefault="00A96934" w:rsidP="004D0A40"/>
    <w:p w14:paraId="0CE7FBBE" w14:textId="77777777" w:rsidR="00A96934" w:rsidRDefault="00A96934" w:rsidP="004D0A40"/>
    <w:p w14:paraId="3AB1708E" w14:textId="77777777" w:rsidR="00A96934" w:rsidRDefault="00A96934" w:rsidP="004D0A40"/>
    <w:p w14:paraId="4437CAD5" w14:textId="77777777" w:rsidR="00A96934" w:rsidRDefault="00A96934" w:rsidP="004D0A40"/>
    <w:p w14:paraId="2B6D1FA7" w14:textId="77777777" w:rsidR="00A96934" w:rsidRDefault="00A96934" w:rsidP="004D0A40"/>
    <w:p w14:paraId="14640E15" w14:textId="77777777" w:rsidR="00A96934" w:rsidRDefault="00A96934" w:rsidP="004D0A40"/>
    <w:p w14:paraId="5D7CE8E2" w14:textId="77777777" w:rsidR="00A96934" w:rsidRDefault="00A96934" w:rsidP="004D0A40">
      <w:r>
        <w:rPr>
          <w:noProof/>
          <w:lang w:eastAsia="zh-CN"/>
        </w:rPr>
        <mc:AlternateContent>
          <mc:Choice Requires="wps">
            <w:drawing>
              <wp:anchor distT="0" distB="0" distL="114300" distR="114300" simplePos="0" relativeHeight="251658246" behindDoc="1" locked="0" layoutInCell="1" allowOverlap="1" wp14:anchorId="037973D6" wp14:editId="655D9967">
                <wp:simplePos x="0" y="0"/>
                <wp:positionH relativeFrom="margin">
                  <wp:posOffset>-182880</wp:posOffset>
                </wp:positionH>
                <wp:positionV relativeFrom="paragraph">
                  <wp:posOffset>140335</wp:posOffset>
                </wp:positionV>
                <wp:extent cx="7062470" cy="2868930"/>
                <wp:effectExtent l="0" t="0" r="5080" b="7620"/>
                <wp:wrapNone/>
                <wp:docPr id="211" name="Freeform 211"/>
                <wp:cNvGraphicFramePr/>
                <a:graphic xmlns:a="http://schemas.openxmlformats.org/drawingml/2006/main">
                  <a:graphicData uri="http://schemas.microsoft.com/office/word/2010/wordprocessingShape">
                    <wps:wsp>
                      <wps:cNvSpPr/>
                      <wps:spPr>
                        <a:xfrm>
                          <a:off x="0" y="0"/>
                          <a:ext cx="7062470" cy="2868930"/>
                        </a:xfrm>
                        <a:custGeom>
                          <a:avLst/>
                          <a:gdLst>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134350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257800 w 6534150"/>
                            <a:gd name="connsiteY3" fmla="*/ 9429750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430328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 name="connsiteX0" fmla="*/ 0 w 6534150"/>
                            <a:gd name="connsiteY0" fmla="*/ 0 h 9429750"/>
                            <a:gd name="connsiteX1" fmla="*/ 0 w 6534150"/>
                            <a:gd name="connsiteY1" fmla="*/ 9163050 h 9429750"/>
                            <a:gd name="connsiteX2" fmla="*/ 266700 w 6534150"/>
                            <a:gd name="connsiteY2" fmla="*/ 9429750 h 9429750"/>
                            <a:gd name="connsiteX3" fmla="*/ 5369943 w 6534150"/>
                            <a:gd name="connsiteY3" fmla="*/ 9421124 h 9429750"/>
                            <a:gd name="connsiteX4" fmla="*/ 5886450 w 6534150"/>
                            <a:gd name="connsiteY4" fmla="*/ 9182100 h 9429750"/>
                            <a:gd name="connsiteX5" fmla="*/ 6324600 w 6534150"/>
                            <a:gd name="connsiteY5" fmla="*/ 8743950 h 9429750"/>
                            <a:gd name="connsiteX6" fmla="*/ 6534150 w 6534150"/>
                            <a:gd name="connsiteY6" fmla="*/ 8298251 h 9429750"/>
                            <a:gd name="connsiteX7" fmla="*/ 6534150 w 6534150"/>
                            <a:gd name="connsiteY7" fmla="*/ 19050 h 9429750"/>
                            <a:gd name="connsiteX8" fmla="*/ 0 w 6534150"/>
                            <a:gd name="connsiteY8" fmla="*/ 0 h 9429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534150" h="9429750">
                              <a:moveTo>
                                <a:pt x="0" y="0"/>
                              </a:moveTo>
                              <a:lnTo>
                                <a:pt x="0" y="9163050"/>
                              </a:lnTo>
                              <a:cubicBezTo>
                                <a:pt x="1117" y="9390938"/>
                                <a:pt x="97333" y="9414002"/>
                                <a:pt x="266700" y="9429750"/>
                              </a:cubicBezTo>
                              <a:lnTo>
                                <a:pt x="5369943" y="9421124"/>
                              </a:lnTo>
                              <a:cubicBezTo>
                                <a:pt x="5613998" y="9407585"/>
                                <a:pt x="5720032" y="9350915"/>
                                <a:pt x="5886450" y="9182100"/>
                              </a:cubicBezTo>
                              <a:lnTo>
                                <a:pt x="6324600" y="8743950"/>
                              </a:lnTo>
                              <a:cubicBezTo>
                                <a:pt x="6446208" y="8629890"/>
                                <a:pt x="6524686" y="8602093"/>
                                <a:pt x="6534150" y="8298251"/>
                              </a:cubicBezTo>
                              <a:lnTo>
                                <a:pt x="6534150" y="19050"/>
                              </a:lnTo>
                              <a:lnTo>
                                <a:pt x="0" y="0"/>
                              </a:lnTo>
                              <a:close/>
                            </a:path>
                          </a:pathLst>
                        </a:custGeom>
                        <a:solidFill>
                          <a:srgbClr val="F36F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CDA91" id="Freeform 211" o:spid="_x0000_s1026" style="position:absolute;margin-left:-14.4pt;margin-top:11.05pt;width:556.1pt;height:225.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34150,942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" path="m,l,9163050v1117,227888,97333,250952,266700,266700l5369943,9421124v244055,-13539,350089,-70209,516507,-239024l6324600,8743950v121608,-114060,200086,-141857,209550,-445699l6534150,19050,,xe" fillcolor="#f36f21" stroked="f" strokeweight="1pt">
                <v:stroke joinstyle="miter"/>
                <v:path arrowok="t" o:connecttype="custom" o:connectlocs="0,0;0,2787789;288264,2868930;5804131,2866306;6362400,2793584;6835977,2660281;7062470,2524680;7062470,5796;0,0" o:connectangles="0,0,0,0,0,0,0,0,0"/>
                <w10:wrap anchorx="margin"/>
              </v:shape>
            </w:pict>
          </mc:Fallback>
        </mc:AlternateContent>
      </w:r>
    </w:p>
    <w:p w14:paraId="1BFF1B38" w14:textId="77777777" w:rsidR="00A96934" w:rsidRDefault="00A96934" w:rsidP="004D0A40"/>
    <w:p w14:paraId="24C3E326" w14:textId="77777777" w:rsidR="00A96934" w:rsidRDefault="00A96934" w:rsidP="004D0A40"/>
    <w:p w14:paraId="09EDFE4D" w14:textId="77777777" w:rsidR="00A96934" w:rsidRDefault="00A96934" w:rsidP="004D0A40"/>
    <w:p w14:paraId="51339192" w14:textId="77777777" w:rsidR="00A96934" w:rsidRPr="004D0A40" w:rsidRDefault="00A96934" w:rsidP="004D0A40">
      <w:pPr>
        <w:sectPr w:rsidR="00A96934" w:rsidRPr="004D0A40" w:rsidSect="0063228E">
          <w:headerReference w:type="even" r:id="rId13"/>
          <w:headerReference w:type="default" r:id="rId14"/>
          <w:footerReference w:type="even" r:id="rId15"/>
          <w:footerReference w:type="default" r:id="rId16"/>
          <w:headerReference w:type="first" r:id="rId17"/>
          <w:footerReference w:type="first" r:id="rId18"/>
          <w:pgSz w:w="11909" w:h="16834" w:code="9"/>
          <w:pgMar w:top="720" w:right="720" w:bottom="720" w:left="720" w:header="288" w:footer="288" w:gutter="0"/>
          <w:cols w:space="720"/>
          <w:titlePg/>
          <w:docGrid w:linePitch="360"/>
        </w:sectPr>
      </w:pPr>
    </w:p>
    <w:p w14:paraId="42647E82" w14:textId="77777777" w:rsidR="00053C64" w:rsidRDefault="00680AD2" w:rsidP="003D6E2C">
      <w:pPr>
        <w:pStyle w:val="FISBody"/>
      </w:pPr>
      <w:r>
        <w:rPr>
          <w:noProof/>
          <w:lang w:eastAsia="zh-CN"/>
        </w:rPr>
        <w:lastRenderedPageBreak/>
        <mc:AlternateContent>
          <mc:Choice Requires="wpg">
            <w:drawing>
              <wp:anchor distT="0" distB="0" distL="114300" distR="114300" simplePos="0" relativeHeight="251658269" behindDoc="0" locked="0" layoutInCell="1" allowOverlap="1" wp14:anchorId="6D7349C8" wp14:editId="7AE25EFC">
                <wp:simplePos x="0" y="0"/>
                <wp:positionH relativeFrom="column">
                  <wp:posOffset>98804</wp:posOffset>
                </wp:positionH>
                <wp:positionV relativeFrom="margin">
                  <wp:posOffset>-1252220</wp:posOffset>
                </wp:positionV>
                <wp:extent cx="1353312" cy="15879660"/>
                <wp:effectExtent l="0" t="0" r="0" b="8255"/>
                <wp:wrapNone/>
                <wp:docPr id="18" name="Group 18"/>
                <wp:cNvGraphicFramePr/>
                <a:graphic xmlns:a="http://schemas.openxmlformats.org/drawingml/2006/main">
                  <a:graphicData uri="http://schemas.microsoft.com/office/word/2010/wordprocessingGroup">
                    <wpg:wgp>
                      <wpg:cNvGrpSpPr/>
                      <wpg:grpSpPr>
                        <a:xfrm>
                          <a:off x="0" y="0"/>
                          <a:ext cx="1353312" cy="15879660"/>
                          <a:chOff x="0" y="0"/>
                          <a:chExt cx="1352302" cy="14624080"/>
                        </a:xfrm>
                      </wpg:grpSpPr>
                      <wps:wsp>
                        <wps:cNvPr id="13" name="Rectangle 13"/>
                        <wps:cNvSpPr>
                          <a:spLocks noChangeArrowheads="1"/>
                        </wps:cNvSpPr>
                        <wps:spPr bwMode="auto">
                          <a:xfrm rot="5400000">
                            <a:off x="-6444479" y="7123430"/>
                            <a:ext cx="14574520" cy="327660"/>
                          </a:xfrm>
                          <a:prstGeom prst="rect">
                            <a:avLst/>
                          </a:prstGeom>
                          <a:solidFill>
                            <a:srgbClr val="F36F21"/>
                          </a:solidFill>
                          <a:ln>
                            <a:noFill/>
                          </a:ln>
                        </wps:spPr>
                        <wps:bodyPr rot="0" vert="horz" wrap="square" lIns="91440" tIns="45720" rIns="91440" bIns="45720" anchor="t" anchorCtr="0" upright="1">
                          <a:noAutofit/>
                        </wps:bodyPr>
                      </wps:wsp>
                      <wps:wsp>
                        <wps:cNvPr id="15" name="Rectangle 15"/>
                        <wps:cNvSpPr>
                          <a:spLocks noChangeArrowheads="1"/>
                        </wps:cNvSpPr>
                        <wps:spPr bwMode="auto">
                          <a:xfrm rot="5400000">
                            <a:off x="-6022905" y="7200620"/>
                            <a:ext cx="14574520" cy="175895"/>
                          </a:xfrm>
                          <a:prstGeom prst="rect">
                            <a:avLst/>
                          </a:prstGeom>
                          <a:solidFill>
                            <a:srgbClr val="50B848"/>
                          </a:solidFill>
                          <a:ln>
                            <a:noFill/>
                          </a:ln>
                        </wps:spPr>
                        <wps:bodyPr rot="0" vert="horz" wrap="square" lIns="91440" tIns="45720" rIns="91440" bIns="45720" anchor="t" anchorCtr="0" upright="1">
                          <a:noAutofit/>
                        </wps:bodyPr>
                      </wps:wsp>
                      <wps:wsp>
                        <wps:cNvPr id="17" name="Rectangle 17"/>
                        <wps:cNvSpPr>
                          <a:spLocks noChangeArrowheads="1"/>
                        </wps:cNvSpPr>
                        <wps:spPr bwMode="auto">
                          <a:xfrm rot="5400000">
                            <a:off x="-7032307" y="7081867"/>
                            <a:ext cx="14574520" cy="509905"/>
                          </a:xfrm>
                          <a:prstGeom prst="rect">
                            <a:avLst/>
                          </a:prstGeom>
                          <a:solidFill>
                            <a:srgbClr val="034EA2"/>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760400" id="Group 18" o:spid="_x0000_s1026" style="position:absolute;margin-left:7.8pt;margin-top:-98.6pt;width:106.55pt;height:1250.35pt;z-index:251719680;mso-position-vertical-relative:margin;mso-width-relative:margin;mso-height-relative:margin" coordsize="13523,14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">
                <v:rect id="Rectangle 13" o:spid="_x0000_s1027" style="position:absolute;left:-64445;top:71234;width:145745;height:32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" fillcolor="#f36f21" stroked="f"/>
                <v:rect id="Rectangle 15" o:spid="_x0000_s1028" style="position:absolute;left:-60229;top:72006;width:145745;height:17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" fillcolor="#50b848" stroked="f"/>
                <v:rect id="Rectangle 17" o:spid="_x0000_s1029" style="position:absolute;left:-70323;top:70818;width:145745;height:50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" fillcolor="#034ea2" stroked="f"/>
                <w10:wrap anchory="margin"/>
              </v:group>
            </w:pict>
          </mc:Fallback>
        </mc:AlternateContent>
      </w:r>
    </w:p>
    <w:p w14:paraId="24560D5B" w14:textId="77777777" w:rsidR="00E650D2" w:rsidRPr="002F028B" w:rsidRDefault="006C28A6" w:rsidP="002158C7">
      <w:pPr>
        <w:pStyle w:val="TOCHeading"/>
        <w:pBdr>
          <w:bottom w:val="single" w:sz="4" w:space="1" w:color="ED7D31" w:themeColor="accent2"/>
        </w:pBdr>
        <w:ind w:left="2880"/>
        <w:rPr>
          <w:rFonts w:ascii="Segoe UI" w:hAnsi="Segoe UI" w:cs="Segoe UI"/>
          <w:b/>
          <w:color w:val="EB7423" w:themeColor="accent2" w:themeShade="F2"/>
          <w:sz w:val="52"/>
          <w:szCs w:val="52"/>
        </w:rPr>
      </w:pPr>
      <w:r>
        <w:rPr>
          <w:rFonts w:ascii="Segoe UI" w:hAnsi="Segoe UI" w:cs="Segoe UI"/>
          <w:b/>
          <w:color w:val="EB7423" w:themeColor="accent2" w:themeShade="F2"/>
          <w:sz w:val="52"/>
          <w:szCs w:val="52"/>
        </w:rPr>
        <w:t>MỤC LỤC</w:t>
      </w:r>
    </w:p>
    <w:p w14:paraId="144B2484" w14:textId="77777777" w:rsidR="002460C0" w:rsidRDefault="002460C0" w:rsidP="0021500E">
      <w:pPr>
        <w:jc w:val="center"/>
        <w:rPr>
          <w:rFonts w:ascii="Calibri Light" w:hAnsi="Calibri Light" w:cs="Segoe UI"/>
          <w:sz w:val="24"/>
          <w:szCs w:val="24"/>
        </w:rPr>
      </w:pPr>
    </w:p>
    <w:p w14:paraId="74EFD49E" w14:textId="40222D00" w:rsidR="00566D66" w:rsidRDefault="00E94A9C"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r w:rsidRPr="000B7BB8">
        <w:rPr>
          <w:b w:val="0"/>
          <w:sz w:val="24"/>
          <w:szCs w:val="24"/>
        </w:rPr>
        <w:fldChar w:fldCharType="begin"/>
      </w:r>
      <w:r w:rsidRPr="000B7BB8">
        <w:rPr>
          <w:b w:val="0"/>
          <w:sz w:val="24"/>
          <w:szCs w:val="24"/>
        </w:rPr>
        <w:instrText xml:space="preserve"> TOC \o "1-3" \h \z \u </w:instrText>
      </w:r>
      <w:r w:rsidRPr="000B7BB8">
        <w:rPr>
          <w:b w:val="0"/>
          <w:sz w:val="24"/>
          <w:szCs w:val="24"/>
        </w:rPr>
        <w:fldChar w:fldCharType="separate"/>
      </w:r>
      <w:hyperlink w:anchor="_Toc530387092" w:history="1">
        <w:r w:rsidR="00566D66" w:rsidRPr="00132651">
          <w:rPr>
            <w:rStyle w:val="Hyperlink"/>
          </w:rPr>
          <w:t>1.</w:t>
        </w:r>
        <w:r w:rsidR="00566D66">
          <w:rPr>
            <w:rFonts w:asciiTheme="minorHAnsi" w:eastAsiaTheme="minorEastAsia" w:hAnsiTheme="minorHAnsi" w:cstheme="minorBidi"/>
            <w:b w:val="0"/>
            <w:noProof/>
            <w:sz w:val="22"/>
            <w:szCs w:val="22"/>
            <w:lang w:eastAsia="ja-JP"/>
          </w:rPr>
          <w:tab/>
        </w:r>
        <w:r w:rsidR="00566D66" w:rsidRPr="00132651">
          <w:rPr>
            <w:rStyle w:val="Hyperlink"/>
          </w:rPr>
          <w:t>Mô hình đề xuất</w:t>
        </w:r>
        <w:r w:rsidR="00566D66">
          <w:rPr>
            <w:noProof/>
            <w:webHidden/>
          </w:rPr>
          <w:tab/>
        </w:r>
        <w:r w:rsidR="00566D66">
          <w:rPr>
            <w:noProof/>
            <w:webHidden/>
          </w:rPr>
          <w:fldChar w:fldCharType="begin"/>
        </w:r>
        <w:r w:rsidR="00566D66">
          <w:rPr>
            <w:noProof/>
            <w:webHidden/>
          </w:rPr>
          <w:instrText xml:space="preserve"> PAGEREF _Toc530387092 \h </w:instrText>
        </w:r>
        <w:r w:rsidR="00566D66">
          <w:rPr>
            <w:noProof/>
            <w:webHidden/>
          </w:rPr>
        </w:r>
        <w:r w:rsidR="00566D66">
          <w:rPr>
            <w:noProof/>
            <w:webHidden/>
          </w:rPr>
          <w:fldChar w:fldCharType="separate"/>
        </w:r>
        <w:r w:rsidR="00C87970">
          <w:rPr>
            <w:noProof/>
            <w:webHidden/>
          </w:rPr>
          <w:t>3</w:t>
        </w:r>
        <w:r w:rsidR="00566D66">
          <w:rPr>
            <w:noProof/>
            <w:webHidden/>
          </w:rPr>
          <w:fldChar w:fldCharType="end"/>
        </w:r>
      </w:hyperlink>
    </w:p>
    <w:p w14:paraId="2FBCA9F6" w14:textId="713D6AD8"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3" w:history="1">
        <w:r w:rsidR="00566D66" w:rsidRPr="00132651">
          <w:rPr>
            <w:rStyle w:val="Hyperlink"/>
          </w:rPr>
          <w:t>2.</w:t>
        </w:r>
        <w:r w:rsidR="00566D66">
          <w:rPr>
            <w:rFonts w:asciiTheme="minorHAnsi" w:eastAsiaTheme="minorEastAsia" w:hAnsiTheme="minorHAnsi" w:cstheme="minorBidi"/>
            <w:b w:val="0"/>
            <w:noProof/>
            <w:sz w:val="22"/>
            <w:szCs w:val="22"/>
            <w:lang w:eastAsia="ja-JP"/>
          </w:rPr>
          <w:tab/>
        </w:r>
        <w:r w:rsidR="00566D66" w:rsidRPr="00132651">
          <w:rPr>
            <w:rStyle w:val="Hyperlink"/>
          </w:rPr>
          <w:t>Các giai đoạn tổng thể của project</w:t>
        </w:r>
        <w:r w:rsidR="00566D66">
          <w:rPr>
            <w:noProof/>
            <w:webHidden/>
          </w:rPr>
          <w:tab/>
        </w:r>
        <w:r w:rsidR="00566D66">
          <w:rPr>
            <w:noProof/>
            <w:webHidden/>
          </w:rPr>
          <w:fldChar w:fldCharType="begin"/>
        </w:r>
        <w:r w:rsidR="00566D66">
          <w:rPr>
            <w:noProof/>
            <w:webHidden/>
          </w:rPr>
          <w:instrText xml:space="preserve"> PAGEREF _Toc530387093 \h </w:instrText>
        </w:r>
        <w:r w:rsidR="00566D66">
          <w:rPr>
            <w:noProof/>
            <w:webHidden/>
          </w:rPr>
        </w:r>
        <w:r w:rsidR="00566D66">
          <w:rPr>
            <w:noProof/>
            <w:webHidden/>
          </w:rPr>
          <w:fldChar w:fldCharType="separate"/>
        </w:r>
        <w:r w:rsidR="00C87970">
          <w:rPr>
            <w:noProof/>
            <w:webHidden/>
          </w:rPr>
          <w:t>4</w:t>
        </w:r>
        <w:r w:rsidR="00566D66">
          <w:rPr>
            <w:noProof/>
            <w:webHidden/>
          </w:rPr>
          <w:fldChar w:fldCharType="end"/>
        </w:r>
      </w:hyperlink>
    </w:p>
    <w:p w14:paraId="73D0FFE1" w14:textId="0997C045"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4" w:history="1">
        <w:r w:rsidR="00566D66" w:rsidRPr="00132651">
          <w:rPr>
            <w:rStyle w:val="Hyperlink"/>
          </w:rPr>
          <w:t>3.</w:t>
        </w:r>
        <w:r w:rsidR="00566D66">
          <w:rPr>
            <w:rFonts w:asciiTheme="minorHAnsi" w:eastAsiaTheme="minorEastAsia" w:hAnsiTheme="minorHAnsi" w:cstheme="minorBidi"/>
            <w:b w:val="0"/>
            <w:noProof/>
            <w:sz w:val="22"/>
            <w:szCs w:val="22"/>
            <w:lang w:eastAsia="ja-JP"/>
          </w:rPr>
          <w:tab/>
        </w:r>
        <w:r w:rsidR="00566D66" w:rsidRPr="00132651">
          <w:rPr>
            <w:rStyle w:val="Hyperlink"/>
          </w:rPr>
          <w:t>Mô tả các giai đoạn</w:t>
        </w:r>
        <w:r w:rsidR="00566D66">
          <w:rPr>
            <w:noProof/>
            <w:webHidden/>
          </w:rPr>
          <w:tab/>
        </w:r>
        <w:r w:rsidR="00566D66">
          <w:rPr>
            <w:noProof/>
            <w:webHidden/>
          </w:rPr>
          <w:fldChar w:fldCharType="begin"/>
        </w:r>
        <w:r w:rsidR="00566D66">
          <w:rPr>
            <w:noProof/>
            <w:webHidden/>
          </w:rPr>
          <w:instrText xml:space="preserve"> PAGEREF _Toc530387094 \h </w:instrText>
        </w:r>
        <w:r w:rsidR="00566D66">
          <w:rPr>
            <w:noProof/>
            <w:webHidden/>
          </w:rPr>
        </w:r>
        <w:r w:rsidR="00566D66">
          <w:rPr>
            <w:noProof/>
            <w:webHidden/>
          </w:rPr>
          <w:fldChar w:fldCharType="separate"/>
        </w:r>
        <w:r w:rsidR="00C87970">
          <w:rPr>
            <w:noProof/>
            <w:webHidden/>
          </w:rPr>
          <w:t>4</w:t>
        </w:r>
        <w:r w:rsidR="00566D66">
          <w:rPr>
            <w:noProof/>
            <w:webHidden/>
          </w:rPr>
          <w:fldChar w:fldCharType="end"/>
        </w:r>
      </w:hyperlink>
    </w:p>
    <w:p w14:paraId="33F55FD0" w14:textId="32040416"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5" w:history="1">
        <w:r w:rsidR="00566D66" w:rsidRPr="00132651">
          <w:rPr>
            <w:rStyle w:val="Hyperlink"/>
          </w:rPr>
          <w:t>4.</w:t>
        </w:r>
        <w:r w:rsidR="00566D66">
          <w:rPr>
            <w:rFonts w:asciiTheme="minorHAnsi" w:eastAsiaTheme="minorEastAsia" w:hAnsiTheme="minorHAnsi" w:cstheme="minorBidi"/>
            <w:b w:val="0"/>
            <w:noProof/>
            <w:sz w:val="22"/>
            <w:szCs w:val="22"/>
            <w:lang w:eastAsia="ja-JP"/>
          </w:rPr>
          <w:tab/>
        </w:r>
        <w:r w:rsidR="00566D66" w:rsidRPr="00132651">
          <w:rPr>
            <w:rStyle w:val="Hyperlink"/>
          </w:rPr>
          <w:t>Các features phân bổ theo giai đoạn</w:t>
        </w:r>
        <w:r w:rsidR="00566D66">
          <w:rPr>
            <w:noProof/>
            <w:webHidden/>
          </w:rPr>
          <w:tab/>
        </w:r>
        <w:r w:rsidR="00566D66">
          <w:rPr>
            <w:noProof/>
            <w:webHidden/>
          </w:rPr>
          <w:fldChar w:fldCharType="begin"/>
        </w:r>
        <w:r w:rsidR="00566D66">
          <w:rPr>
            <w:noProof/>
            <w:webHidden/>
          </w:rPr>
          <w:instrText xml:space="preserve"> PAGEREF _Toc530387095 \h </w:instrText>
        </w:r>
        <w:r w:rsidR="00566D66">
          <w:rPr>
            <w:noProof/>
            <w:webHidden/>
          </w:rPr>
        </w:r>
        <w:r w:rsidR="00566D66">
          <w:rPr>
            <w:noProof/>
            <w:webHidden/>
          </w:rPr>
          <w:fldChar w:fldCharType="separate"/>
        </w:r>
        <w:r w:rsidR="00C87970">
          <w:rPr>
            <w:noProof/>
            <w:webHidden/>
          </w:rPr>
          <w:t>5</w:t>
        </w:r>
        <w:r w:rsidR="00566D66">
          <w:rPr>
            <w:noProof/>
            <w:webHidden/>
          </w:rPr>
          <w:fldChar w:fldCharType="end"/>
        </w:r>
      </w:hyperlink>
    </w:p>
    <w:p w14:paraId="676978D0" w14:textId="0DBD30E4"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6" w:history="1">
        <w:r w:rsidR="00566D66" w:rsidRPr="00132651">
          <w:rPr>
            <w:rStyle w:val="Hyperlink"/>
          </w:rPr>
          <w:t>5.</w:t>
        </w:r>
        <w:r w:rsidR="00566D66">
          <w:rPr>
            <w:rFonts w:asciiTheme="minorHAnsi" w:eastAsiaTheme="minorEastAsia" w:hAnsiTheme="minorHAnsi" w:cstheme="minorBidi"/>
            <w:b w:val="0"/>
            <w:noProof/>
            <w:sz w:val="22"/>
            <w:szCs w:val="22"/>
            <w:lang w:eastAsia="ja-JP"/>
          </w:rPr>
          <w:tab/>
        </w:r>
        <w:r w:rsidR="00566D66" w:rsidRPr="00132651">
          <w:rPr>
            <w:rStyle w:val="Hyperlink"/>
          </w:rPr>
          <w:t>Lượng tài nguyên hệ thống cần thiết</w:t>
        </w:r>
        <w:r w:rsidR="00566D66">
          <w:rPr>
            <w:noProof/>
            <w:webHidden/>
          </w:rPr>
          <w:tab/>
        </w:r>
        <w:r w:rsidR="00566D66">
          <w:rPr>
            <w:noProof/>
            <w:webHidden/>
          </w:rPr>
          <w:fldChar w:fldCharType="begin"/>
        </w:r>
        <w:r w:rsidR="00566D66">
          <w:rPr>
            <w:noProof/>
            <w:webHidden/>
          </w:rPr>
          <w:instrText xml:space="preserve"> PAGEREF _Toc530387096 \h </w:instrText>
        </w:r>
        <w:r w:rsidR="00566D66">
          <w:rPr>
            <w:noProof/>
            <w:webHidden/>
          </w:rPr>
        </w:r>
        <w:r w:rsidR="00566D66">
          <w:rPr>
            <w:noProof/>
            <w:webHidden/>
          </w:rPr>
          <w:fldChar w:fldCharType="separate"/>
        </w:r>
        <w:r w:rsidR="00C87970">
          <w:rPr>
            <w:noProof/>
            <w:webHidden/>
          </w:rPr>
          <w:t>6</w:t>
        </w:r>
        <w:r w:rsidR="00566D66">
          <w:rPr>
            <w:noProof/>
            <w:webHidden/>
          </w:rPr>
          <w:fldChar w:fldCharType="end"/>
        </w:r>
      </w:hyperlink>
    </w:p>
    <w:p w14:paraId="544CC3FD" w14:textId="362D7696"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7" w:history="1">
        <w:r w:rsidR="00566D66" w:rsidRPr="00132651">
          <w:rPr>
            <w:rStyle w:val="Hyperlink"/>
          </w:rPr>
          <w:t>6.</w:t>
        </w:r>
        <w:r w:rsidR="00566D66">
          <w:rPr>
            <w:rFonts w:asciiTheme="minorHAnsi" w:eastAsiaTheme="minorEastAsia" w:hAnsiTheme="minorHAnsi" w:cstheme="minorBidi"/>
            <w:b w:val="0"/>
            <w:noProof/>
            <w:sz w:val="22"/>
            <w:szCs w:val="22"/>
            <w:lang w:eastAsia="ja-JP"/>
          </w:rPr>
          <w:tab/>
        </w:r>
        <w:r w:rsidR="00566D66" w:rsidRPr="00132651">
          <w:rPr>
            <w:rStyle w:val="Hyperlink"/>
          </w:rPr>
          <w:t>Hướng phát triển</w:t>
        </w:r>
        <w:r w:rsidR="00566D66">
          <w:rPr>
            <w:noProof/>
            <w:webHidden/>
          </w:rPr>
          <w:tab/>
        </w:r>
        <w:r w:rsidR="00566D66">
          <w:rPr>
            <w:noProof/>
            <w:webHidden/>
          </w:rPr>
          <w:fldChar w:fldCharType="begin"/>
        </w:r>
        <w:r w:rsidR="00566D66">
          <w:rPr>
            <w:noProof/>
            <w:webHidden/>
          </w:rPr>
          <w:instrText xml:space="preserve"> PAGEREF _Toc530387097 \h </w:instrText>
        </w:r>
        <w:r w:rsidR="00566D66">
          <w:rPr>
            <w:noProof/>
            <w:webHidden/>
          </w:rPr>
        </w:r>
        <w:r w:rsidR="00566D66">
          <w:rPr>
            <w:noProof/>
            <w:webHidden/>
          </w:rPr>
          <w:fldChar w:fldCharType="separate"/>
        </w:r>
        <w:r w:rsidR="00C87970">
          <w:rPr>
            <w:noProof/>
            <w:webHidden/>
          </w:rPr>
          <w:t>7</w:t>
        </w:r>
        <w:r w:rsidR="00566D66">
          <w:rPr>
            <w:noProof/>
            <w:webHidden/>
          </w:rPr>
          <w:fldChar w:fldCharType="end"/>
        </w:r>
      </w:hyperlink>
    </w:p>
    <w:p w14:paraId="2007A77D" w14:textId="581A255A" w:rsidR="00566D66" w:rsidRDefault="00E90422" w:rsidP="00566D66">
      <w:pPr>
        <w:pStyle w:val="TOC1"/>
        <w:tabs>
          <w:tab w:val="clear" w:pos="8584"/>
          <w:tab w:val="right" w:leader="dot" w:pos="9990"/>
        </w:tabs>
        <w:rPr>
          <w:rFonts w:asciiTheme="minorHAnsi" w:eastAsiaTheme="minorEastAsia" w:hAnsiTheme="minorHAnsi" w:cstheme="minorBidi"/>
          <w:b w:val="0"/>
          <w:noProof/>
          <w:sz w:val="22"/>
          <w:szCs w:val="22"/>
          <w:lang w:eastAsia="ja-JP"/>
        </w:rPr>
      </w:pPr>
      <w:hyperlink w:anchor="_Toc530387098" w:history="1">
        <w:r w:rsidR="00566D66" w:rsidRPr="00132651">
          <w:rPr>
            <w:rStyle w:val="Hyperlink"/>
          </w:rPr>
          <w:t>7.</w:t>
        </w:r>
        <w:r w:rsidR="00566D66">
          <w:rPr>
            <w:rFonts w:asciiTheme="minorHAnsi" w:eastAsiaTheme="minorEastAsia" w:hAnsiTheme="minorHAnsi" w:cstheme="minorBidi"/>
            <w:b w:val="0"/>
            <w:noProof/>
            <w:sz w:val="22"/>
            <w:szCs w:val="22"/>
            <w:lang w:eastAsia="ja-JP"/>
          </w:rPr>
          <w:tab/>
        </w:r>
        <w:r w:rsidR="00566D66" w:rsidRPr="00132651">
          <w:rPr>
            <w:rStyle w:val="Hyperlink"/>
          </w:rPr>
          <w:t>PHỤ LỤC</w:t>
        </w:r>
        <w:r w:rsidR="00566D66">
          <w:rPr>
            <w:noProof/>
            <w:webHidden/>
          </w:rPr>
          <w:tab/>
        </w:r>
        <w:r w:rsidR="00566D66">
          <w:rPr>
            <w:noProof/>
            <w:webHidden/>
          </w:rPr>
          <w:fldChar w:fldCharType="begin"/>
        </w:r>
        <w:r w:rsidR="00566D66">
          <w:rPr>
            <w:noProof/>
            <w:webHidden/>
          </w:rPr>
          <w:instrText xml:space="preserve"> PAGEREF _Toc530387098 \h </w:instrText>
        </w:r>
        <w:r w:rsidR="00566D66">
          <w:rPr>
            <w:noProof/>
            <w:webHidden/>
          </w:rPr>
        </w:r>
        <w:r w:rsidR="00566D66">
          <w:rPr>
            <w:noProof/>
            <w:webHidden/>
          </w:rPr>
          <w:fldChar w:fldCharType="separate"/>
        </w:r>
        <w:r w:rsidR="00C87970">
          <w:rPr>
            <w:noProof/>
            <w:webHidden/>
          </w:rPr>
          <w:t>8</w:t>
        </w:r>
        <w:r w:rsidR="00566D66">
          <w:rPr>
            <w:noProof/>
            <w:webHidden/>
          </w:rPr>
          <w:fldChar w:fldCharType="end"/>
        </w:r>
      </w:hyperlink>
    </w:p>
    <w:p w14:paraId="28E6B1CD" w14:textId="30A63FF1" w:rsidR="008059D5" w:rsidRDefault="00E94A9C" w:rsidP="002158C7">
      <w:pPr>
        <w:rPr>
          <w:rFonts w:ascii="Segoe UI" w:hAnsi="Segoe UI" w:cs="Segoe UI"/>
          <w:b/>
          <w:sz w:val="24"/>
          <w:szCs w:val="24"/>
        </w:rPr>
      </w:pPr>
      <w:r w:rsidRPr="000B7BB8">
        <w:rPr>
          <w:rFonts w:ascii="Segoe UI" w:hAnsi="Segoe UI" w:cs="Segoe UI"/>
          <w:b/>
          <w:sz w:val="24"/>
          <w:szCs w:val="24"/>
        </w:rPr>
        <w:fldChar w:fldCharType="end"/>
      </w:r>
    </w:p>
    <w:p w14:paraId="353FCB88" w14:textId="77777777" w:rsidR="00E650D2" w:rsidRPr="00E77E32" w:rsidRDefault="00994FA9" w:rsidP="00E72EC4">
      <w:pPr>
        <w:jc w:val="center"/>
        <w:rPr>
          <w:rFonts w:ascii="Verdana" w:hAnsi="Verdana" w:cs="Arial"/>
        </w:rPr>
      </w:pPr>
      <w:r>
        <w:rPr>
          <w:rFonts w:ascii="Segoe UI Semibold" w:hAnsi="Segoe UI Semibold" w:cs="Segoe UI Semibold"/>
          <w:b/>
          <w:bCs/>
          <w:noProof/>
        </w:rPr>
        <w:br w:type="page"/>
      </w:r>
    </w:p>
    <w:p w14:paraId="6B6FF3E0" w14:textId="77777777" w:rsidR="00C71B13" w:rsidRDefault="00C71B13" w:rsidP="00C71B13">
      <w:pPr>
        <w:pStyle w:val="FISBody"/>
      </w:pPr>
    </w:p>
    <w:p w14:paraId="7814C2B0" w14:textId="77777777" w:rsidR="004935D4" w:rsidRDefault="004935D4" w:rsidP="00BF6E56">
      <w:pPr>
        <w:pStyle w:val="Heading3"/>
        <w:sectPr w:rsidR="004935D4" w:rsidSect="004935D4">
          <w:headerReference w:type="first" r:id="rId19"/>
          <w:pgSz w:w="11909" w:h="16834" w:code="9"/>
          <w:pgMar w:top="720" w:right="720" w:bottom="720" w:left="720" w:header="288" w:footer="288" w:gutter="0"/>
          <w:cols w:space="720"/>
          <w:titlePg/>
          <w:docGrid w:linePitch="360"/>
        </w:sectPr>
      </w:pPr>
    </w:p>
    <w:p w14:paraId="4F7DCDC7" w14:textId="27D22D43" w:rsidR="00D515B1" w:rsidRDefault="00BF6E56" w:rsidP="00BF6E56">
      <w:pPr>
        <w:pStyle w:val="Heading1"/>
      </w:pPr>
      <w:bookmarkStart w:id="0" w:name="_Toc530387092"/>
      <w:r>
        <w:t>Mô hình đề xuất</w:t>
      </w:r>
      <w:bookmarkEnd w:id="0"/>
    </w:p>
    <w:p w14:paraId="451F2ABF" w14:textId="673BA77A" w:rsidR="00BF6E56" w:rsidRDefault="00BF6E56" w:rsidP="00BF6E56">
      <w:pPr>
        <w:pStyle w:val="FISBody"/>
        <w:rPr>
          <w:lang w:val="en-GB"/>
        </w:rPr>
      </w:pPr>
      <w:r>
        <w:rPr>
          <w:noProof/>
          <w:lang w:val="en-GB"/>
        </w:rPr>
        <w:drawing>
          <wp:inline distT="0" distB="0" distL="0" distR="0" wp14:anchorId="3D20F34C" wp14:editId="395E06E7">
            <wp:extent cx="6076950" cy="26788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jpg"/>
                    <pic:cNvPicPr/>
                  </pic:nvPicPr>
                  <pic:blipFill>
                    <a:blip r:embed="rId20"/>
                    <a:stretch>
                      <a:fillRect/>
                    </a:stretch>
                  </pic:blipFill>
                  <pic:spPr>
                    <a:xfrm>
                      <a:off x="0" y="0"/>
                      <a:ext cx="6089728" cy="2684506"/>
                    </a:xfrm>
                    <a:prstGeom prst="rect">
                      <a:avLst/>
                    </a:prstGeom>
                  </pic:spPr>
                </pic:pic>
              </a:graphicData>
            </a:graphic>
          </wp:inline>
        </w:drawing>
      </w:r>
    </w:p>
    <w:p w14:paraId="7694F22C" w14:textId="5B8BEB75" w:rsidR="00BF6E56" w:rsidRDefault="00BF6E56" w:rsidP="00BF6E56">
      <w:pPr>
        <w:pStyle w:val="FISBody"/>
        <w:jc w:val="center"/>
        <w:rPr>
          <w:lang w:val="en-GB"/>
        </w:rPr>
      </w:pPr>
      <w:r>
        <w:rPr>
          <w:lang w:val="en-GB"/>
        </w:rPr>
        <w:t>Mô hình logic của hệ thống</w:t>
      </w:r>
    </w:p>
    <w:p w14:paraId="21D4BD4D" w14:textId="45F7C0DC" w:rsidR="00BF6E56" w:rsidRDefault="00BF6E56" w:rsidP="00BF6E56">
      <w:pPr>
        <w:pStyle w:val="FISBody"/>
        <w:rPr>
          <w:lang w:val="en-GB"/>
        </w:rPr>
      </w:pPr>
      <w:r>
        <w:rPr>
          <w:lang w:val="en-GB"/>
        </w:rPr>
        <w:t>Diễn giải mô hình:</w:t>
      </w:r>
    </w:p>
    <w:p w14:paraId="4CAE8818" w14:textId="0E5C1DAE" w:rsidR="00BF6E56" w:rsidRDefault="00BF6E56" w:rsidP="00BF6E56">
      <w:pPr>
        <w:pStyle w:val="FISBody"/>
        <w:numPr>
          <w:ilvl w:val="0"/>
          <w:numId w:val="42"/>
        </w:numPr>
        <w:rPr>
          <w:lang w:val="en-GB"/>
        </w:rPr>
      </w:pPr>
      <w:r>
        <w:rPr>
          <w:lang w:val="en-GB"/>
        </w:rPr>
        <w:t>Mô hình bao gồm 2 phần:</w:t>
      </w:r>
    </w:p>
    <w:p w14:paraId="7EEB620A" w14:textId="539A1743" w:rsidR="00BF6E56" w:rsidRDefault="00BF6E56" w:rsidP="00BF6E56">
      <w:pPr>
        <w:pStyle w:val="FISBody"/>
        <w:numPr>
          <w:ilvl w:val="1"/>
          <w:numId w:val="42"/>
        </w:numPr>
        <w:rPr>
          <w:lang w:val="en-GB"/>
        </w:rPr>
      </w:pPr>
      <w:r>
        <w:rPr>
          <w:lang w:val="en-GB"/>
        </w:rPr>
        <w:t>Phần 1: Logging</w:t>
      </w:r>
    </w:p>
    <w:p w14:paraId="597B3A15" w14:textId="347F3D73" w:rsidR="00BF6E56" w:rsidRDefault="00BF6E56" w:rsidP="00BF6E56">
      <w:pPr>
        <w:pStyle w:val="FISBody"/>
        <w:numPr>
          <w:ilvl w:val="2"/>
          <w:numId w:val="42"/>
        </w:numPr>
        <w:rPr>
          <w:lang w:val="en-GB"/>
        </w:rPr>
      </w:pPr>
      <w:r>
        <w:rPr>
          <w:lang w:val="en-GB"/>
        </w:rPr>
        <w:t>Bao gồm các thành phần:</w:t>
      </w:r>
    </w:p>
    <w:p w14:paraId="10652718" w14:textId="536AEA8A" w:rsidR="00BF6E56" w:rsidRDefault="00BF6E56" w:rsidP="00BF6E56">
      <w:pPr>
        <w:pStyle w:val="FISBody"/>
        <w:numPr>
          <w:ilvl w:val="3"/>
          <w:numId w:val="42"/>
        </w:numPr>
        <w:rPr>
          <w:lang w:val="en-GB"/>
        </w:rPr>
      </w:pPr>
      <w:proofErr w:type="spellStart"/>
      <w:r>
        <w:rPr>
          <w:lang w:val="en-GB"/>
        </w:rPr>
        <w:t>HAProxy</w:t>
      </w:r>
      <w:proofErr w:type="spellEnd"/>
      <w:r>
        <w:rPr>
          <w:lang w:val="en-GB"/>
        </w:rPr>
        <w:t xml:space="preserve">: tiếp nhận log và chuyển log vào cổng đã mở sẵn của </w:t>
      </w:r>
      <w:proofErr w:type="spellStart"/>
      <w:r>
        <w:rPr>
          <w:lang w:val="en-GB"/>
        </w:rPr>
        <w:t>LogStash</w:t>
      </w:r>
      <w:proofErr w:type="spellEnd"/>
      <w:r>
        <w:rPr>
          <w:lang w:val="en-GB"/>
        </w:rPr>
        <w:t>.</w:t>
      </w:r>
    </w:p>
    <w:p w14:paraId="6A3CE8ED" w14:textId="0065DF06" w:rsidR="00525948" w:rsidRPr="00525948" w:rsidRDefault="00BF6E56" w:rsidP="00525948">
      <w:pPr>
        <w:pStyle w:val="FISBody"/>
        <w:numPr>
          <w:ilvl w:val="3"/>
          <w:numId w:val="42"/>
        </w:numPr>
        <w:rPr>
          <w:lang w:val="en-GB"/>
        </w:rPr>
      </w:pPr>
      <w:r>
        <w:rPr>
          <w:lang w:val="en-GB"/>
        </w:rPr>
        <w:t xml:space="preserve">Logstash: </w:t>
      </w:r>
      <w:r w:rsidR="00525948">
        <w:rPr>
          <w:lang w:val="en-GB"/>
        </w:rPr>
        <w:t xml:space="preserve">lọc, chuẩn hóa và chuyển tiếp log đến </w:t>
      </w:r>
      <w:proofErr w:type="spellStart"/>
      <w:r w:rsidR="00525948">
        <w:rPr>
          <w:lang w:val="en-GB"/>
        </w:rPr>
        <w:t>ElasticSearch</w:t>
      </w:r>
      <w:proofErr w:type="spellEnd"/>
      <w:r w:rsidR="00525948">
        <w:rPr>
          <w:lang w:val="en-GB"/>
        </w:rPr>
        <w:t>.</w:t>
      </w:r>
    </w:p>
    <w:p w14:paraId="73385F20" w14:textId="1DCB8848" w:rsidR="00BF6E56" w:rsidRDefault="00BF6E56" w:rsidP="00BF6E56">
      <w:pPr>
        <w:pStyle w:val="FISBody"/>
        <w:numPr>
          <w:ilvl w:val="3"/>
          <w:numId w:val="42"/>
        </w:numPr>
        <w:rPr>
          <w:lang w:val="en-GB"/>
        </w:rPr>
      </w:pPr>
      <w:proofErr w:type="spellStart"/>
      <w:r>
        <w:rPr>
          <w:lang w:val="en-GB"/>
        </w:rPr>
        <w:t>ElasticSearch</w:t>
      </w:r>
      <w:proofErr w:type="spellEnd"/>
      <w:r w:rsidR="00525948">
        <w:rPr>
          <w:lang w:val="en-GB"/>
        </w:rPr>
        <w:t>: chứa log và sẵn sàng cho việc truy xuất dữ liệu từ Grafana</w:t>
      </w:r>
    </w:p>
    <w:p w14:paraId="55A8D31F" w14:textId="45EAC45A" w:rsidR="00BF6E56" w:rsidRDefault="00BF6E56" w:rsidP="00BF6E56">
      <w:pPr>
        <w:pStyle w:val="FISBody"/>
        <w:numPr>
          <w:ilvl w:val="3"/>
          <w:numId w:val="42"/>
        </w:numPr>
        <w:rPr>
          <w:lang w:val="en-GB"/>
        </w:rPr>
      </w:pPr>
      <w:r>
        <w:rPr>
          <w:lang w:val="en-GB"/>
        </w:rPr>
        <w:t>Grafana</w:t>
      </w:r>
      <w:r w:rsidR="00525948">
        <w:rPr>
          <w:lang w:val="en-GB"/>
        </w:rPr>
        <w:t xml:space="preserve"> &amp; Kibana: tìm kiếm log và thể hiện log thành biểu đồ trực quan.</w:t>
      </w:r>
    </w:p>
    <w:p w14:paraId="0FC21EA2" w14:textId="05F27869" w:rsidR="00BF6E56" w:rsidRDefault="00BF6E56" w:rsidP="00BF6E56">
      <w:pPr>
        <w:pStyle w:val="FISBody"/>
        <w:numPr>
          <w:ilvl w:val="3"/>
          <w:numId w:val="42"/>
        </w:numPr>
        <w:rPr>
          <w:lang w:val="en-GB"/>
        </w:rPr>
      </w:pPr>
      <w:r>
        <w:rPr>
          <w:lang w:val="en-GB"/>
        </w:rPr>
        <w:t>Kafka (giai đoạn 2)</w:t>
      </w:r>
      <w:r w:rsidR="00525948">
        <w:rPr>
          <w:lang w:val="en-GB"/>
        </w:rPr>
        <w:t>: streaming dữ liệu.</w:t>
      </w:r>
    </w:p>
    <w:p w14:paraId="1682447C" w14:textId="6B23A0FB" w:rsidR="00BF6E56" w:rsidRDefault="00BF6E56" w:rsidP="00BF6E56">
      <w:pPr>
        <w:pStyle w:val="FISBody"/>
        <w:numPr>
          <w:ilvl w:val="2"/>
          <w:numId w:val="42"/>
        </w:numPr>
        <w:rPr>
          <w:lang w:val="en-GB"/>
        </w:rPr>
      </w:pPr>
      <w:r>
        <w:rPr>
          <w:lang w:val="en-GB"/>
        </w:rPr>
        <w:t xml:space="preserve">Hệ thống logging thu thập dự liệu log từ nhiều nguồn khác nhau, như: Syslog devices (router, switch, firewall…), </w:t>
      </w:r>
      <w:proofErr w:type="spellStart"/>
      <w:r>
        <w:rPr>
          <w:lang w:val="en-GB"/>
        </w:rPr>
        <w:t>OSSyslog</w:t>
      </w:r>
      <w:proofErr w:type="spellEnd"/>
      <w:r>
        <w:rPr>
          <w:lang w:val="en-GB"/>
        </w:rPr>
        <w:t xml:space="preserve"> service (Linux, Windows…), WebApp log (Apache, Nginx, IIS…) và các thiết bị hỗ trợ SNMP khác.</w:t>
      </w:r>
    </w:p>
    <w:p w14:paraId="50E3AFE6" w14:textId="4201FBC8" w:rsidR="00BF6E56" w:rsidRDefault="00BF6E56" w:rsidP="00BF6E56">
      <w:pPr>
        <w:pStyle w:val="FISBody"/>
        <w:numPr>
          <w:ilvl w:val="2"/>
          <w:numId w:val="42"/>
        </w:numPr>
        <w:rPr>
          <w:lang w:val="en-GB"/>
        </w:rPr>
      </w:pPr>
      <w:r>
        <w:rPr>
          <w:lang w:val="en-GB"/>
        </w:rPr>
        <w:t xml:space="preserve">Dữ liệu log thu thập được sẽ được lọc và điều chỉnh bởi </w:t>
      </w:r>
      <w:proofErr w:type="spellStart"/>
      <w:r>
        <w:rPr>
          <w:lang w:val="en-GB"/>
        </w:rPr>
        <w:t>LogStash</w:t>
      </w:r>
      <w:proofErr w:type="spellEnd"/>
      <w:r>
        <w:rPr>
          <w:lang w:val="en-GB"/>
        </w:rPr>
        <w:t xml:space="preserve"> trước khi lưu và </w:t>
      </w:r>
      <w:proofErr w:type="spellStart"/>
      <w:r>
        <w:rPr>
          <w:lang w:val="en-GB"/>
        </w:rPr>
        <w:t>ElasticSearch</w:t>
      </w:r>
      <w:proofErr w:type="spellEnd"/>
      <w:r>
        <w:rPr>
          <w:lang w:val="en-GB"/>
        </w:rPr>
        <w:t>.</w:t>
      </w:r>
    </w:p>
    <w:p w14:paraId="612504DE" w14:textId="68D52A76" w:rsidR="00525948" w:rsidRDefault="00525948" w:rsidP="00BF6E56">
      <w:pPr>
        <w:pStyle w:val="FISBody"/>
        <w:numPr>
          <w:ilvl w:val="2"/>
          <w:numId w:val="42"/>
        </w:numPr>
        <w:rPr>
          <w:lang w:val="en-GB"/>
        </w:rPr>
      </w:pPr>
      <w:r>
        <w:rPr>
          <w:lang w:val="en-GB"/>
        </w:rPr>
        <w:t xml:space="preserve">Dữ liệu sau khi đã được index tại </w:t>
      </w:r>
      <w:proofErr w:type="spellStart"/>
      <w:r>
        <w:rPr>
          <w:lang w:val="en-GB"/>
        </w:rPr>
        <w:t>ElasticSearch</w:t>
      </w:r>
      <w:proofErr w:type="spellEnd"/>
      <w:r>
        <w:rPr>
          <w:lang w:val="en-GB"/>
        </w:rPr>
        <w:t xml:space="preserve"> sẽ được các công cụ như Kibana &amp; Grafana truy xuất để thể hiện log thành các dạng biểu đồ, bảng biểu, thông số…</w:t>
      </w:r>
    </w:p>
    <w:p w14:paraId="54CAEAD9" w14:textId="3F82866B" w:rsidR="00525948" w:rsidRDefault="00525948" w:rsidP="00525948">
      <w:pPr>
        <w:pStyle w:val="FISBody"/>
        <w:numPr>
          <w:ilvl w:val="1"/>
          <w:numId w:val="42"/>
        </w:numPr>
        <w:rPr>
          <w:lang w:val="en-GB"/>
        </w:rPr>
      </w:pPr>
      <w:r>
        <w:rPr>
          <w:lang w:val="en-GB"/>
        </w:rPr>
        <w:t>Phần 2: Monitoring</w:t>
      </w:r>
    </w:p>
    <w:p w14:paraId="0D6B80C1" w14:textId="72AB8E5D" w:rsidR="00525948" w:rsidRDefault="00525948" w:rsidP="00525948">
      <w:pPr>
        <w:pStyle w:val="FISBody"/>
        <w:numPr>
          <w:ilvl w:val="2"/>
          <w:numId w:val="42"/>
        </w:numPr>
        <w:rPr>
          <w:lang w:val="en-GB"/>
        </w:rPr>
      </w:pPr>
      <w:r>
        <w:rPr>
          <w:lang w:val="en-GB"/>
        </w:rPr>
        <w:t>Bao gồm các thành phần:</w:t>
      </w:r>
    </w:p>
    <w:p w14:paraId="3A81695E" w14:textId="395BABBD" w:rsidR="00525948" w:rsidRDefault="00525948" w:rsidP="00525948">
      <w:pPr>
        <w:pStyle w:val="FISBody"/>
        <w:numPr>
          <w:ilvl w:val="3"/>
          <w:numId w:val="42"/>
        </w:numPr>
        <w:rPr>
          <w:lang w:val="en-GB"/>
        </w:rPr>
      </w:pPr>
      <w:proofErr w:type="spellStart"/>
      <w:r>
        <w:rPr>
          <w:lang w:val="en-GB"/>
        </w:rPr>
        <w:t>CheckMK</w:t>
      </w:r>
      <w:proofErr w:type="spellEnd"/>
    </w:p>
    <w:p w14:paraId="0CD84582" w14:textId="5ADC34D4" w:rsidR="00525948" w:rsidRDefault="00525948" w:rsidP="00525948">
      <w:pPr>
        <w:pStyle w:val="FISBody"/>
        <w:numPr>
          <w:ilvl w:val="3"/>
          <w:numId w:val="42"/>
        </w:numPr>
        <w:rPr>
          <w:lang w:val="en-GB"/>
        </w:rPr>
      </w:pPr>
      <w:proofErr w:type="spellStart"/>
      <w:r>
        <w:rPr>
          <w:lang w:val="en-GB"/>
        </w:rPr>
        <w:lastRenderedPageBreak/>
        <w:t>CheckMK</w:t>
      </w:r>
      <w:proofErr w:type="spellEnd"/>
      <w:r>
        <w:rPr>
          <w:lang w:val="en-GB"/>
        </w:rPr>
        <w:t xml:space="preserve"> Dashboard</w:t>
      </w:r>
    </w:p>
    <w:p w14:paraId="4CE3840E" w14:textId="2963697A" w:rsidR="00525948" w:rsidRDefault="00525948" w:rsidP="00525948">
      <w:pPr>
        <w:pStyle w:val="FISBody"/>
        <w:numPr>
          <w:ilvl w:val="3"/>
          <w:numId w:val="42"/>
        </w:numPr>
        <w:rPr>
          <w:lang w:val="en-GB"/>
        </w:rPr>
      </w:pPr>
      <w:r>
        <w:rPr>
          <w:lang w:val="en-GB"/>
        </w:rPr>
        <w:t>Các plugin khác</w:t>
      </w:r>
    </w:p>
    <w:p w14:paraId="65D24369" w14:textId="47955779" w:rsidR="00525948" w:rsidRDefault="00525948" w:rsidP="00525948">
      <w:pPr>
        <w:pStyle w:val="FISBody"/>
        <w:numPr>
          <w:ilvl w:val="2"/>
          <w:numId w:val="42"/>
        </w:numPr>
        <w:rPr>
          <w:lang w:val="en-GB"/>
        </w:rPr>
      </w:pPr>
      <w:r>
        <w:rPr>
          <w:lang w:val="en-GB"/>
        </w:rPr>
        <w:t>Hệ thống Monitoring thu thập metric từ các nguồn như:  OS (Linux, Windows…), thiết bị mạng (Router, Switch, Firewall…), hypervisor/virtualization orchestrator (VMWare, Hyper-V…), các dịch vụ khác (Web Service, App Service…).</w:t>
      </w:r>
    </w:p>
    <w:p w14:paraId="4749A46F" w14:textId="15233A41" w:rsidR="00525948" w:rsidRDefault="00525948" w:rsidP="00525948">
      <w:pPr>
        <w:pStyle w:val="FISBody"/>
        <w:numPr>
          <w:ilvl w:val="2"/>
          <w:numId w:val="42"/>
        </w:numPr>
        <w:rPr>
          <w:lang w:val="en-GB"/>
        </w:rPr>
      </w:pPr>
      <w:r>
        <w:rPr>
          <w:lang w:val="en-GB"/>
        </w:rPr>
        <w:t>Dữ liệu metric không giống như dữ liệu log, không lưu trữ lâu dài.</w:t>
      </w:r>
    </w:p>
    <w:p w14:paraId="037E8557" w14:textId="6C6FC091" w:rsidR="00525948" w:rsidRDefault="00525948" w:rsidP="00525948">
      <w:pPr>
        <w:pStyle w:val="FISBody"/>
        <w:numPr>
          <w:ilvl w:val="2"/>
          <w:numId w:val="42"/>
        </w:numPr>
        <w:rPr>
          <w:lang w:val="en-GB"/>
        </w:rPr>
      </w:pPr>
      <w:proofErr w:type="spellStart"/>
      <w:r>
        <w:rPr>
          <w:lang w:val="en-GB"/>
        </w:rPr>
        <w:t>CheckMK</w:t>
      </w:r>
      <w:proofErr w:type="spellEnd"/>
      <w:r>
        <w:rPr>
          <w:lang w:val="en-GB"/>
        </w:rPr>
        <w:t xml:space="preserve"> sẽ thu thập dữ liệu metric như: CPU, Disk I/O, Network traffic, Network Ingress, Network </w:t>
      </w:r>
      <w:proofErr w:type="spellStart"/>
      <w:r>
        <w:rPr>
          <w:lang w:val="en-GB"/>
        </w:rPr>
        <w:t>Engress</w:t>
      </w:r>
      <w:proofErr w:type="spellEnd"/>
      <w:r>
        <w:rPr>
          <w:lang w:val="en-GB"/>
        </w:rPr>
        <w:t>, Memory (Committed bytes in use, free memory…)</w:t>
      </w:r>
    </w:p>
    <w:p w14:paraId="163B6680" w14:textId="05BAE1C1" w:rsidR="00525948" w:rsidRDefault="00525948" w:rsidP="00525948">
      <w:pPr>
        <w:pStyle w:val="FISBody"/>
        <w:numPr>
          <w:ilvl w:val="2"/>
          <w:numId w:val="42"/>
        </w:numPr>
        <w:rPr>
          <w:lang w:val="en-GB"/>
        </w:rPr>
      </w:pPr>
      <w:r>
        <w:rPr>
          <w:lang w:val="en-GB"/>
        </w:rPr>
        <w:t xml:space="preserve">Dữ liệu </w:t>
      </w:r>
      <w:proofErr w:type="spellStart"/>
      <w:r>
        <w:rPr>
          <w:lang w:val="en-GB"/>
        </w:rPr>
        <w:t>CheckMK</w:t>
      </w:r>
      <w:proofErr w:type="spellEnd"/>
      <w:r>
        <w:rPr>
          <w:lang w:val="en-GB"/>
        </w:rPr>
        <w:t xml:space="preserve"> sẽ được thể hiên ở </w:t>
      </w:r>
      <w:proofErr w:type="spellStart"/>
      <w:r>
        <w:rPr>
          <w:lang w:val="en-GB"/>
        </w:rPr>
        <w:t>CheckMK</w:t>
      </w:r>
      <w:proofErr w:type="spellEnd"/>
      <w:r>
        <w:rPr>
          <w:lang w:val="en-GB"/>
        </w:rPr>
        <w:t xml:space="preserve"> Dashboard và tương tác với các plugin hỗ trợ.</w:t>
      </w:r>
    </w:p>
    <w:p w14:paraId="3F2ECAE3" w14:textId="5ABD8EBE" w:rsidR="00BF6E56" w:rsidRDefault="00BF6E56" w:rsidP="00BF6E56">
      <w:pPr>
        <w:pStyle w:val="Heading1"/>
      </w:pPr>
      <w:bookmarkStart w:id="1" w:name="_Toc530387093"/>
      <w:r>
        <w:t>Các giai đoạn tổng thể của project</w:t>
      </w:r>
      <w:bookmarkEnd w:id="1"/>
    </w:p>
    <w:p w14:paraId="491B7323" w14:textId="575D8530" w:rsidR="00F95E4B" w:rsidRDefault="00F95E4B" w:rsidP="00BF6E56">
      <w:pPr>
        <w:pStyle w:val="FISBody"/>
        <w:rPr>
          <w:lang w:val="en-GB"/>
        </w:rPr>
      </w:pPr>
      <w:r>
        <w:rPr>
          <w:lang w:val="en-GB"/>
        </w:rPr>
        <w:t xml:space="preserve">Các </w:t>
      </w:r>
      <w:proofErr w:type="spellStart"/>
      <w:r>
        <w:rPr>
          <w:lang w:val="en-GB"/>
        </w:rPr>
        <w:t>mốc</w:t>
      </w:r>
      <w:proofErr w:type="spellEnd"/>
      <w:r>
        <w:rPr>
          <w:lang w:val="en-GB"/>
        </w:rPr>
        <w:t xml:space="preserve"> của project, xem sơ đồ bên dưới.</w:t>
      </w:r>
    </w:p>
    <w:p w14:paraId="39CB5E73" w14:textId="58CDC9B1" w:rsidR="00F95E4B" w:rsidRDefault="00E90422" w:rsidP="00BF6E56">
      <w:pPr>
        <w:pStyle w:val="FISBody"/>
        <w:rPr>
          <w:lang w:val="en-GB"/>
        </w:rPr>
      </w:pPr>
      <w:r>
        <w:rPr>
          <w:noProof/>
        </w:rPr>
        <w:drawing>
          <wp:inline distT="0" distB="0" distL="0" distR="0" wp14:anchorId="189C320F" wp14:editId="291A8985">
            <wp:extent cx="6028968"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7951" cy="4206784"/>
                    </a:xfrm>
                    <a:prstGeom prst="rect">
                      <a:avLst/>
                    </a:prstGeom>
                    <a:noFill/>
                    <a:ln>
                      <a:noFill/>
                    </a:ln>
                  </pic:spPr>
                </pic:pic>
              </a:graphicData>
            </a:graphic>
          </wp:inline>
        </w:drawing>
      </w:r>
    </w:p>
    <w:p w14:paraId="6A801879" w14:textId="6EE609D1" w:rsidR="00784EA6" w:rsidRDefault="00784EA6" w:rsidP="00784EA6">
      <w:pPr>
        <w:pStyle w:val="FISBody"/>
        <w:jc w:val="center"/>
        <w:rPr>
          <w:lang w:val="en-GB"/>
        </w:rPr>
      </w:pPr>
      <w:r>
        <w:rPr>
          <w:lang w:val="en-GB"/>
        </w:rPr>
        <w:t>Phân bổ công việc project theo thời gian (6 tháng)</w:t>
      </w:r>
    </w:p>
    <w:p w14:paraId="514BA9E8" w14:textId="45D4B32E" w:rsidR="00BF6E56" w:rsidRDefault="00BF6E56" w:rsidP="00BF6E56">
      <w:pPr>
        <w:pStyle w:val="Heading1"/>
      </w:pPr>
      <w:bookmarkStart w:id="2" w:name="_Toc530387094"/>
      <w:r>
        <w:t>Mô tả các giai đoạn</w:t>
      </w:r>
      <w:bookmarkEnd w:id="2"/>
    </w:p>
    <w:p w14:paraId="1D390290" w14:textId="77777777" w:rsidR="00784EA6" w:rsidRDefault="00784EA6" w:rsidP="00784EA6">
      <w:pPr>
        <w:pStyle w:val="FISBody"/>
        <w:rPr>
          <w:lang w:val="en-GB"/>
        </w:rPr>
      </w:pPr>
      <w:r>
        <w:rPr>
          <w:lang w:val="en-GB"/>
        </w:rPr>
        <w:t>Tổng thể, project chia làm 2 giai đoạn chính:</w:t>
      </w:r>
    </w:p>
    <w:p w14:paraId="2F241E7D" w14:textId="77777777" w:rsidR="00784EA6" w:rsidRDefault="00784EA6" w:rsidP="00784EA6">
      <w:pPr>
        <w:pStyle w:val="FISBody"/>
        <w:numPr>
          <w:ilvl w:val="0"/>
          <w:numId w:val="42"/>
        </w:numPr>
        <w:rPr>
          <w:lang w:val="en-GB"/>
        </w:rPr>
      </w:pPr>
      <w:r>
        <w:rPr>
          <w:lang w:val="en-GB"/>
        </w:rPr>
        <w:t>Giai đoạn 1: Phần Logging (3 tháng)</w:t>
      </w:r>
    </w:p>
    <w:p w14:paraId="17B26287" w14:textId="77777777" w:rsidR="00784EA6" w:rsidRDefault="00784EA6" w:rsidP="00784EA6">
      <w:pPr>
        <w:pStyle w:val="FISBody"/>
        <w:numPr>
          <w:ilvl w:val="1"/>
          <w:numId w:val="42"/>
        </w:numPr>
        <w:rPr>
          <w:lang w:val="en-GB"/>
        </w:rPr>
      </w:pPr>
      <w:r>
        <w:rPr>
          <w:lang w:val="en-GB"/>
        </w:rPr>
        <w:lastRenderedPageBreak/>
        <w:t>Cài đặt server và dịch vụ (2 tuần): cài đặt các server, các dịch vụ logging và tuning + optimizing hệ thống.</w:t>
      </w:r>
    </w:p>
    <w:p w14:paraId="6C254304" w14:textId="77777777" w:rsidR="00E90422" w:rsidRDefault="00784EA6" w:rsidP="00784EA6">
      <w:pPr>
        <w:pStyle w:val="FISBody"/>
        <w:numPr>
          <w:ilvl w:val="1"/>
          <w:numId w:val="42"/>
        </w:numPr>
        <w:rPr>
          <w:lang w:val="en-GB"/>
        </w:rPr>
      </w:pPr>
      <w:r>
        <w:rPr>
          <w:lang w:val="en-GB"/>
        </w:rPr>
        <w:t xml:space="preserve">Nhận log, filter log, indexing log (2 tháng) từ 3 </w:t>
      </w:r>
      <w:proofErr w:type="gramStart"/>
      <w:r>
        <w:rPr>
          <w:lang w:val="en-GB"/>
        </w:rPr>
        <w:t>nguồn :</w:t>
      </w:r>
      <w:proofErr w:type="gramEnd"/>
    </w:p>
    <w:p w14:paraId="70B0CB94" w14:textId="77777777" w:rsidR="00E90422" w:rsidRDefault="00784EA6" w:rsidP="00E90422">
      <w:pPr>
        <w:pStyle w:val="FISBody"/>
        <w:numPr>
          <w:ilvl w:val="2"/>
          <w:numId w:val="42"/>
        </w:numPr>
        <w:rPr>
          <w:lang w:val="en-GB"/>
        </w:rPr>
      </w:pPr>
      <w:r>
        <w:rPr>
          <w:lang w:val="en-GB"/>
        </w:rPr>
        <w:t>Syslog device</w:t>
      </w:r>
      <w:r w:rsidR="00E90422">
        <w:rPr>
          <w:lang w:val="en-GB"/>
        </w:rPr>
        <w:t>s: router, switch, firewall…</w:t>
      </w:r>
    </w:p>
    <w:p w14:paraId="66CCD7B5" w14:textId="77777777" w:rsidR="00E90422" w:rsidRDefault="00784EA6" w:rsidP="00E90422">
      <w:pPr>
        <w:pStyle w:val="FISBody"/>
        <w:numPr>
          <w:ilvl w:val="2"/>
          <w:numId w:val="42"/>
        </w:numPr>
        <w:rPr>
          <w:lang w:val="en-GB"/>
        </w:rPr>
      </w:pPr>
      <w:proofErr w:type="spellStart"/>
      <w:r>
        <w:rPr>
          <w:lang w:val="en-GB"/>
        </w:rPr>
        <w:t>OsSyslog</w:t>
      </w:r>
      <w:proofErr w:type="spellEnd"/>
      <w:r w:rsidR="00E90422">
        <w:rPr>
          <w:lang w:val="en-GB"/>
        </w:rPr>
        <w:t>: guest OS (Linux, Windows)</w:t>
      </w:r>
      <w:bookmarkStart w:id="3" w:name="_GoBack"/>
      <w:bookmarkEnd w:id="3"/>
    </w:p>
    <w:p w14:paraId="317A829A" w14:textId="6A3FF5A6" w:rsidR="00784EA6" w:rsidRDefault="00784EA6" w:rsidP="00E90422">
      <w:pPr>
        <w:pStyle w:val="FISBody"/>
        <w:numPr>
          <w:ilvl w:val="2"/>
          <w:numId w:val="42"/>
        </w:numPr>
        <w:rPr>
          <w:lang w:val="en-GB"/>
        </w:rPr>
      </w:pPr>
      <w:r>
        <w:rPr>
          <w:lang w:val="en-GB"/>
        </w:rPr>
        <w:t>Application</w:t>
      </w:r>
      <w:r w:rsidR="00E90422">
        <w:rPr>
          <w:lang w:val="en-GB"/>
        </w:rPr>
        <w:t>: Web service, applications service…</w:t>
      </w:r>
    </w:p>
    <w:p w14:paraId="43F11234" w14:textId="77777777" w:rsidR="00784EA6" w:rsidRDefault="00784EA6" w:rsidP="00784EA6">
      <w:pPr>
        <w:pStyle w:val="FISBody"/>
        <w:numPr>
          <w:ilvl w:val="1"/>
          <w:numId w:val="42"/>
        </w:numPr>
        <w:rPr>
          <w:lang w:val="en-GB"/>
        </w:rPr>
      </w:pPr>
      <w:r>
        <w:rPr>
          <w:lang w:val="en-GB"/>
        </w:rPr>
        <w:t>Dựng dashboard dựa trên loại log thu thập được (2 tuần)</w:t>
      </w:r>
    </w:p>
    <w:p w14:paraId="125440F1" w14:textId="77777777" w:rsidR="00784EA6" w:rsidRDefault="00784EA6" w:rsidP="00784EA6">
      <w:pPr>
        <w:pStyle w:val="FISBody"/>
        <w:numPr>
          <w:ilvl w:val="0"/>
          <w:numId w:val="42"/>
        </w:numPr>
        <w:rPr>
          <w:lang w:val="en-GB"/>
        </w:rPr>
      </w:pPr>
      <w:r>
        <w:rPr>
          <w:lang w:val="en-GB"/>
        </w:rPr>
        <w:t>Giai đoạn 2: Phần Logging nâng cao và Monitoring (3 tháng)</w:t>
      </w:r>
    </w:p>
    <w:p w14:paraId="454C0E2E" w14:textId="77777777" w:rsidR="00784EA6" w:rsidRDefault="00784EA6" w:rsidP="00784EA6">
      <w:pPr>
        <w:pStyle w:val="FISBody"/>
        <w:numPr>
          <w:ilvl w:val="1"/>
          <w:numId w:val="42"/>
        </w:numPr>
        <w:rPr>
          <w:lang w:val="en-GB"/>
        </w:rPr>
      </w:pPr>
      <w:r>
        <w:rPr>
          <w:lang w:val="en-GB"/>
        </w:rPr>
        <w:t>Logging nâng cao</w:t>
      </w:r>
    </w:p>
    <w:p w14:paraId="11C8D022" w14:textId="77777777" w:rsidR="00784EA6" w:rsidRDefault="00784EA6" w:rsidP="00784EA6">
      <w:pPr>
        <w:pStyle w:val="FISBody"/>
        <w:numPr>
          <w:ilvl w:val="2"/>
          <w:numId w:val="42"/>
        </w:numPr>
        <w:rPr>
          <w:lang w:val="en-GB"/>
        </w:rPr>
      </w:pPr>
      <w:r>
        <w:rPr>
          <w:lang w:val="en-GB"/>
        </w:rPr>
        <w:t xml:space="preserve">SNMP </w:t>
      </w:r>
      <w:proofErr w:type="spellStart"/>
      <w:r>
        <w:rPr>
          <w:lang w:val="en-GB"/>
        </w:rPr>
        <w:t>Trapd</w:t>
      </w:r>
      <w:proofErr w:type="spellEnd"/>
      <w:r>
        <w:rPr>
          <w:lang w:val="en-GB"/>
        </w:rPr>
        <w:t xml:space="preserve"> (1 tháng)</w:t>
      </w:r>
    </w:p>
    <w:p w14:paraId="5FE55E86" w14:textId="77777777" w:rsidR="00784EA6" w:rsidRDefault="00784EA6" w:rsidP="00784EA6">
      <w:pPr>
        <w:pStyle w:val="FISBody"/>
        <w:numPr>
          <w:ilvl w:val="2"/>
          <w:numId w:val="42"/>
        </w:numPr>
        <w:rPr>
          <w:lang w:val="en-GB"/>
        </w:rPr>
      </w:pPr>
      <w:r>
        <w:rPr>
          <w:lang w:val="en-GB"/>
        </w:rPr>
        <w:t>Tuning &amp; Optimizing hệ thống (2 tháng) theo tình trạng dữ liệu tại thời điểm diễn ra.</w:t>
      </w:r>
    </w:p>
    <w:p w14:paraId="7D682107" w14:textId="77777777" w:rsidR="00784EA6" w:rsidRDefault="00784EA6" w:rsidP="00784EA6">
      <w:pPr>
        <w:pStyle w:val="FISBody"/>
        <w:numPr>
          <w:ilvl w:val="1"/>
          <w:numId w:val="42"/>
        </w:numPr>
        <w:rPr>
          <w:lang w:val="en-GB"/>
        </w:rPr>
      </w:pPr>
      <w:r>
        <w:rPr>
          <w:lang w:val="en-GB"/>
        </w:rPr>
        <w:t>Monitoring:</w:t>
      </w:r>
    </w:p>
    <w:p w14:paraId="1EC80E65" w14:textId="77777777" w:rsidR="00784EA6" w:rsidRDefault="00784EA6" w:rsidP="00784EA6">
      <w:pPr>
        <w:pStyle w:val="FISBody"/>
        <w:numPr>
          <w:ilvl w:val="2"/>
          <w:numId w:val="42"/>
        </w:numPr>
        <w:rPr>
          <w:lang w:val="en-GB"/>
        </w:rPr>
      </w:pPr>
      <w:r>
        <w:rPr>
          <w:lang w:val="en-GB"/>
        </w:rPr>
        <w:t xml:space="preserve">Triển khai </w:t>
      </w:r>
      <w:proofErr w:type="spellStart"/>
      <w:r>
        <w:rPr>
          <w:lang w:val="en-GB"/>
        </w:rPr>
        <w:t>CheckMK</w:t>
      </w:r>
      <w:proofErr w:type="spellEnd"/>
      <w:r>
        <w:rPr>
          <w:lang w:val="en-GB"/>
        </w:rPr>
        <w:t xml:space="preserve"> và nhận dữ liệu từ các nguồn về máy chủ (2 tuần).</w:t>
      </w:r>
    </w:p>
    <w:p w14:paraId="7BDCEE1D" w14:textId="77777777" w:rsidR="00784EA6" w:rsidRDefault="00784EA6" w:rsidP="00784EA6">
      <w:pPr>
        <w:pStyle w:val="FISBody"/>
        <w:numPr>
          <w:ilvl w:val="2"/>
          <w:numId w:val="42"/>
        </w:numPr>
        <w:rPr>
          <w:lang w:val="en-GB"/>
        </w:rPr>
      </w:pPr>
      <w:proofErr w:type="spellStart"/>
      <w:r>
        <w:rPr>
          <w:lang w:val="en-GB"/>
        </w:rPr>
        <w:t>CheckMK</w:t>
      </w:r>
      <w:proofErr w:type="spellEnd"/>
      <w:r>
        <w:rPr>
          <w:lang w:val="en-GB"/>
        </w:rPr>
        <w:t xml:space="preserve"> Dashboard và các plugin hỗ trợ (1 tháng).</w:t>
      </w:r>
    </w:p>
    <w:p w14:paraId="14333A6D" w14:textId="6A081840" w:rsidR="00BF6E56" w:rsidRPr="00784EA6" w:rsidRDefault="00784EA6" w:rsidP="00784EA6">
      <w:pPr>
        <w:pStyle w:val="FISBody"/>
        <w:numPr>
          <w:ilvl w:val="2"/>
          <w:numId w:val="42"/>
        </w:numPr>
        <w:rPr>
          <w:lang w:val="en-GB"/>
        </w:rPr>
      </w:pPr>
      <w:r>
        <w:rPr>
          <w:lang w:val="en-GB"/>
        </w:rPr>
        <w:t xml:space="preserve">Filter Metrics từ các nguồn (1 tháng) để giảm lượng dữ liệu </w:t>
      </w:r>
      <w:proofErr w:type="spellStart"/>
      <w:r>
        <w:rPr>
          <w:lang w:val="en-GB"/>
        </w:rPr>
        <w:t>dư</w:t>
      </w:r>
      <w:proofErr w:type="spellEnd"/>
      <w:r>
        <w:rPr>
          <w:lang w:val="en-GB"/>
        </w:rPr>
        <w:t xml:space="preserve"> thừa.</w:t>
      </w:r>
    </w:p>
    <w:p w14:paraId="033A28B2" w14:textId="53715CBC" w:rsidR="00BF6E56" w:rsidRDefault="00BF6E56" w:rsidP="00BF6E56">
      <w:pPr>
        <w:pStyle w:val="Heading1"/>
      </w:pPr>
      <w:bookmarkStart w:id="4" w:name="_Toc530387095"/>
      <w:r>
        <w:t>Các feature</w:t>
      </w:r>
      <w:r w:rsidR="007743EE">
        <w:t>s</w:t>
      </w:r>
      <w:r>
        <w:t xml:space="preserve"> phân bổ theo giai đoạn</w:t>
      </w:r>
      <w:bookmarkEnd w:id="4"/>
    </w:p>
    <w:tbl>
      <w:tblPr>
        <w:tblStyle w:val="TableGrid"/>
        <w:tblW w:w="0" w:type="auto"/>
        <w:tblInd w:w="432" w:type="dxa"/>
        <w:tblLook w:val="04A0" w:firstRow="1" w:lastRow="0" w:firstColumn="1" w:lastColumn="0" w:noHBand="0" w:noVBand="1"/>
      </w:tblPr>
      <w:tblGrid>
        <w:gridCol w:w="4961"/>
        <w:gridCol w:w="5066"/>
      </w:tblGrid>
      <w:tr w:rsidR="00E90F5A" w14:paraId="6A85F749" w14:textId="77777777" w:rsidTr="00E90F5A">
        <w:tc>
          <w:tcPr>
            <w:tcW w:w="5229" w:type="dxa"/>
          </w:tcPr>
          <w:p w14:paraId="08648E51" w14:textId="4CB6F3BB" w:rsidR="00E90F5A" w:rsidRPr="00E90F5A" w:rsidRDefault="00E90F5A" w:rsidP="00E90F5A">
            <w:pPr>
              <w:pStyle w:val="FISBody"/>
              <w:ind w:left="0"/>
              <w:jc w:val="center"/>
              <w:rPr>
                <w:b/>
                <w:lang w:val="en-GB"/>
              </w:rPr>
            </w:pPr>
            <w:r w:rsidRPr="00E90F5A">
              <w:rPr>
                <w:b/>
                <w:lang w:val="en-GB"/>
              </w:rPr>
              <w:t>GIAI ĐOẠN</w:t>
            </w:r>
          </w:p>
        </w:tc>
        <w:tc>
          <w:tcPr>
            <w:tcW w:w="5230" w:type="dxa"/>
          </w:tcPr>
          <w:p w14:paraId="14B478AB" w14:textId="73E2A560" w:rsidR="00E90F5A" w:rsidRPr="00E90F5A" w:rsidRDefault="00E90F5A" w:rsidP="00E90F5A">
            <w:pPr>
              <w:pStyle w:val="FISBody"/>
              <w:ind w:left="0"/>
              <w:jc w:val="center"/>
              <w:rPr>
                <w:b/>
                <w:lang w:val="en-GB"/>
              </w:rPr>
            </w:pPr>
            <w:r w:rsidRPr="00E90F5A">
              <w:rPr>
                <w:b/>
                <w:lang w:val="en-GB"/>
              </w:rPr>
              <w:t>TÍNH NĂNG</w:t>
            </w:r>
          </w:p>
        </w:tc>
      </w:tr>
      <w:tr w:rsidR="00E90F5A" w14:paraId="68763D38" w14:textId="77777777" w:rsidTr="00E90F5A">
        <w:tc>
          <w:tcPr>
            <w:tcW w:w="5229" w:type="dxa"/>
          </w:tcPr>
          <w:p w14:paraId="306C8A15" w14:textId="6BE00EE0" w:rsidR="00E90F5A" w:rsidRPr="00E90F5A" w:rsidRDefault="00E90F5A" w:rsidP="00BF6E56">
            <w:pPr>
              <w:pStyle w:val="FISBody"/>
              <w:ind w:left="0"/>
              <w:rPr>
                <w:b/>
                <w:lang w:val="en-GB"/>
              </w:rPr>
            </w:pPr>
            <w:r w:rsidRPr="00E90F5A">
              <w:rPr>
                <w:b/>
                <w:lang w:val="en-GB"/>
              </w:rPr>
              <w:t>1</w:t>
            </w:r>
          </w:p>
        </w:tc>
        <w:tc>
          <w:tcPr>
            <w:tcW w:w="5230" w:type="dxa"/>
          </w:tcPr>
          <w:p w14:paraId="5FC3ACED" w14:textId="1432F0BC" w:rsidR="00E90F5A" w:rsidRDefault="00E90F5A" w:rsidP="00E90F5A">
            <w:pPr>
              <w:pStyle w:val="FISBody"/>
              <w:numPr>
                <w:ilvl w:val="0"/>
                <w:numId w:val="42"/>
              </w:numPr>
              <w:rPr>
                <w:lang w:val="en-GB"/>
              </w:rPr>
            </w:pPr>
            <w:r>
              <w:rPr>
                <w:lang w:val="en-GB"/>
              </w:rPr>
              <w:t>Syslog support</w:t>
            </w:r>
          </w:p>
          <w:p w14:paraId="43D96D66" w14:textId="2BF6179D" w:rsidR="00E90F5A" w:rsidRDefault="00E90F5A" w:rsidP="00E90F5A">
            <w:pPr>
              <w:pStyle w:val="FISBody"/>
              <w:numPr>
                <w:ilvl w:val="0"/>
                <w:numId w:val="42"/>
              </w:numPr>
              <w:rPr>
                <w:lang w:val="en-GB"/>
              </w:rPr>
            </w:pPr>
            <w:proofErr w:type="spellStart"/>
            <w:r>
              <w:rPr>
                <w:lang w:val="en-GB"/>
              </w:rPr>
              <w:t>OsSyslog</w:t>
            </w:r>
            <w:proofErr w:type="spellEnd"/>
            <w:r>
              <w:rPr>
                <w:lang w:val="en-GB"/>
              </w:rPr>
              <w:t xml:space="preserve"> support</w:t>
            </w:r>
          </w:p>
          <w:p w14:paraId="13FCCB0B" w14:textId="05DD83A6" w:rsidR="00E90F5A" w:rsidRDefault="00E90F5A" w:rsidP="00E90F5A">
            <w:pPr>
              <w:pStyle w:val="FISBody"/>
              <w:numPr>
                <w:ilvl w:val="0"/>
                <w:numId w:val="42"/>
              </w:numPr>
              <w:rPr>
                <w:lang w:val="en-GB"/>
              </w:rPr>
            </w:pPr>
            <w:r>
              <w:rPr>
                <w:lang w:val="en-GB"/>
              </w:rPr>
              <w:t>Application log support</w:t>
            </w:r>
          </w:p>
          <w:p w14:paraId="1E103D11" w14:textId="62EB57AB" w:rsidR="00E90F5A" w:rsidRDefault="00E90F5A" w:rsidP="00E90F5A">
            <w:pPr>
              <w:pStyle w:val="FISBody"/>
              <w:numPr>
                <w:ilvl w:val="0"/>
                <w:numId w:val="42"/>
              </w:numPr>
              <w:rPr>
                <w:lang w:val="en-GB"/>
              </w:rPr>
            </w:pPr>
            <w:r>
              <w:rPr>
                <w:lang w:val="en-GB"/>
              </w:rPr>
              <w:t>Syslog filtering</w:t>
            </w:r>
          </w:p>
          <w:p w14:paraId="798F2DFC" w14:textId="46DC63CA" w:rsidR="00E90F5A" w:rsidRDefault="00E90F5A" w:rsidP="00E90F5A">
            <w:pPr>
              <w:pStyle w:val="FISBody"/>
              <w:numPr>
                <w:ilvl w:val="0"/>
                <w:numId w:val="42"/>
              </w:numPr>
              <w:rPr>
                <w:lang w:val="en-GB"/>
              </w:rPr>
            </w:pPr>
            <w:r>
              <w:rPr>
                <w:lang w:val="en-GB"/>
              </w:rPr>
              <w:t>Application log filtering</w:t>
            </w:r>
          </w:p>
          <w:p w14:paraId="7BD9BCD2" w14:textId="5356E449" w:rsidR="00E90F5A" w:rsidRDefault="00E90F5A" w:rsidP="00E90F5A">
            <w:pPr>
              <w:pStyle w:val="FISBody"/>
              <w:numPr>
                <w:ilvl w:val="0"/>
                <w:numId w:val="42"/>
              </w:numPr>
              <w:rPr>
                <w:lang w:val="en-GB"/>
              </w:rPr>
            </w:pPr>
            <w:r>
              <w:rPr>
                <w:lang w:val="en-GB"/>
              </w:rPr>
              <w:t>Syslog visualization</w:t>
            </w:r>
          </w:p>
          <w:p w14:paraId="7512AB95" w14:textId="77777777" w:rsidR="00E90F5A" w:rsidRDefault="00E90F5A" w:rsidP="00E90F5A">
            <w:pPr>
              <w:pStyle w:val="FISBody"/>
              <w:numPr>
                <w:ilvl w:val="0"/>
                <w:numId w:val="42"/>
              </w:numPr>
              <w:rPr>
                <w:lang w:val="en-GB"/>
              </w:rPr>
            </w:pPr>
            <w:proofErr w:type="spellStart"/>
            <w:r>
              <w:rPr>
                <w:lang w:val="en-GB"/>
              </w:rPr>
              <w:t>OsSyslog</w:t>
            </w:r>
            <w:proofErr w:type="spellEnd"/>
            <w:r>
              <w:rPr>
                <w:lang w:val="en-GB"/>
              </w:rPr>
              <w:t xml:space="preserve"> visualization</w:t>
            </w:r>
          </w:p>
          <w:p w14:paraId="4EFA03F2" w14:textId="612C91AD" w:rsidR="00E90F5A" w:rsidRDefault="00E90F5A" w:rsidP="00E90F5A">
            <w:pPr>
              <w:pStyle w:val="FISBody"/>
              <w:numPr>
                <w:ilvl w:val="0"/>
                <w:numId w:val="42"/>
              </w:numPr>
              <w:rPr>
                <w:lang w:val="en-GB"/>
              </w:rPr>
            </w:pPr>
            <w:r>
              <w:rPr>
                <w:lang w:val="en-GB"/>
              </w:rPr>
              <w:t>Application log visualization</w:t>
            </w:r>
          </w:p>
        </w:tc>
      </w:tr>
      <w:tr w:rsidR="00E90F5A" w14:paraId="35757249" w14:textId="77777777" w:rsidTr="00E90F5A">
        <w:tc>
          <w:tcPr>
            <w:tcW w:w="5229" w:type="dxa"/>
          </w:tcPr>
          <w:p w14:paraId="1B17732D" w14:textId="0DA78EA1" w:rsidR="00E90F5A" w:rsidRPr="00E90F5A" w:rsidRDefault="00E90F5A" w:rsidP="00BF6E56">
            <w:pPr>
              <w:pStyle w:val="FISBody"/>
              <w:ind w:left="0"/>
              <w:rPr>
                <w:b/>
                <w:lang w:val="en-GB"/>
              </w:rPr>
            </w:pPr>
            <w:r w:rsidRPr="00E90F5A">
              <w:rPr>
                <w:b/>
                <w:lang w:val="en-GB"/>
              </w:rPr>
              <w:t>2</w:t>
            </w:r>
          </w:p>
        </w:tc>
        <w:tc>
          <w:tcPr>
            <w:tcW w:w="5230" w:type="dxa"/>
          </w:tcPr>
          <w:p w14:paraId="3227388C" w14:textId="77777777" w:rsidR="00E90F5A" w:rsidRDefault="00E90F5A" w:rsidP="00E90F5A">
            <w:pPr>
              <w:pStyle w:val="FISBody"/>
              <w:numPr>
                <w:ilvl w:val="0"/>
                <w:numId w:val="42"/>
              </w:numPr>
              <w:rPr>
                <w:lang w:val="en-GB"/>
              </w:rPr>
            </w:pPr>
            <w:r>
              <w:rPr>
                <w:lang w:val="en-GB"/>
              </w:rPr>
              <w:t>SNMP support</w:t>
            </w:r>
          </w:p>
          <w:p w14:paraId="3066DED5" w14:textId="77777777" w:rsidR="00E90F5A" w:rsidRDefault="00E90F5A" w:rsidP="00E90F5A">
            <w:pPr>
              <w:pStyle w:val="FISBody"/>
              <w:numPr>
                <w:ilvl w:val="0"/>
                <w:numId w:val="42"/>
              </w:numPr>
              <w:rPr>
                <w:lang w:val="en-GB"/>
              </w:rPr>
            </w:pPr>
            <w:r>
              <w:rPr>
                <w:lang w:val="en-GB"/>
              </w:rPr>
              <w:t>SNMP log filtering</w:t>
            </w:r>
          </w:p>
          <w:p w14:paraId="5B36399F" w14:textId="7BE49B5B" w:rsidR="00E90F5A" w:rsidRDefault="00E90F5A" w:rsidP="00E90F5A">
            <w:pPr>
              <w:pStyle w:val="FISBody"/>
              <w:numPr>
                <w:ilvl w:val="0"/>
                <w:numId w:val="42"/>
              </w:numPr>
              <w:rPr>
                <w:lang w:val="en-GB"/>
              </w:rPr>
            </w:pPr>
            <w:r>
              <w:rPr>
                <w:lang w:val="en-GB"/>
              </w:rPr>
              <w:t>SNMP log visualization</w:t>
            </w:r>
          </w:p>
          <w:p w14:paraId="0C28E886" w14:textId="40241075" w:rsidR="00E90F5A" w:rsidRDefault="00E90F5A" w:rsidP="00E90F5A">
            <w:pPr>
              <w:pStyle w:val="FISBody"/>
              <w:numPr>
                <w:ilvl w:val="0"/>
                <w:numId w:val="42"/>
              </w:numPr>
              <w:rPr>
                <w:lang w:val="en-GB"/>
              </w:rPr>
            </w:pPr>
            <w:r>
              <w:rPr>
                <w:lang w:val="en-GB"/>
              </w:rPr>
              <w:t>Audit Log separated from common log</w:t>
            </w:r>
          </w:p>
          <w:p w14:paraId="58B66DC5" w14:textId="5F193448" w:rsidR="00E90F5A" w:rsidRDefault="00E90F5A" w:rsidP="00E90F5A">
            <w:pPr>
              <w:pStyle w:val="FISBody"/>
              <w:numPr>
                <w:ilvl w:val="0"/>
                <w:numId w:val="42"/>
              </w:numPr>
              <w:rPr>
                <w:lang w:val="en-GB"/>
              </w:rPr>
            </w:pPr>
            <w:r>
              <w:rPr>
                <w:lang w:val="en-GB"/>
              </w:rPr>
              <w:lastRenderedPageBreak/>
              <w:t>Guest OS (Windows Linux) monitoring</w:t>
            </w:r>
          </w:p>
          <w:p w14:paraId="4EFF0F51" w14:textId="77777777" w:rsidR="00E90F5A" w:rsidRDefault="00E90F5A" w:rsidP="00E90F5A">
            <w:pPr>
              <w:pStyle w:val="FISBody"/>
              <w:numPr>
                <w:ilvl w:val="0"/>
                <w:numId w:val="42"/>
              </w:numPr>
              <w:rPr>
                <w:lang w:val="en-GB"/>
              </w:rPr>
            </w:pPr>
            <w:proofErr w:type="spellStart"/>
            <w:r>
              <w:rPr>
                <w:lang w:val="en-GB"/>
              </w:rPr>
              <w:t>Vitualization</w:t>
            </w:r>
            <w:proofErr w:type="spellEnd"/>
            <w:r>
              <w:rPr>
                <w:lang w:val="en-GB"/>
              </w:rPr>
              <w:t xml:space="preserve"> orchestration monitoring</w:t>
            </w:r>
          </w:p>
          <w:p w14:paraId="5D61816F" w14:textId="77777777" w:rsidR="00E90F5A" w:rsidRDefault="00E90F5A" w:rsidP="00E90F5A">
            <w:pPr>
              <w:pStyle w:val="FISBody"/>
              <w:numPr>
                <w:ilvl w:val="0"/>
                <w:numId w:val="42"/>
              </w:numPr>
              <w:rPr>
                <w:lang w:val="en-GB"/>
              </w:rPr>
            </w:pPr>
            <w:r>
              <w:rPr>
                <w:lang w:val="en-GB"/>
              </w:rPr>
              <w:t>Storage monitoring</w:t>
            </w:r>
          </w:p>
          <w:p w14:paraId="107E4261" w14:textId="77777777" w:rsidR="00E90F5A" w:rsidRDefault="00E90F5A" w:rsidP="00E90F5A">
            <w:pPr>
              <w:pStyle w:val="FISBody"/>
              <w:numPr>
                <w:ilvl w:val="0"/>
                <w:numId w:val="42"/>
              </w:numPr>
              <w:rPr>
                <w:lang w:val="en-GB"/>
              </w:rPr>
            </w:pPr>
            <w:r>
              <w:rPr>
                <w:lang w:val="en-GB"/>
              </w:rPr>
              <w:t>Network device monitoring</w:t>
            </w:r>
          </w:p>
          <w:p w14:paraId="4FB052AF" w14:textId="77777777" w:rsidR="00E90F5A" w:rsidRDefault="00E90F5A" w:rsidP="00E90F5A">
            <w:pPr>
              <w:pStyle w:val="FISBody"/>
              <w:numPr>
                <w:ilvl w:val="0"/>
                <w:numId w:val="42"/>
              </w:numPr>
              <w:rPr>
                <w:lang w:val="en-GB"/>
              </w:rPr>
            </w:pPr>
            <w:r>
              <w:rPr>
                <w:lang w:val="en-GB"/>
              </w:rPr>
              <w:t>Application monitoring</w:t>
            </w:r>
          </w:p>
          <w:p w14:paraId="29806028" w14:textId="77777777" w:rsidR="00E90F5A" w:rsidRDefault="00E90F5A" w:rsidP="00E90F5A">
            <w:pPr>
              <w:pStyle w:val="FISBody"/>
              <w:numPr>
                <w:ilvl w:val="0"/>
                <w:numId w:val="42"/>
              </w:numPr>
              <w:rPr>
                <w:lang w:val="en-GB"/>
              </w:rPr>
            </w:pPr>
            <w:r>
              <w:rPr>
                <w:lang w:val="en-GB"/>
              </w:rPr>
              <w:t>User management (Authentication &amp; Authorization)</w:t>
            </w:r>
          </w:p>
          <w:p w14:paraId="6DAA330D" w14:textId="430041AE" w:rsidR="00E90F5A" w:rsidRPr="00E90F5A" w:rsidRDefault="00E90F5A" w:rsidP="00E90F5A">
            <w:pPr>
              <w:pStyle w:val="FISBody"/>
              <w:numPr>
                <w:ilvl w:val="0"/>
                <w:numId w:val="42"/>
              </w:numPr>
              <w:rPr>
                <w:lang w:val="en-GB"/>
              </w:rPr>
            </w:pPr>
            <w:r>
              <w:rPr>
                <w:lang w:val="en-GB"/>
              </w:rPr>
              <w:t>Notify monitoring status to administrators.</w:t>
            </w:r>
          </w:p>
        </w:tc>
      </w:tr>
    </w:tbl>
    <w:p w14:paraId="73F3C03B" w14:textId="73E5C10D" w:rsidR="00BF6E56" w:rsidRPr="007743EE" w:rsidRDefault="00BF6E56" w:rsidP="00BF6E56">
      <w:pPr>
        <w:pStyle w:val="FISBody"/>
        <w:rPr>
          <w:lang w:val="en-GB"/>
        </w:rPr>
      </w:pPr>
    </w:p>
    <w:p w14:paraId="502C0B0E" w14:textId="424EF385" w:rsidR="00BF6E56" w:rsidRDefault="00BF6E56" w:rsidP="00BF6E56">
      <w:pPr>
        <w:pStyle w:val="Heading1"/>
      </w:pPr>
      <w:bookmarkStart w:id="5" w:name="_Toc530387096"/>
      <w:r>
        <w:t>Lượng tài nguyên hệ thống cần thiết</w:t>
      </w:r>
      <w:bookmarkEnd w:id="5"/>
    </w:p>
    <w:p w14:paraId="69E10F27" w14:textId="36DC0D23" w:rsidR="00845190" w:rsidRPr="00845190" w:rsidRDefault="00845190" w:rsidP="00845190">
      <w:pPr>
        <w:pStyle w:val="FISBody"/>
        <w:rPr>
          <w:lang w:val="en-GB"/>
        </w:rPr>
      </w:pPr>
      <w:r>
        <w:rPr>
          <w:lang w:val="en-GB"/>
        </w:rPr>
        <w:t>Giai đoạn 1:</w:t>
      </w:r>
    </w:p>
    <w:tbl>
      <w:tblPr>
        <w:tblStyle w:val="TableGrid"/>
        <w:tblW w:w="0" w:type="auto"/>
        <w:tblInd w:w="432" w:type="dxa"/>
        <w:tblLook w:val="04A0" w:firstRow="1" w:lastRow="0" w:firstColumn="1" w:lastColumn="0" w:noHBand="0" w:noVBand="1"/>
      </w:tblPr>
      <w:tblGrid>
        <w:gridCol w:w="1953"/>
        <w:gridCol w:w="1334"/>
        <w:gridCol w:w="3628"/>
        <w:gridCol w:w="3112"/>
      </w:tblGrid>
      <w:tr w:rsidR="00845190" w14:paraId="514FDD83" w14:textId="77777777" w:rsidTr="00845190">
        <w:trPr>
          <w:trHeight w:val="576"/>
        </w:trPr>
        <w:tc>
          <w:tcPr>
            <w:tcW w:w="1953" w:type="dxa"/>
          </w:tcPr>
          <w:p w14:paraId="45CC5D56" w14:textId="6AB7635C" w:rsidR="00845190" w:rsidRPr="00845190" w:rsidRDefault="00845190" w:rsidP="00E90F5A">
            <w:pPr>
              <w:pStyle w:val="FISBody"/>
              <w:ind w:left="0"/>
              <w:rPr>
                <w:b/>
                <w:lang w:val="en-GB"/>
              </w:rPr>
            </w:pPr>
            <w:r w:rsidRPr="00845190">
              <w:rPr>
                <w:b/>
                <w:lang w:val="en-GB"/>
              </w:rPr>
              <w:t>LOẠI TÀI NGUYÊN</w:t>
            </w:r>
          </w:p>
        </w:tc>
        <w:tc>
          <w:tcPr>
            <w:tcW w:w="1334" w:type="dxa"/>
          </w:tcPr>
          <w:p w14:paraId="4C257898" w14:textId="1F6B7112" w:rsidR="00845190" w:rsidRPr="00845190" w:rsidRDefault="00845190" w:rsidP="00E90F5A">
            <w:pPr>
              <w:pStyle w:val="FISBody"/>
              <w:ind w:left="0"/>
              <w:rPr>
                <w:b/>
                <w:lang w:val="en-GB"/>
              </w:rPr>
            </w:pPr>
            <w:r w:rsidRPr="00845190">
              <w:rPr>
                <w:b/>
                <w:lang w:val="en-GB"/>
              </w:rPr>
              <w:t>SỐ LƯỢNG</w:t>
            </w:r>
          </w:p>
        </w:tc>
        <w:tc>
          <w:tcPr>
            <w:tcW w:w="3628" w:type="dxa"/>
          </w:tcPr>
          <w:p w14:paraId="54903C94" w14:textId="5D049891" w:rsidR="00845190" w:rsidRPr="00845190" w:rsidRDefault="00845190" w:rsidP="00E90F5A">
            <w:pPr>
              <w:pStyle w:val="FISBody"/>
              <w:ind w:left="0"/>
              <w:rPr>
                <w:b/>
                <w:lang w:val="en-GB"/>
              </w:rPr>
            </w:pPr>
            <w:r w:rsidRPr="00845190">
              <w:rPr>
                <w:b/>
                <w:lang w:val="en-GB"/>
              </w:rPr>
              <w:t>CẤU HÌNH</w:t>
            </w:r>
          </w:p>
        </w:tc>
        <w:tc>
          <w:tcPr>
            <w:tcW w:w="3112" w:type="dxa"/>
          </w:tcPr>
          <w:p w14:paraId="3C70E00B" w14:textId="24DAA80B" w:rsidR="00845190" w:rsidRPr="00845190" w:rsidRDefault="00845190" w:rsidP="00E90F5A">
            <w:pPr>
              <w:pStyle w:val="FISBody"/>
              <w:ind w:left="0"/>
              <w:rPr>
                <w:b/>
                <w:lang w:val="en-GB"/>
              </w:rPr>
            </w:pPr>
            <w:r w:rsidRPr="00845190">
              <w:rPr>
                <w:b/>
                <w:lang w:val="en-GB"/>
              </w:rPr>
              <w:t>GHI CHÚ</w:t>
            </w:r>
          </w:p>
        </w:tc>
      </w:tr>
      <w:tr w:rsidR="00845190" w14:paraId="5E50EFBF" w14:textId="77777777" w:rsidTr="00845190">
        <w:trPr>
          <w:trHeight w:val="576"/>
        </w:trPr>
        <w:tc>
          <w:tcPr>
            <w:tcW w:w="1953" w:type="dxa"/>
          </w:tcPr>
          <w:p w14:paraId="7FF1CA6B" w14:textId="005199D4" w:rsidR="00845190" w:rsidRDefault="00845190" w:rsidP="00E90F5A">
            <w:pPr>
              <w:pStyle w:val="FISBody"/>
              <w:ind w:left="0"/>
              <w:rPr>
                <w:lang w:val="en-GB"/>
              </w:rPr>
            </w:pPr>
            <w:r>
              <w:rPr>
                <w:lang w:val="en-GB"/>
              </w:rPr>
              <w:t>Server/VM</w:t>
            </w:r>
          </w:p>
        </w:tc>
        <w:tc>
          <w:tcPr>
            <w:tcW w:w="1334" w:type="dxa"/>
          </w:tcPr>
          <w:p w14:paraId="79EF7749" w14:textId="5587185B" w:rsidR="00845190" w:rsidRDefault="00845190" w:rsidP="00E90F5A">
            <w:pPr>
              <w:pStyle w:val="FISBody"/>
              <w:ind w:left="0"/>
              <w:rPr>
                <w:lang w:val="en-GB"/>
              </w:rPr>
            </w:pPr>
            <w:r>
              <w:rPr>
                <w:lang w:val="en-GB"/>
              </w:rPr>
              <w:t>1</w:t>
            </w:r>
          </w:p>
        </w:tc>
        <w:tc>
          <w:tcPr>
            <w:tcW w:w="3628" w:type="dxa"/>
          </w:tcPr>
          <w:p w14:paraId="72C014A4" w14:textId="1FE55621" w:rsidR="00845190" w:rsidRDefault="00845190" w:rsidP="00E90F5A">
            <w:pPr>
              <w:pStyle w:val="FISBody"/>
              <w:ind w:left="0"/>
              <w:rPr>
                <w:lang w:val="en-GB"/>
              </w:rPr>
            </w:pPr>
            <w:r>
              <w:rPr>
                <w:lang w:val="en-GB"/>
              </w:rPr>
              <w:t>2 CPUs, 2GB memory, 16GB disk</w:t>
            </w:r>
          </w:p>
        </w:tc>
        <w:tc>
          <w:tcPr>
            <w:tcW w:w="3112" w:type="dxa"/>
          </w:tcPr>
          <w:p w14:paraId="4DE4D1C9" w14:textId="7CD369C0" w:rsidR="00845190" w:rsidRDefault="00845190" w:rsidP="00E90F5A">
            <w:pPr>
              <w:pStyle w:val="FISBody"/>
              <w:ind w:left="0"/>
              <w:rPr>
                <w:lang w:val="en-GB"/>
              </w:rPr>
            </w:pPr>
            <w:proofErr w:type="spellStart"/>
            <w:r>
              <w:rPr>
                <w:lang w:val="en-GB"/>
              </w:rPr>
              <w:t>HAProxy</w:t>
            </w:r>
            <w:proofErr w:type="spellEnd"/>
            <w:r>
              <w:rPr>
                <w:lang w:val="en-GB"/>
              </w:rPr>
              <w:t xml:space="preserve"> Master</w:t>
            </w:r>
          </w:p>
        </w:tc>
      </w:tr>
      <w:tr w:rsidR="00845190" w14:paraId="0350D155" w14:textId="77777777" w:rsidTr="00845190">
        <w:trPr>
          <w:trHeight w:val="576"/>
        </w:trPr>
        <w:tc>
          <w:tcPr>
            <w:tcW w:w="1953" w:type="dxa"/>
          </w:tcPr>
          <w:p w14:paraId="620A6985" w14:textId="03944033" w:rsidR="00845190" w:rsidRDefault="00845190" w:rsidP="00845190">
            <w:pPr>
              <w:pStyle w:val="FISBody"/>
              <w:ind w:left="0"/>
              <w:rPr>
                <w:lang w:val="en-GB"/>
              </w:rPr>
            </w:pPr>
            <w:r>
              <w:rPr>
                <w:lang w:val="en-GB"/>
              </w:rPr>
              <w:t>Server/VM</w:t>
            </w:r>
          </w:p>
        </w:tc>
        <w:tc>
          <w:tcPr>
            <w:tcW w:w="1334" w:type="dxa"/>
          </w:tcPr>
          <w:p w14:paraId="447F0C2D" w14:textId="696F8CC3" w:rsidR="00845190" w:rsidRDefault="00845190" w:rsidP="00845190">
            <w:pPr>
              <w:pStyle w:val="FISBody"/>
              <w:ind w:left="0"/>
              <w:rPr>
                <w:lang w:val="en-GB"/>
              </w:rPr>
            </w:pPr>
            <w:r>
              <w:rPr>
                <w:lang w:val="en-GB"/>
              </w:rPr>
              <w:t>1</w:t>
            </w:r>
          </w:p>
        </w:tc>
        <w:tc>
          <w:tcPr>
            <w:tcW w:w="3628" w:type="dxa"/>
          </w:tcPr>
          <w:p w14:paraId="5902F3A9" w14:textId="18FEAB49" w:rsidR="00845190" w:rsidRDefault="00845190" w:rsidP="00845190">
            <w:pPr>
              <w:pStyle w:val="FISBody"/>
              <w:ind w:left="0"/>
              <w:rPr>
                <w:lang w:val="en-GB"/>
              </w:rPr>
            </w:pPr>
            <w:r>
              <w:rPr>
                <w:lang w:val="en-GB"/>
              </w:rPr>
              <w:t>2 CPUs, 2GB memory, 16GB disk</w:t>
            </w:r>
          </w:p>
        </w:tc>
        <w:tc>
          <w:tcPr>
            <w:tcW w:w="3112" w:type="dxa"/>
          </w:tcPr>
          <w:p w14:paraId="614A8803" w14:textId="5EE8B09B" w:rsidR="00845190" w:rsidRDefault="00845190" w:rsidP="00845190">
            <w:pPr>
              <w:pStyle w:val="FISBody"/>
              <w:ind w:left="0"/>
              <w:rPr>
                <w:lang w:val="en-GB"/>
              </w:rPr>
            </w:pPr>
            <w:proofErr w:type="spellStart"/>
            <w:r>
              <w:rPr>
                <w:lang w:val="en-GB"/>
              </w:rPr>
              <w:t>HAProxy</w:t>
            </w:r>
            <w:proofErr w:type="spellEnd"/>
            <w:r>
              <w:rPr>
                <w:lang w:val="en-GB"/>
              </w:rPr>
              <w:t xml:space="preserve"> Slave</w:t>
            </w:r>
          </w:p>
        </w:tc>
      </w:tr>
      <w:tr w:rsidR="00845190" w14:paraId="0992070F" w14:textId="77777777" w:rsidTr="00845190">
        <w:trPr>
          <w:trHeight w:val="576"/>
        </w:trPr>
        <w:tc>
          <w:tcPr>
            <w:tcW w:w="1953" w:type="dxa"/>
          </w:tcPr>
          <w:p w14:paraId="4E7B4F1E" w14:textId="616C8143" w:rsidR="00845190" w:rsidRDefault="00845190" w:rsidP="00845190">
            <w:pPr>
              <w:pStyle w:val="FISBody"/>
              <w:ind w:left="0"/>
              <w:rPr>
                <w:lang w:val="en-GB"/>
              </w:rPr>
            </w:pPr>
            <w:r>
              <w:rPr>
                <w:lang w:val="en-GB"/>
              </w:rPr>
              <w:t>Server/VM</w:t>
            </w:r>
          </w:p>
        </w:tc>
        <w:tc>
          <w:tcPr>
            <w:tcW w:w="1334" w:type="dxa"/>
          </w:tcPr>
          <w:p w14:paraId="6B97164D" w14:textId="1AA7DB42" w:rsidR="00845190" w:rsidRDefault="00845190" w:rsidP="00845190">
            <w:pPr>
              <w:pStyle w:val="FISBody"/>
              <w:ind w:left="0"/>
              <w:rPr>
                <w:lang w:val="en-GB"/>
              </w:rPr>
            </w:pPr>
            <w:r>
              <w:rPr>
                <w:lang w:val="en-GB"/>
              </w:rPr>
              <w:t>1</w:t>
            </w:r>
          </w:p>
        </w:tc>
        <w:tc>
          <w:tcPr>
            <w:tcW w:w="3628" w:type="dxa"/>
          </w:tcPr>
          <w:p w14:paraId="1E3F881A" w14:textId="4BBF6180" w:rsidR="00845190" w:rsidRDefault="00845190" w:rsidP="00845190">
            <w:pPr>
              <w:pStyle w:val="FISBody"/>
              <w:ind w:left="0"/>
              <w:rPr>
                <w:lang w:val="en-GB"/>
              </w:rPr>
            </w:pPr>
            <w:r>
              <w:rPr>
                <w:lang w:val="en-GB"/>
              </w:rPr>
              <w:t>3 CPUs, 6GB memory, 20GB disk</w:t>
            </w:r>
          </w:p>
        </w:tc>
        <w:tc>
          <w:tcPr>
            <w:tcW w:w="3112" w:type="dxa"/>
          </w:tcPr>
          <w:p w14:paraId="0655184D" w14:textId="09030E1C" w:rsidR="00845190" w:rsidRDefault="00845190" w:rsidP="00845190">
            <w:pPr>
              <w:pStyle w:val="FISBody"/>
              <w:ind w:left="0"/>
              <w:rPr>
                <w:lang w:val="en-GB"/>
              </w:rPr>
            </w:pPr>
            <w:proofErr w:type="spellStart"/>
            <w:r>
              <w:rPr>
                <w:lang w:val="en-GB"/>
              </w:rPr>
              <w:t>LogStash</w:t>
            </w:r>
            <w:proofErr w:type="spellEnd"/>
            <w:r>
              <w:rPr>
                <w:lang w:val="en-GB"/>
              </w:rPr>
              <w:t xml:space="preserve"> 1 (clustering)</w:t>
            </w:r>
          </w:p>
        </w:tc>
      </w:tr>
      <w:tr w:rsidR="00845190" w14:paraId="66C60F7B" w14:textId="77777777" w:rsidTr="00845190">
        <w:trPr>
          <w:trHeight w:val="576"/>
        </w:trPr>
        <w:tc>
          <w:tcPr>
            <w:tcW w:w="1953" w:type="dxa"/>
          </w:tcPr>
          <w:p w14:paraId="4225900F" w14:textId="34932661" w:rsidR="00845190" w:rsidRDefault="00845190" w:rsidP="00845190">
            <w:pPr>
              <w:pStyle w:val="FISBody"/>
              <w:ind w:left="0"/>
              <w:rPr>
                <w:lang w:val="en-GB"/>
              </w:rPr>
            </w:pPr>
            <w:r>
              <w:rPr>
                <w:lang w:val="en-GB"/>
              </w:rPr>
              <w:t>Server/VM</w:t>
            </w:r>
          </w:p>
        </w:tc>
        <w:tc>
          <w:tcPr>
            <w:tcW w:w="1334" w:type="dxa"/>
          </w:tcPr>
          <w:p w14:paraId="36145F79" w14:textId="0C3421F2" w:rsidR="00845190" w:rsidRDefault="00845190" w:rsidP="00845190">
            <w:pPr>
              <w:pStyle w:val="FISBody"/>
              <w:ind w:left="0"/>
              <w:rPr>
                <w:lang w:val="en-GB"/>
              </w:rPr>
            </w:pPr>
            <w:r>
              <w:rPr>
                <w:lang w:val="en-GB"/>
              </w:rPr>
              <w:t>1</w:t>
            </w:r>
          </w:p>
        </w:tc>
        <w:tc>
          <w:tcPr>
            <w:tcW w:w="3628" w:type="dxa"/>
          </w:tcPr>
          <w:p w14:paraId="469F7E7F" w14:textId="56267C16" w:rsidR="00845190" w:rsidRDefault="00845190" w:rsidP="00845190">
            <w:pPr>
              <w:pStyle w:val="FISBody"/>
              <w:ind w:left="0"/>
              <w:rPr>
                <w:lang w:val="en-GB"/>
              </w:rPr>
            </w:pPr>
            <w:r>
              <w:rPr>
                <w:lang w:val="en-GB"/>
              </w:rPr>
              <w:t>3 CPUs, 6GB memory, 20GB disk</w:t>
            </w:r>
          </w:p>
        </w:tc>
        <w:tc>
          <w:tcPr>
            <w:tcW w:w="3112" w:type="dxa"/>
          </w:tcPr>
          <w:p w14:paraId="6FC4AA4C" w14:textId="3FC05331" w:rsidR="00845190" w:rsidRDefault="00845190" w:rsidP="00845190">
            <w:pPr>
              <w:pStyle w:val="FISBody"/>
              <w:ind w:left="0"/>
              <w:rPr>
                <w:lang w:val="en-GB"/>
              </w:rPr>
            </w:pPr>
            <w:proofErr w:type="spellStart"/>
            <w:r>
              <w:rPr>
                <w:lang w:val="en-GB"/>
              </w:rPr>
              <w:t>LogStash</w:t>
            </w:r>
            <w:proofErr w:type="spellEnd"/>
            <w:r>
              <w:rPr>
                <w:lang w:val="en-GB"/>
              </w:rPr>
              <w:t xml:space="preserve"> 2 (clustering)</w:t>
            </w:r>
          </w:p>
        </w:tc>
      </w:tr>
      <w:tr w:rsidR="00845190" w14:paraId="4988ABD1" w14:textId="77777777" w:rsidTr="00845190">
        <w:trPr>
          <w:trHeight w:val="576"/>
        </w:trPr>
        <w:tc>
          <w:tcPr>
            <w:tcW w:w="1953" w:type="dxa"/>
          </w:tcPr>
          <w:p w14:paraId="574CD4D9" w14:textId="4706F810" w:rsidR="00845190" w:rsidRDefault="00845190" w:rsidP="00845190">
            <w:pPr>
              <w:pStyle w:val="FISBody"/>
              <w:ind w:left="0"/>
              <w:rPr>
                <w:lang w:val="en-GB"/>
              </w:rPr>
            </w:pPr>
            <w:r>
              <w:rPr>
                <w:lang w:val="en-GB"/>
              </w:rPr>
              <w:t>Server/VM</w:t>
            </w:r>
          </w:p>
        </w:tc>
        <w:tc>
          <w:tcPr>
            <w:tcW w:w="1334" w:type="dxa"/>
          </w:tcPr>
          <w:p w14:paraId="398E69A4" w14:textId="71674BA9" w:rsidR="00845190" w:rsidRDefault="00845190" w:rsidP="00845190">
            <w:pPr>
              <w:pStyle w:val="FISBody"/>
              <w:ind w:left="0"/>
              <w:rPr>
                <w:lang w:val="en-GB"/>
              </w:rPr>
            </w:pPr>
            <w:r>
              <w:rPr>
                <w:lang w:val="en-GB"/>
              </w:rPr>
              <w:t>1</w:t>
            </w:r>
          </w:p>
        </w:tc>
        <w:tc>
          <w:tcPr>
            <w:tcW w:w="3628" w:type="dxa"/>
          </w:tcPr>
          <w:p w14:paraId="27778621" w14:textId="1E3199C1" w:rsidR="00845190" w:rsidRDefault="00845190" w:rsidP="00845190">
            <w:pPr>
              <w:pStyle w:val="FISBody"/>
              <w:ind w:left="0"/>
              <w:rPr>
                <w:lang w:val="en-GB"/>
              </w:rPr>
            </w:pPr>
            <w:r>
              <w:rPr>
                <w:lang w:val="en-GB"/>
              </w:rPr>
              <w:t>4 CPUs, 4GB memory, 20GB disk</w:t>
            </w:r>
          </w:p>
        </w:tc>
        <w:tc>
          <w:tcPr>
            <w:tcW w:w="3112" w:type="dxa"/>
          </w:tcPr>
          <w:p w14:paraId="2F6179C1" w14:textId="3A1DB73F" w:rsidR="00845190" w:rsidRDefault="00845190" w:rsidP="00845190">
            <w:pPr>
              <w:pStyle w:val="FISBody"/>
              <w:ind w:left="0"/>
              <w:rPr>
                <w:lang w:val="en-GB"/>
              </w:rPr>
            </w:pPr>
            <w:proofErr w:type="spellStart"/>
            <w:r>
              <w:rPr>
                <w:lang w:val="en-GB"/>
              </w:rPr>
              <w:t>ElasticSearch</w:t>
            </w:r>
            <w:proofErr w:type="spellEnd"/>
            <w:r>
              <w:rPr>
                <w:lang w:val="en-GB"/>
              </w:rPr>
              <w:t xml:space="preserve"> (co-</w:t>
            </w:r>
            <w:proofErr w:type="spellStart"/>
            <w:r>
              <w:rPr>
                <w:lang w:val="en-GB"/>
              </w:rPr>
              <w:t>oridination</w:t>
            </w:r>
            <w:proofErr w:type="spellEnd"/>
            <w:r>
              <w:rPr>
                <w:lang w:val="en-GB"/>
              </w:rPr>
              <w:t xml:space="preserve"> only)</w:t>
            </w:r>
          </w:p>
        </w:tc>
      </w:tr>
      <w:tr w:rsidR="00845190" w14:paraId="3F636DCB" w14:textId="77777777" w:rsidTr="00845190">
        <w:trPr>
          <w:trHeight w:val="576"/>
        </w:trPr>
        <w:tc>
          <w:tcPr>
            <w:tcW w:w="1953" w:type="dxa"/>
          </w:tcPr>
          <w:p w14:paraId="1B344E70" w14:textId="22CE8809" w:rsidR="00845190" w:rsidRDefault="00845190" w:rsidP="00845190">
            <w:pPr>
              <w:pStyle w:val="FISBody"/>
              <w:ind w:left="0"/>
              <w:rPr>
                <w:lang w:val="en-GB"/>
              </w:rPr>
            </w:pPr>
            <w:r>
              <w:rPr>
                <w:lang w:val="en-GB"/>
              </w:rPr>
              <w:t>Server/VM</w:t>
            </w:r>
          </w:p>
        </w:tc>
        <w:tc>
          <w:tcPr>
            <w:tcW w:w="1334" w:type="dxa"/>
          </w:tcPr>
          <w:p w14:paraId="40B1EC8A" w14:textId="68457BA3" w:rsidR="00845190" w:rsidRDefault="00845190" w:rsidP="00845190">
            <w:pPr>
              <w:pStyle w:val="FISBody"/>
              <w:ind w:left="0"/>
              <w:rPr>
                <w:lang w:val="en-GB"/>
              </w:rPr>
            </w:pPr>
            <w:r>
              <w:rPr>
                <w:lang w:val="en-GB"/>
              </w:rPr>
              <w:t>1</w:t>
            </w:r>
          </w:p>
        </w:tc>
        <w:tc>
          <w:tcPr>
            <w:tcW w:w="3628" w:type="dxa"/>
          </w:tcPr>
          <w:p w14:paraId="04CC3969" w14:textId="283A002F" w:rsidR="00845190" w:rsidRDefault="00845190" w:rsidP="00845190">
            <w:pPr>
              <w:pStyle w:val="FISBody"/>
              <w:ind w:left="0"/>
              <w:rPr>
                <w:lang w:val="en-GB"/>
              </w:rPr>
            </w:pPr>
            <w:r>
              <w:rPr>
                <w:lang w:val="en-GB"/>
              </w:rPr>
              <w:t>4 CPU, 8GB memory, 40GB disk</w:t>
            </w:r>
          </w:p>
        </w:tc>
        <w:tc>
          <w:tcPr>
            <w:tcW w:w="3112" w:type="dxa"/>
          </w:tcPr>
          <w:p w14:paraId="29C32B5E" w14:textId="73FDF757" w:rsidR="00845190" w:rsidRDefault="00845190" w:rsidP="00845190">
            <w:pPr>
              <w:pStyle w:val="FISBody"/>
              <w:ind w:left="0"/>
              <w:rPr>
                <w:lang w:val="en-GB"/>
              </w:rPr>
            </w:pPr>
            <w:proofErr w:type="spellStart"/>
            <w:r>
              <w:rPr>
                <w:lang w:val="en-GB"/>
              </w:rPr>
              <w:t>ElasticSearch</w:t>
            </w:r>
            <w:proofErr w:type="spellEnd"/>
            <w:r>
              <w:rPr>
                <w:lang w:val="en-GB"/>
              </w:rPr>
              <w:t xml:space="preserve"> (master)</w:t>
            </w:r>
          </w:p>
        </w:tc>
      </w:tr>
      <w:tr w:rsidR="00845190" w14:paraId="4D8959AC" w14:textId="77777777" w:rsidTr="00845190">
        <w:trPr>
          <w:trHeight w:val="576"/>
        </w:trPr>
        <w:tc>
          <w:tcPr>
            <w:tcW w:w="1953" w:type="dxa"/>
          </w:tcPr>
          <w:p w14:paraId="6477EADF" w14:textId="4CA50929" w:rsidR="00845190" w:rsidRDefault="00845190" w:rsidP="00845190">
            <w:pPr>
              <w:pStyle w:val="FISBody"/>
              <w:ind w:left="0"/>
              <w:rPr>
                <w:lang w:val="en-GB"/>
              </w:rPr>
            </w:pPr>
            <w:r>
              <w:rPr>
                <w:lang w:val="en-GB"/>
              </w:rPr>
              <w:t>Server/VM</w:t>
            </w:r>
          </w:p>
        </w:tc>
        <w:tc>
          <w:tcPr>
            <w:tcW w:w="1334" w:type="dxa"/>
          </w:tcPr>
          <w:p w14:paraId="677A5CF4" w14:textId="725D47C7" w:rsidR="00845190" w:rsidRDefault="00845190" w:rsidP="00845190">
            <w:pPr>
              <w:pStyle w:val="FISBody"/>
              <w:ind w:left="0"/>
              <w:rPr>
                <w:lang w:val="en-GB"/>
              </w:rPr>
            </w:pPr>
            <w:r>
              <w:rPr>
                <w:lang w:val="en-GB"/>
              </w:rPr>
              <w:t>1</w:t>
            </w:r>
          </w:p>
        </w:tc>
        <w:tc>
          <w:tcPr>
            <w:tcW w:w="3628" w:type="dxa"/>
          </w:tcPr>
          <w:p w14:paraId="5C4CE4B7" w14:textId="6A04EED7" w:rsidR="00845190" w:rsidRDefault="00845190" w:rsidP="00845190">
            <w:pPr>
              <w:pStyle w:val="FISBody"/>
              <w:ind w:left="0"/>
              <w:rPr>
                <w:lang w:val="en-GB"/>
              </w:rPr>
            </w:pPr>
            <w:r>
              <w:rPr>
                <w:lang w:val="en-GB"/>
              </w:rPr>
              <w:t>4 CPU, 8GB memory, 500GB disk</w:t>
            </w:r>
          </w:p>
        </w:tc>
        <w:tc>
          <w:tcPr>
            <w:tcW w:w="3112" w:type="dxa"/>
          </w:tcPr>
          <w:p w14:paraId="0CEF25C9" w14:textId="2201D82E" w:rsidR="00845190" w:rsidRDefault="00845190" w:rsidP="00845190">
            <w:pPr>
              <w:pStyle w:val="FISBody"/>
              <w:ind w:left="0"/>
              <w:rPr>
                <w:lang w:val="en-GB"/>
              </w:rPr>
            </w:pPr>
            <w:proofErr w:type="spellStart"/>
            <w:r>
              <w:rPr>
                <w:lang w:val="en-GB"/>
              </w:rPr>
              <w:t>ElasticSearch</w:t>
            </w:r>
            <w:proofErr w:type="spellEnd"/>
            <w:r>
              <w:rPr>
                <w:lang w:val="en-GB"/>
              </w:rPr>
              <w:t xml:space="preserve"> (data)</w:t>
            </w:r>
          </w:p>
        </w:tc>
      </w:tr>
      <w:tr w:rsidR="00845190" w14:paraId="4121C9C1" w14:textId="77777777" w:rsidTr="00845190">
        <w:trPr>
          <w:trHeight w:val="576"/>
        </w:trPr>
        <w:tc>
          <w:tcPr>
            <w:tcW w:w="1953" w:type="dxa"/>
          </w:tcPr>
          <w:p w14:paraId="58048D57" w14:textId="2C25F7C6" w:rsidR="00845190" w:rsidRDefault="00845190" w:rsidP="00845190">
            <w:pPr>
              <w:pStyle w:val="FISBody"/>
              <w:ind w:left="0"/>
              <w:rPr>
                <w:lang w:val="en-GB"/>
              </w:rPr>
            </w:pPr>
            <w:r>
              <w:rPr>
                <w:lang w:val="en-GB"/>
              </w:rPr>
              <w:t>Server/VM</w:t>
            </w:r>
          </w:p>
        </w:tc>
        <w:tc>
          <w:tcPr>
            <w:tcW w:w="1334" w:type="dxa"/>
          </w:tcPr>
          <w:p w14:paraId="41AF2E21" w14:textId="479F38E7" w:rsidR="00845190" w:rsidRDefault="00845190" w:rsidP="00845190">
            <w:pPr>
              <w:pStyle w:val="FISBody"/>
              <w:ind w:left="0"/>
              <w:rPr>
                <w:lang w:val="en-GB"/>
              </w:rPr>
            </w:pPr>
            <w:r>
              <w:rPr>
                <w:lang w:val="en-GB"/>
              </w:rPr>
              <w:t>1</w:t>
            </w:r>
          </w:p>
        </w:tc>
        <w:tc>
          <w:tcPr>
            <w:tcW w:w="3628" w:type="dxa"/>
          </w:tcPr>
          <w:p w14:paraId="78897490" w14:textId="32C5B0EC" w:rsidR="00845190" w:rsidRDefault="00845190" w:rsidP="00845190">
            <w:pPr>
              <w:pStyle w:val="FISBody"/>
              <w:ind w:left="0"/>
              <w:rPr>
                <w:lang w:val="en-GB"/>
              </w:rPr>
            </w:pPr>
            <w:r>
              <w:rPr>
                <w:lang w:val="en-GB"/>
              </w:rPr>
              <w:t>3 CPU, 6GB memory, 40GB disk</w:t>
            </w:r>
          </w:p>
        </w:tc>
        <w:tc>
          <w:tcPr>
            <w:tcW w:w="3112" w:type="dxa"/>
          </w:tcPr>
          <w:p w14:paraId="4C49AA94" w14:textId="1910CB01" w:rsidR="00845190" w:rsidRDefault="00845190" w:rsidP="00845190">
            <w:pPr>
              <w:pStyle w:val="FISBody"/>
              <w:ind w:left="0"/>
              <w:rPr>
                <w:lang w:val="en-GB"/>
              </w:rPr>
            </w:pPr>
            <w:r>
              <w:rPr>
                <w:lang w:val="en-GB"/>
              </w:rPr>
              <w:t>Kibana &amp; Grafana</w:t>
            </w:r>
          </w:p>
        </w:tc>
      </w:tr>
      <w:tr w:rsidR="00845190" w14:paraId="5CFFE510" w14:textId="77777777" w:rsidTr="00845190">
        <w:trPr>
          <w:trHeight w:val="576"/>
        </w:trPr>
        <w:tc>
          <w:tcPr>
            <w:tcW w:w="1953" w:type="dxa"/>
          </w:tcPr>
          <w:p w14:paraId="45F1A1B0" w14:textId="4EBD7E6D" w:rsidR="00845190" w:rsidRDefault="00845190" w:rsidP="00845190">
            <w:pPr>
              <w:pStyle w:val="FISBody"/>
              <w:ind w:left="0"/>
              <w:rPr>
                <w:lang w:val="en-GB"/>
              </w:rPr>
            </w:pPr>
            <w:r>
              <w:rPr>
                <w:lang w:val="en-GB"/>
              </w:rPr>
              <w:t>IP</w:t>
            </w:r>
          </w:p>
        </w:tc>
        <w:tc>
          <w:tcPr>
            <w:tcW w:w="1334" w:type="dxa"/>
          </w:tcPr>
          <w:p w14:paraId="61D4B0B5" w14:textId="29796737" w:rsidR="00845190" w:rsidRDefault="00845190" w:rsidP="00845190">
            <w:pPr>
              <w:pStyle w:val="FISBody"/>
              <w:ind w:left="0"/>
              <w:rPr>
                <w:lang w:val="en-GB"/>
              </w:rPr>
            </w:pPr>
            <w:r>
              <w:rPr>
                <w:lang w:val="en-GB"/>
              </w:rPr>
              <w:t>1</w:t>
            </w:r>
          </w:p>
        </w:tc>
        <w:tc>
          <w:tcPr>
            <w:tcW w:w="3628" w:type="dxa"/>
          </w:tcPr>
          <w:p w14:paraId="378BEC71" w14:textId="0CCC6D68" w:rsidR="00845190" w:rsidRDefault="00845190" w:rsidP="00845190">
            <w:pPr>
              <w:pStyle w:val="FISBody"/>
              <w:ind w:left="0"/>
              <w:rPr>
                <w:lang w:val="en-GB"/>
              </w:rPr>
            </w:pPr>
            <w:r>
              <w:rPr>
                <w:lang w:val="en-GB"/>
              </w:rPr>
              <w:t>Static private IP</w:t>
            </w:r>
          </w:p>
        </w:tc>
        <w:tc>
          <w:tcPr>
            <w:tcW w:w="3112" w:type="dxa"/>
          </w:tcPr>
          <w:p w14:paraId="0DFA78FB" w14:textId="0A445EB9" w:rsidR="00845190" w:rsidRDefault="00845190" w:rsidP="00845190">
            <w:pPr>
              <w:pStyle w:val="FISBody"/>
              <w:ind w:left="0"/>
              <w:rPr>
                <w:lang w:val="en-GB"/>
              </w:rPr>
            </w:pPr>
            <w:proofErr w:type="spellStart"/>
            <w:r>
              <w:rPr>
                <w:lang w:val="en-GB"/>
              </w:rPr>
              <w:t>HAProxy</w:t>
            </w:r>
            <w:proofErr w:type="spellEnd"/>
            <w:r>
              <w:rPr>
                <w:lang w:val="en-GB"/>
              </w:rPr>
              <w:t xml:space="preserve"> Master IP</w:t>
            </w:r>
          </w:p>
        </w:tc>
      </w:tr>
      <w:tr w:rsidR="00845190" w14:paraId="6F03F060" w14:textId="77777777" w:rsidTr="00845190">
        <w:trPr>
          <w:trHeight w:val="576"/>
        </w:trPr>
        <w:tc>
          <w:tcPr>
            <w:tcW w:w="1953" w:type="dxa"/>
          </w:tcPr>
          <w:p w14:paraId="5DD3E9F3" w14:textId="0798F7AB" w:rsidR="00845190" w:rsidRDefault="00845190" w:rsidP="00845190">
            <w:pPr>
              <w:pStyle w:val="FISBody"/>
              <w:ind w:left="0"/>
              <w:rPr>
                <w:lang w:val="en-GB"/>
              </w:rPr>
            </w:pPr>
            <w:r>
              <w:rPr>
                <w:lang w:val="en-GB"/>
              </w:rPr>
              <w:t>IP</w:t>
            </w:r>
          </w:p>
        </w:tc>
        <w:tc>
          <w:tcPr>
            <w:tcW w:w="1334" w:type="dxa"/>
          </w:tcPr>
          <w:p w14:paraId="25C30956" w14:textId="31797D0D" w:rsidR="00845190" w:rsidRDefault="00845190" w:rsidP="00845190">
            <w:pPr>
              <w:pStyle w:val="FISBody"/>
              <w:ind w:left="0"/>
              <w:rPr>
                <w:lang w:val="en-GB"/>
              </w:rPr>
            </w:pPr>
            <w:r>
              <w:rPr>
                <w:lang w:val="en-GB"/>
              </w:rPr>
              <w:t>1</w:t>
            </w:r>
          </w:p>
        </w:tc>
        <w:tc>
          <w:tcPr>
            <w:tcW w:w="3628" w:type="dxa"/>
          </w:tcPr>
          <w:p w14:paraId="4649FDF6" w14:textId="715C2499" w:rsidR="00845190" w:rsidRDefault="00845190" w:rsidP="00845190">
            <w:pPr>
              <w:pStyle w:val="FISBody"/>
              <w:ind w:left="0"/>
              <w:rPr>
                <w:lang w:val="en-GB"/>
              </w:rPr>
            </w:pPr>
            <w:r>
              <w:rPr>
                <w:lang w:val="en-GB"/>
              </w:rPr>
              <w:t>Static private IP</w:t>
            </w:r>
          </w:p>
        </w:tc>
        <w:tc>
          <w:tcPr>
            <w:tcW w:w="3112" w:type="dxa"/>
          </w:tcPr>
          <w:p w14:paraId="1FA0986A" w14:textId="2960C25A" w:rsidR="00845190" w:rsidRDefault="00845190" w:rsidP="00845190">
            <w:pPr>
              <w:pStyle w:val="FISBody"/>
              <w:ind w:left="0"/>
              <w:rPr>
                <w:lang w:val="en-GB"/>
              </w:rPr>
            </w:pPr>
            <w:proofErr w:type="spellStart"/>
            <w:r>
              <w:rPr>
                <w:lang w:val="en-GB"/>
              </w:rPr>
              <w:t>HAProxy</w:t>
            </w:r>
            <w:proofErr w:type="spellEnd"/>
            <w:r>
              <w:rPr>
                <w:lang w:val="en-GB"/>
              </w:rPr>
              <w:t xml:space="preserve"> Slave IP</w:t>
            </w:r>
          </w:p>
        </w:tc>
      </w:tr>
      <w:tr w:rsidR="00845190" w14:paraId="382FFB6F" w14:textId="77777777" w:rsidTr="00845190">
        <w:trPr>
          <w:trHeight w:val="576"/>
        </w:trPr>
        <w:tc>
          <w:tcPr>
            <w:tcW w:w="1953" w:type="dxa"/>
          </w:tcPr>
          <w:p w14:paraId="3F14FDA3" w14:textId="58CAFEC0" w:rsidR="00845190" w:rsidRDefault="00845190" w:rsidP="00845190">
            <w:pPr>
              <w:pStyle w:val="FISBody"/>
              <w:ind w:left="0"/>
              <w:rPr>
                <w:lang w:val="en-GB"/>
              </w:rPr>
            </w:pPr>
            <w:r>
              <w:rPr>
                <w:lang w:val="en-GB"/>
              </w:rPr>
              <w:t>IP</w:t>
            </w:r>
          </w:p>
        </w:tc>
        <w:tc>
          <w:tcPr>
            <w:tcW w:w="1334" w:type="dxa"/>
          </w:tcPr>
          <w:p w14:paraId="23532411" w14:textId="1CBF2DEC" w:rsidR="00845190" w:rsidRDefault="00845190" w:rsidP="00845190">
            <w:pPr>
              <w:pStyle w:val="FISBody"/>
              <w:ind w:left="0"/>
              <w:rPr>
                <w:lang w:val="en-GB"/>
              </w:rPr>
            </w:pPr>
            <w:r>
              <w:rPr>
                <w:lang w:val="en-GB"/>
              </w:rPr>
              <w:t>1</w:t>
            </w:r>
          </w:p>
        </w:tc>
        <w:tc>
          <w:tcPr>
            <w:tcW w:w="3628" w:type="dxa"/>
          </w:tcPr>
          <w:p w14:paraId="479B6F73" w14:textId="76F4EA67" w:rsidR="00845190" w:rsidRDefault="00845190" w:rsidP="00845190">
            <w:pPr>
              <w:pStyle w:val="FISBody"/>
              <w:ind w:left="0"/>
              <w:rPr>
                <w:lang w:val="en-GB"/>
              </w:rPr>
            </w:pPr>
            <w:r>
              <w:rPr>
                <w:lang w:val="en-GB"/>
              </w:rPr>
              <w:t>Static private IP</w:t>
            </w:r>
          </w:p>
        </w:tc>
        <w:tc>
          <w:tcPr>
            <w:tcW w:w="3112" w:type="dxa"/>
          </w:tcPr>
          <w:p w14:paraId="310F6F5C" w14:textId="2F170F7D" w:rsidR="00845190" w:rsidRDefault="00845190" w:rsidP="00845190">
            <w:pPr>
              <w:pStyle w:val="FISBody"/>
              <w:ind w:left="0"/>
              <w:rPr>
                <w:lang w:val="en-GB"/>
              </w:rPr>
            </w:pPr>
            <w:proofErr w:type="spellStart"/>
            <w:r>
              <w:rPr>
                <w:lang w:val="en-GB"/>
              </w:rPr>
              <w:t>HAProxy</w:t>
            </w:r>
            <w:proofErr w:type="spellEnd"/>
            <w:r>
              <w:rPr>
                <w:lang w:val="en-GB"/>
              </w:rPr>
              <w:t xml:space="preserve"> cluster virtual IP</w:t>
            </w:r>
          </w:p>
        </w:tc>
      </w:tr>
      <w:tr w:rsidR="00845190" w14:paraId="7792F07D" w14:textId="77777777" w:rsidTr="00845190">
        <w:trPr>
          <w:trHeight w:val="576"/>
        </w:trPr>
        <w:tc>
          <w:tcPr>
            <w:tcW w:w="1953" w:type="dxa"/>
          </w:tcPr>
          <w:p w14:paraId="02B62D95" w14:textId="65838B96" w:rsidR="00845190" w:rsidRDefault="00845190" w:rsidP="00845190">
            <w:pPr>
              <w:pStyle w:val="FISBody"/>
              <w:ind w:left="0"/>
              <w:rPr>
                <w:lang w:val="en-GB"/>
              </w:rPr>
            </w:pPr>
            <w:r>
              <w:rPr>
                <w:lang w:val="en-GB"/>
              </w:rPr>
              <w:t>IP</w:t>
            </w:r>
          </w:p>
        </w:tc>
        <w:tc>
          <w:tcPr>
            <w:tcW w:w="1334" w:type="dxa"/>
          </w:tcPr>
          <w:p w14:paraId="21FF4F73" w14:textId="6D51742C" w:rsidR="00845190" w:rsidRDefault="00845190" w:rsidP="00845190">
            <w:pPr>
              <w:pStyle w:val="FISBody"/>
              <w:ind w:left="0"/>
              <w:rPr>
                <w:lang w:val="en-GB"/>
              </w:rPr>
            </w:pPr>
            <w:r>
              <w:rPr>
                <w:lang w:val="en-GB"/>
              </w:rPr>
              <w:t>1</w:t>
            </w:r>
          </w:p>
        </w:tc>
        <w:tc>
          <w:tcPr>
            <w:tcW w:w="3628" w:type="dxa"/>
          </w:tcPr>
          <w:p w14:paraId="5A97A999" w14:textId="2CD1761E" w:rsidR="00845190" w:rsidRDefault="00845190" w:rsidP="00845190">
            <w:pPr>
              <w:pStyle w:val="FISBody"/>
              <w:ind w:left="0"/>
              <w:rPr>
                <w:lang w:val="en-GB"/>
              </w:rPr>
            </w:pPr>
            <w:r>
              <w:rPr>
                <w:lang w:val="en-GB"/>
              </w:rPr>
              <w:t>Static private IP</w:t>
            </w:r>
          </w:p>
        </w:tc>
        <w:tc>
          <w:tcPr>
            <w:tcW w:w="3112" w:type="dxa"/>
          </w:tcPr>
          <w:p w14:paraId="0752339E" w14:textId="2781B188" w:rsidR="00845190" w:rsidRDefault="00845190" w:rsidP="00845190">
            <w:pPr>
              <w:pStyle w:val="FISBody"/>
              <w:ind w:left="0"/>
              <w:rPr>
                <w:lang w:val="en-GB"/>
              </w:rPr>
            </w:pPr>
            <w:r>
              <w:rPr>
                <w:lang w:val="en-GB"/>
              </w:rPr>
              <w:t>Logstash 1 IP</w:t>
            </w:r>
          </w:p>
        </w:tc>
      </w:tr>
      <w:tr w:rsidR="00845190" w14:paraId="5E3C5E68" w14:textId="77777777" w:rsidTr="00845190">
        <w:trPr>
          <w:trHeight w:val="576"/>
        </w:trPr>
        <w:tc>
          <w:tcPr>
            <w:tcW w:w="1953" w:type="dxa"/>
          </w:tcPr>
          <w:p w14:paraId="76217DD2" w14:textId="028EF068" w:rsidR="00845190" w:rsidRDefault="00845190" w:rsidP="00845190">
            <w:pPr>
              <w:pStyle w:val="FISBody"/>
              <w:ind w:left="0"/>
              <w:rPr>
                <w:lang w:val="en-GB"/>
              </w:rPr>
            </w:pPr>
            <w:r>
              <w:rPr>
                <w:lang w:val="en-GB"/>
              </w:rPr>
              <w:lastRenderedPageBreak/>
              <w:t>IP</w:t>
            </w:r>
          </w:p>
        </w:tc>
        <w:tc>
          <w:tcPr>
            <w:tcW w:w="1334" w:type="dxa"/>
          </w:tcPr>
          <w:p w14:paraId="7DE4D640" w14:textId="68E2BA16" w:rsidR="00845190" w:rsidRDefault="00845190" w:rsidP="00845190">
            <w:pPr>
              <w:pStyle w:val="FISBody"/>
              <w:ind w:left="0"/>
              <w:rPr>
                <w:lang w:val="en-GB"/>
              </w:rPr>
            </w:pPr>
            <w:r>
              <w:rPr>
                <w:lang w:val="en-GB"/>
              </w:rPr>
              <w:t>1</w:t>
            </w:r>
          </w:p>
        </w:tc>
        <w:tc>
          <w:tcPr>
            <w:tcW w:w="3628" w:type="dxa"/>
          </w:tcPr>
          <w:p w14:paraId="4EFC43EB" w14:textId="7AAD2ABF" w:rsidR="00845190" w:rsidRDefault="00845190" w:rsidP="00845190">
            <w:pPr>
              <w:pStyle w:val="FISBody"/>
              <w:ind w:left="0"/>
              <w:rPr>
                <w:lang w:val="en-GB"/>
              </w:rPr>
            </w:pPr>
            <w:r>
              <w:rPr>
                <w:lang w:val="en-GB"/>
              </w:rPr>
              <w:t>Static private IP</w:t>
            </w:r>
          </w:p>
        </w:tc>
        <w:tc>
          <w:tcPr>
            <w:tcW w:w="3112" w:type="dxa"/>
          </w:tcPr>
          <w:p w14:paraId="3EC67326" w14:textId="089623D5" w:rsidR="00845190" w:rsidRDefault="00845190" w:rsidP="00845190">
            <w:pPr>
              <w:pStyle w:val="FISBody"/>
              <w:ind w:left="0"/>
              <w:rPr>
                <w:lang w:val="en-GB"/>
              </w:rPr>
            </w:pPr>
            <w:r>
              <w:rPr>
                <w:lang w:val="en-GB"/>
              </w:rPr>
              <w:t>Logstash 2 IP</w:t>
            </w:r>
          </w:p>
        </w:tc>
      </w:tr>
      <w:tr w:rsidR="00845190" w14:paraId="46480DE2" w14:textId="77777777" w:rsidTr="00845190">
        <w:trPr>
          <w:trHeight w:val="576"/>
        </w:trPr>
        <w:tc>
          <w:tcPr>
            <w:tcW w:w="1953" w:type="dxa"/>
          </w:tcPr>
          <w:p w14:paraId="5FC2AC11" w14:textId="40A9835F" w:rsidR="00845190" w:rsidRDefault="00845190" w:rsidP="00845190">
            <w:pPr>
              <w:pStyle w:val="FISBody"/>
              <w:ind w:left="0"/>
              <w:rPr>
                <w:lang w:val="en-GB"/>
              </w:rPr>
            </w:pPr>
            <w:r>
              <w:rPr>
                <w:lang w:val="en-GB"/>
              </w:rPr>
              <w:t>IP</w:t>
            </w:r>
          </w:p>
        </w:tc>
        <w:tc>
          <w:tcPr>
            <w:tcW w:w="1334" w:type="dxa"/>
          </w:tcPr>
          <w:p w14:paraId="4A50029C" w14:textId="5D09D2CE" w:rsidR="00845190" w:rsidRDefault="00845190" w:rsidP="00845190">
            <w:pPr>
              <w:pStyle w:val="FISBody"/>
              <w:ind w:left="0"/>
              <w:rPr>
                <w:lang w:val="en-GB"/>
              </w:rPr>
            </w:pPr>
            <w:r>
              <w:rPr>
                <w:lang w:val="en-GB"/>
              </w:rPr>
              <w:t>1</w:t>
            </w:r>
          </w:p>
        </w:tc>
        <w:tc>
          <w:tcPr>
            <w:tcW w:w="3628" w:type="dxa"/>
          </w:tcPr>
          <w:p w14:paraId="7A80ECDD" w14:textId="604DD706" w:rsidR="00845190" w:rsidRDefault="00845190" w:rsidP="00845190">
            <w:pPr>
              <w:pStyle w:val="FISBody"/>
              <w:ind w:left="0"/>
              <w:rPr>
                <w:lang w:val="en-GB"/>
              </w:rPr>
            </w:pPr>
            <w:r>
              <w:rPr>
                <w:lang w:val="en-GB"/>
              </w:rPr>
              <w:t>Static private IP</w:t>
            </w:r>
          </w:p>
        </w:tc>
        <w:tc>
          <w:tcPr>
            <w:tcW w:w="3112" w:type="dxa"/>
          </w:tcPr>
          <w:p w14:paraId="3F0BE474" w14:textId="5EC20118" w:rsidR="00845190" w:rsidRDefault="00845190" w:rsidP="00845190">
            <w:pPr>
              <w:pStyle w:val="FISBody"/>
              <w:ind w:left="0"/>
              <w:rPr>
                <w:lang w:val="en-GB"/>
              </w:rPr>
            </w:pPr>
            <w:proofErr w:type="spellStart"/>
            <w:r>
              <w:rPr>
                <w:lang w:val="en-GB"/>
              </w:rPr>
              <w:t>ElasticSearch</w:t>
            </w:r>
            <w:proofErr w:type="spellEnd"/>
            <w:r>
              <w:rPr>
                <w:lang w:val="en-GB"/>
              </w:rPr>
              <w:t xml:space="preserve"> co-</w:t>
            </w:r>
            <w:proofErr w:type="spellStart"/>
            <w:r>
              <w:rPr>
                <w:lang w:val="en-GB"/>
              </w:rPr>
              <w:t>oridination</w:t>
            </w:r>
            <w:proofErr w:type="spellEnd"/>
            <w:r>
              <w:rPr>
                <w:lang w:val="en-GB"/>
              </w:rPr>
              <w:t xml:space="preserve"> IP</w:t>
            </w:r>
          </w:p>
        </w:tc>
      </w:tr>
      <w:tr w:rsidR="00845190" w14:paraId="6BC9CCEC" w14:textId="77777777" w:rsidTr="00845190">
        <w:trPr>
          <w:trHeight w:val="576"/>
        </w:trPr>
        <w:tc>
          <w:tcPr>
            <w:tcW w:w="1953" w:type="dxa"/>
          </w:tcPr>
          <w:p w14:paraId="0639C300" w14:textId="336281AC" w:rsidR="00845190" w:rsidRDefault="00845190" w:rsidP="00845190">
            <w:pPr>
              <w:pStyle w:val="FISBody"/>
              <w:ind w:left="0"/>
              <w:rPr>
                <w:lang w:val="en-GB"/>
              </w:rPr>
            </w:pPr>
            <w:r>
              <w:rPr>
                <w:lang w:val="en-GB"/>
              </w:rPr>
              <w:t>IP</w:t>
            </w:r>
          </w:p>
        </w:tc>
        <w:tc>
          <w:tcPr>
            <w:tcW w:w="1334" w:type="dxa"/>
          </w:tcPr>
          <w:p w14:paraId="70FA836E" w14:textId="5CE9097E" w:rsidR="00845190" w:rsidRDefault="00845190" w:rsidP="00845190">
            <w:pPr>
              <w:pStyle w:val="FISBody"/>
              <w:ind w:left="0"/>
              <w:rPr>
                <w:lang w:val="en-GB"/>
              </w:rPr>
            </w:pPr>
            <w:r>
              <w:rPr>
                <w:lang w:val="en-GB"/>
              </w:rPr>
              <w:t>1</w:t>
            </w:r>
          </w:p>
        </w:tc>
        <w:tc>
          <w:tcPr>
            <w:tcW w:w="3628" w:type="dxa"/>
          </w:tcPr>
          <w:p w14:paraId="55910826" w14:textId="786D9496" w:rsidR="00845190" w:rsidRDefault="00845190" w:rsidP="00845190">
            <w:pPr>
              <w:pStyle w:val="FISBody"/>
              <w:ind w:left="0"/>
              <w:rPr>
                <w:lang w:val="en-GB"/>
              </w:rPr>
            </w:pPr>
            <w:r>
              <w:rPr>
                <w:lang w:val="en-GB"/>
              </w:rPr>
              <w:t>Static private IP</w:t>
            </w:r>
          </w:p>
        </w:tc>
        <w:tc>
          <w:tcPr>
            <w:tcW w:w="3112" w:type="dxa"/>
          </w:tcPr>
          <w:p w14:paraId="37F276F1" w14:textId="27B44C82" w:rsidR="00845190" w:rsidRDefault="00845190" w:rsidP="00845190">
            <w:pPr>
              <w:pStyle w:val="FISBody"/>
              <w:ind w:left="0"/>
              <w:rPr>
                <w:lang w:val="en-GB"/>
              </w:rPr>
            </w:pPr>
            <w:proofErr w:type="spellStart"/>
            <w:r>
              <w:rPr>
                <w:lang w:val="en-GB"/>
              </w:rPr>
              <w:t>ElasticSearch</w:t>
            </w:r>
            <w:proofErr w:type="spellEnd"/>
            <w:r>
              <w:rPr>
                <w:lang w:val="en-GB"/>
              </w:rPr>
              <w:t xml:space="preserve"> master IP</w:t>
            </w:r>
          </w:p>
        </w:tc>
      </w:tr>
      <w:tr w:rsidR="00845190" w14:paraId="17B551B5" w14:textId="77777777" w:rsidTr="00845190">
        <w:trPr>
          <w:trHeight w:val="576"/>
        </w:trPr>
        <w:tc>
          <w:tcPr>
            <w:tcW w:w="1953" w:type="dxa"/>
          </w:tcPr>
          <w:p w14:paraId="5C0CBA5B" w14:textId="65156233" w:rsidR="00845190" w:rsidRDefault="00845190" w:rsidP="00845190">
            <w:pPr>
              <w:pStyle w:val="FISBody"/>
              <w:ind w:left="0"/>
              <w:rPr>
                <w:lang w:val="en-GB"/>
              </w:rPr>
            </w:pPr>
            <w:r>
              <w:rPr>
                <w:lang w:val="en-GB"/>
              </w:rPr>
              <w:t>IP</w:t>
            </w:r>
          </w:p>
        </w:tc>
        <w:tc>
          <w:tcPr>
            <w:tcW w:w="1334" w:type="dxa"/>
          </w:tcPr>
          <w:p w14:paraId="6F5624ED" w14:textId="731E0CC0" w:rsidR="00845190" w:rsidRDefault="00845190" w:rsidP="00845190">
            <w:pPr>
              <w:pStyle w:val="FISBody"/>
              <w:ind w:left="0"/>
              <w:rPr>
                <w:lang w:val="en-GB"/>
              </w:rPr>
            </w:pPr>
            <w:r>
              <w:rPr>
                <w:lang w:val="en-GB"/>
              </w:rPr>
              <w:t>1</w:t>
            </w:r>
          </w:p>
        </w:tc>
        <w:tc>
          <w:tcPr>
            <w:tcW w:w="3628" w:type="dxa"/>
          </w:tcPr>
          <w:p w14:paraId="56D37934" w14:textId="253EE1EA" w:rsidR="00845190" w:rsidRDefault="00845190" w:rsidP="00845190">
            <w:pPr>
              <w:pStyle w:val="FISBody"/>
              <w:ind w:left="0"/>
              <w:rPr>
                <w:lang w:val="en-GB"/>
              </w:rPr>
            </w:pPr>
            <w:r>
              <w:rPr>
                <w:lang w:val="en-GB"/>
              </w:rPr>
              <w:t>Static private IP</w:t>
            </w:r>
          </w:p>
        </w:tc>
        <w:tc>
          <w:tcPr>
            <w:tcW w:w="3112" w:type="dxa"/>
          </w:tcPr>
          <w:p w14:paraId="09DDA952" w14:textId="378A084C" w:rsidR="00845190" w:rsidRDefault="00845190" w:rsidP="00845190">
            <w:pPr>
              <w:pStyle w:val="FISBody"/>
              <w:ind w:left="0"/>
              <w:rPr>
                <w:lang w:val="en-GB"/>
              </w:rPr>
            </w:pPr>
            <w:proofErr w:type="spellStart"/>
            <w:r>
              <w:rPr>
                <w:lang w:val="en-GB"/>
              </w:rPr>
              <w:t>ElasticSearch</w:t>
            </w:r>
            <w:proofErr w:type="spellEnd"/>
            <w:r>
              <w:rPr>
                <w:lang w:val="en-GB"/>
              </w:rPr>
              <w:t xml:space="preserve"> data </w:t>
            </w:r>
            <w:proofErr w:type="spellStart"/>
            <w:r>
              <w:rPr>
                <w:lang w:val="en-GB"/>
              </w:rPr>
              <w:t>ip</w:t>
            </w:r>
            <w:proofErr w:type="spellEnd"/>
          </w:p>
        </w:tc>
      </w:tr>
      <w:tr w:rsidR="00845190" w14:paraId="1E8062E4" w14:textId="77777777" w:rsidTr="00845190">
        <w:trPr>
          <w:trHeight w:val="576"/>
        </w:trPr>
        <w:tc>
          <w:tcPr>
            <w:tcW w:w="1953" w:type="dxa"/>
          </w:tcPr>
          <w:p w14:paraId="04FC0215" w14:textId="4A8D4ABF" w:rsidR="00845190" w:rsidRDefault="00845190" w:rsidP="00845190">
            <w:pPr>
              <w:pStyle w:val="FISBody"/>
              <w:ind w:left="0"/>
              <w:rPr>
                <w:lang w:val="en-GB"/>
              </w:rPr>
            </w:pPr>
            <w:r>
              <w:rPr>
                <w:lang w:val="en-GB"/>
              </w:rPr>
              <w:t>IP</w:t>
            </w:r>
          </w:p>
        </w:tc>
        <w:tc>
          <w:tcPr>
            <w:tcW w:w="1334" w:type="dxa"/>
          </w:tcPr>
          <w:p w14:paraId="52E88731" w14:textId="62DC03C1" w:rsidR="00845190" w:rsidRDefault="00845190" w:rsidP="00845190">
            <w:pPr>
              <w:pStyle w:val="FISBody"/>
              <w:ind w:left="0"/>
              <w:rPr>
                <w:lang w:val="en-GB"/>
              </w:rPr>
            </w:pPr>
            <w:r>
              <w:rPr>
                <w:lang w:val="en-GB"/>
              </w:rPr>
              <w:t>1</w:t>
            </w:r>
          </w:p>
        </w:tc>
        <w:tc>
          <w:tcPr>
            <w:tcW w:w="3628" w:type="dxa"/>
          </w:tcPr>
          <w:p w14:paraId="3D97390B" w14:textId="1EEA42BE" w:rsidR="00845190" w:rsidRDefault="00845190" w:rsidP="00845190">
            <w:pPr>
              <w:pStyle w:val="FISBody"/>
              <w:ind w:left="0"/>
              <w:rPr>
                <w:lang w:val="en-GB"/>
              </w:rPr>
            </w:pPr>
            <w:r>
              <w:rPr>
                <w:lang w:val="en-GB"/>
              </w:rPr>
              <w:t>Static private IP</w:t>
            </w:r>
          </w:p>
        </w:tc>
        <w:tc>
          <w:tcPr>
            <w:tcW w:w="3112" w:type="dxa"/>
          </w:tcPr>
          <w:p w14:paraId="6D743775" w14:textId="3096EE51" w:rsidR="00845190" w:rsidRDefault="00845190" w:rsidP="00845190">
            <w:pPr>
              <w:pStyle w:val="FISBody"/>
              <w:ind w:left="0"/>
              <w:rPr>
                <w:lang w:val="en-GB"/>
              </w:rPr>
            </w:pPr>
            <w:r>
              <w:rPr>
                <w:lang w:val="en-GB"/>
              </w:rPr>
              <w:t>Kibana &amp; Dashboard IP</w:t>
            </w:r>
          </w:p>
        </w:tc>
      </w:tr>
    </w:tbl>
    <w:p w14:paraId="6A190055" w14:textId="294168C7" w:rsidR="00E90F5A" w:rsidRDefault="00E90F5A" w:rsidP="00E90F5A">
      <w:pPr>
        <w:pStyle w:val="FISBody"/>
        <w:rPr>
          <w:lang w:val="en-GB"/>
        </w:rPr>
      </w:pPr>
    </w:p>
    <w:p w14:paraId="4D5D5B7B" w14:textId="033CECC1" w:rsidR="00845190" w:rsidRDefault="00845190" w:rsidP="00E90F5A">
      <w:pPr>
        <w:pStyle w:val="FISBody"/>
        <w:rPr>
          <w:lang w:val="en-GB"/>
        </w:rPr>
      </w:pPr>
      <w:r>
        <w:rPr>
          <w:lang w:val="en-GB"/>
        </w:rPr>
        <w:t>Giai đoạn 2:</w:t>
      </w:r>
    </w:p>
    <w:tbl>
      <w:tblPr>
        <w:tblStyle w:val="TableGrid"/>
        <w:tblW w:w="0" w:type="auto"/>
        <w:tblInd w:w="432" w:type="dxa"/>
        <w:tblLook w:val="04A0" w:firstRow="1" w:lastRow="0" w:firstColumn="1" w:lastColumn="0" w:noHBand="0" w:noVBand="1"/>
      </w:tblPr>
      <w:tblGrid>
        <w:gridCol w:w="1953"/>
        <w:gridCol w:w="1334"/>
        <w:gridCol w:w="3628"/>
        <w:gridCol w:w="3112"/>
      </w:tblGrid>
      <w:tr w:rsidR="00845190" w14:paraId="2B5C4816" w14:textId="77777777" w:rsidTr="00E90422">
        <w:trPr>
          <w:trHeight w:val="576"/>
        </w:trPr>
        <w:tc>
          <w:tcPr>
            <w:tcW w:w="1953" w:type="dxa"/>
          </w:tcPr>
          <w:p w14:paraId="3E2BAC03" w14:textId="77777777" w:rsidR="00845190" w:rsidRPr="00845190" w:rsidRDefault="00845190" w:rsidP="00E90422">
            <w:pPr>
              <w:pStyle w:val="FISBody"/>
              <w:ind w:left="0"/>
              <w:rPr>
                <w:b/>
                <w:lang w:val="en-GB"/>
              </w:rPr>
            </w:pPr>
            <w:r w:rsidRPr="00845190">
              <w:rPr>
                <w:b/>
                <w:lang w:val="en-GB"/>
              </w:rPr>
              <w:t>LOẠI TÀI NGUYÊN</w:t>
            </w:r>
          </w:p>
        </w:tc>
        <w:tc>
          <w:tcPr>
            <w:tcW w:w="1334" w:type="dxa"/>
          </w:tcPr>
          <w:p w14:paraId="2C72D4B2" w14:textId="77777777" w:rsidR="00845190" w:rsidRPr="00845190" w:rsidRDefault="00845190" w:rsidP="00E90422">
            <w:pPr>
              <w:pStyle w:val="FISBody"/>
              <w:ind w:left="0"/>
              <w:rPr>
                <w:b/>
                <w:lang w:val="en-GB"/>
              </w:rPr>
            </w:pPr>
            <w:r w:rsidRPr="00845190">
              <w:rPr>
                <w:b/>
                <w:lang w:val="en-GB"/>
              </w:rPr>
              <w:t>SỐ LƯỢNG</w:t>
            </w:r>
          </w:p>
        </w:tc>
        <w:tc>
          <w:tcPr>
            <w:tcW w:w="3628" w:type="dxa"/>
          </w:tcPr>
          <w:p w14:paraId="4C566FD4" w14:textId="77777777" w:rsidR="00845190" w:rsidRPr="00845190" w:rsidRDefault="00845190" w:rsidP="00E90422">
            <w:pPr>
              <w:pStyle w:val="FISBody"/>
              <w:ind w:left="0"/>
              <w:rPr>
                <w:b/>
                <w:lang w:val="en-GB"/>
              </w:rPr>
            </w:pPr>
            <w:r w:rsidRPr="00845190">
              <w:rPr>
                <w:b/>
                <w:lang w:val="en-GB"/>
              </w:rPr>
              <w:t>CẤU HÌNH</w:t>
            </w:r>
          </w:p>
        </w:tc>
        <w:tc>
          <w:tcPr>
            <w:tcW w:w="3112" w:type="dxa"/>
          </w:tcPr>
          <w:p w14:paraId="2B0CF694" w14:textId="77777777" w:rsidR="00845190" w:rsidRPr="00845190" w:rsidRDefault="00845190" w:rsidP="00E90422">
            <w:pPr>
              <w:pStyle w:val="FISBody"/>
              <w:ind w:left="0"/>
              <w:rPr>
                <w:b/>
                <w:lang w:val="en-GB"/>
              </w:rPr>
            </w:pPr>
            <w:r w:rsidRPr="00845190">
              <w:rPr>
                <w:b/>
                <w:lang w:val="en-GB"/>
              </w:rPr>
              <w:t>GHI CHÚ</w:t>
            </w:r>
          </w:p>
        </w:tc>
      </w:tr>
      <w:tr w:rsidR="00845190" w14:paraId="597AE05D" w14:textId="77777777" w:rsidTr="00E90422">
        <w:trPr>
          <w:trHeight w:val="576"/>
        </w:trPr>
        <w:tc>
          <w:tcPr>
            <w:tcW w:w="1953" w:type="dxa"/>
          </w:tcPr>
          <w:p w14:paraId="0E462FF0" w14:textId="77777777" w:rsidR="00845190" w:rsidRDefault="00845190" w:rsidP="00E90422">
            <w:pPr>
              <w:pStyle w:val="FISBody"/>
              <w:ind w:left="0"/>
              <w:rPr>
                <w:lang w:val="en-GB"/>
              </w:rPr>
            </w:pPr>
            <w:r>
              <w:rPr>
                <w:lang w:val="en-GB"/>
              </w:rPr>
              <w:t>Server/VM</w:t>
            </w:r>
          </w:p>
        </w:tc>
        <w:tc>
          <w:tcPr>
            <w:tcW w:w="1334" w:type="dxa"/>
          </w:tcPr>
          <w:p w14:paraId="35A9C9A7" w14:textId="77777777" w:rsidR="00845190" w:rsidRDefault="00845190" w:rsidP="00E90422">
            <w:pPr>
              <w:pStyle w:val="FISBody"/>
              <w:ind w:left="0"/>
              <w:rPr>
                <w:lang w:val="en-GB"/>
              </w:rPr>
            </w:pPr>
            <w:r>
              <w:rPr>
                <w:lang w:val="en-GB"/>
              </w:rPr>
              <w:t>1</w:t>
            </w:r>
          </w:p>
        </w:tc>
        <w:tc>
          <w:tcPr>
            <w:tcW w:w="3628" w:type="dxa"/>
          </w:tcPr>
          <w:p w14:paraId="4DA9DFBD" w14:textId="4594B9D3" w:rsidR="00845190" w:rsidRDefault="00845190" w:rsidP="00E90422">
            <w:pPr>
              <w:pStyle w:val="FISBody"/>
              <w:ind w:left="0"/>
              <w:rPr>
                <w:lang w:val="en-GB"/>
              </w:rPr>
            </w:pPr>
            <w:r>
              <w:rPr>
                <w:lang w:val="en-GB"/>
              </w:rPr>
              <w:t xml:space="preserve">4 CPUs, 16GB memory, </w:t>
            </w:r>
            <w:r w:rsidR="00F30459">
              <w:rPr>
                <w:lang w:val="en-GB"/>
              </w:rPr>
              <w:t>100</w:t>
            </w:r>
            <w:r>
              <w:rPr>
                <w:lang w:val="en-GB"/>
              </w:rPr>
              <w:t>GB disk</w:t>
            </w:r>
          </w:p>
        </w:tc>
        <w:tc>
          <w:tcPr>
            <w:tcW w:w="3112" w:type="dxa"/>
          </w:tcPr>
          <w:p w14:paraId="08F927DC" w14:textId="046DDECE" w:rsidR="00845190" w:rsidRDefault="00F30459" w:rsidP="00E90422">
            <w:pPr>
              <w:pStyle w:val="FISBody"/>
              <w:ind w:left="0"/>
              <w:rPr>
                <w:lang w:val="en-GB"/>
              </w:rPr>
            </w:pPr>
            <w:proofErr w:type="spellStart"/>
            <w:r>
              <w:rPr>
                <w:lang w:val="en-GB"/>
              </w:rPr>
              <w:t>CheckMK</w:t>
            </w:r>
            <w:proofErr w:type="spellEnd"/>
            <w:r>
              <w:rPr>
                <w:lang w:val="en-GB"/>
              </w:rPr>
              <w:t xml:space="preserve"> server</w:t>
            </w:r>
          </w:p>
        </w:tc>
      </w:tr>
      <w:tr w:rsidR="00845190" w14:paraId="584101C8" w14:textId="77777777" w:rsidTr="00E90422">
        <w:trPr>
          <w:trHeight w:val="576"/>
        </w:trPr>
        <w:tc>
          <w:tcPr>
            <w:tcW w:w="1953" w:type="dxa"/>
          </w:tcPr>
          <w:p w14:paraId="4F4C554C" w14:textId="77777777" w:rsidR="00845190" w:rsidRDefault="00845190" w:rsidP="00E90422">
            <w:pPr>
              <w:pStyle w:val="FISBody"/>
              <w:ind w:left="0"/>
              <w:rPr>
                <w:lang w:val="en-GB"/>
              </w:rPr>
            </w:pPr>
            <w:r>
              <w:rPr>
                <w:lang w:val="en-GB"/>
              </w:rPr>
              <w:t>IP</w:t>
            </w:r>
          </w:p>
        </w:tc>
        <w:tc>
          <w:tcPr>
            <w:tcW w:w="1334" w:type="dxa"/>
          </w:tcPr>
          <w:p w14:paraId="3E713261" w14:textId="77777777" w:rsidR="00845190" w:rsidRDefault="00845190" w:rsidP="00E90422">
            <w:pPr>
              <w:pStyle w:val="FISBody"/>
              <w:ind w:left="0"/>
              <w:rPr>
                <w:lang w:val="en-GB"/>
              </w:rPr>
            </w:pPr>
            <w:r>
              <w:rPr>
                <w:lang w:val="en-GB"/>
              </w:rPr>
              <w:t>1</w:t>
            </w:r>
          </w:p>
        </w:tc>
        <w:tc>
          <w:tcPr>
            <w:tcW w:w="3628" w:type="dxa"/>
          </w:tcPr>
          <w:p w14:paraId="17A6910D" w14:textId="77777777" w:rsidR="00845190" w:rsidRDefault="00845190" w:rsidP="00E90422">
            <w:pPr>
              <w:pStyle w:val="FISBody"/>
              <w:ind w:left="0"/>
              <w:rPr>
                <w:lang w:val="en-GB"/>
              </w:rPr>
            </w:pPr>
            <w:r>
              <w:rPr>
                <w:lang w:val="en-GB"/>
              </w:rPr>
              <w:t>Static private IP</w:t>
            </w:r>
          </w:p>
        </w:tc>
        <w:tc>
          <w:tcPr>
            <w:tcW w:w="3112" w:type="dxa"/>
          </w:tcPr>
          <w:p w14:paraId="6C176315" w14:textId="0609359E" w:rsidR="00845190" w:rsidRDefault="00F30459" w:rsidP="00E90422">
            <w:pPr>
              <w:pStyle w:val="FISBody"/>
              <w:ind w:left="0"/>
              <w:rPr>
                <w:lang w:val="en-GB"/>
              </w:rPr>
            </w:pPr>
            <w:proofErr w:type="spellStart"/>
            <w:r>
              <w:rPr>
                <w:lang w:val="en-GB"/>
              </w:rPr>
              <w:t>CheckMK</w:t>
            </w:r>
            <w:proofErr w:type="spellEnd"/>
            <w:r>
              <w:rPr>
                <w:lang w:val="en-GB"/>
              </w:rPr>
              <w:t xml:space="preserve"> IP</w:t>
            </w:r>
          </w:p>
        </w:tc>
      </w:tr>
      <w:tr w:rsidR="00845190" w14:paraId="05A367B6" w14:textId="77777777" w:rsidTr="00E90422">
        <w:trPr>
          <w:trHeight w:val="576"/>
        </w:trPr>
        <w:tc>
          <w:tcPr>
            <w:tcW w:w="1953" w:type="dxa"/>
          </w:tcPr>
          <w:p w14:paraId="50EE37E3" w14:textId="45F1207B" w:rsidR="00845190" w:rsidRDefault="00F30459" w:rsidP="00E90422">
            <w:pPr>
              <w:pStyle w:val="FISBody"/>
              <w:ind w:left="0"/>
              <w:rPr>
                <w:lang w:val="en-GB"/>
              </w:rPr>
            </w:pPr>
            <w:r>
              <w:rPr>
                <w:lang w:val="en-GB"/>
              </w:rPr>
              <w:t>Email Account</w:t>
            </w:r>
          </w:p>
        </w:tc>
        <w:tc>
          <w:tcPr>
            <w:tcW w:w="1334" w:type="dxa"/>
          </w:tcPr>
          <w:p w14:paraId="5DE2DE53" w14:textId="4E77F6AF" w:rsidR="00845190" w:rsidRDefault="00F30459" w:rsidP="00E90422">
            <w:pPr>
              <w:pStyle w:val="FISBody"/>
              <w:ind w:left="0"/>
              <w:rPr>
                <w:lang w:val="en-GB"/>
              </w:rPr>
            </w:pPr>
            <w:r>
              <w:rPr>
                <w:lang w:val="en-GB"/>
              </w:rPr>
              <w:t>1</w:t>
            </w:r>
          </w:p>
        </w:tc>
        <w:tc>
          <w:tcPr>
            <w:tcW w:w="3628" w:type="dxa"/>
          </w:tcPr>
          <w:p w14:paraId="6377EE57" w14:textId="714E7D29" w:rsidR="00845190" w:rsidRDefault="00F30459" w:rsidP="00E90422">
            <w:pPr>
              <w:pStyle w:val="FISBody"/>
              <w:ind w:left="0"/>
              <w:rPr>
                <w:lang w:val="en-GB"/>
              </w:rPr>
            </w:pPr>
            <w:r>
              <w:rPr>
                <w:lang w:val="en-GB"/>
              </w:rPr>
              <w:t>Email account</w:t>
            </w:r>
          </w:p>
        </w:tc>
        <w:tc>
          <w:tcPr>
            <w:tcW w:w="3112" w:type="dxa"/>
          </w:tcPr>
          <w:p w14:paraId="0AFF77CB" w14:textId="1CF3A59D" w:rsidR="00845190" w:rsidRDefault="00F30459" w:rsidP="00E90422">
            <w:pPr>
              <w:pStyle w:val="FISBody"/>
              <w:ind w:left="0"/>
              <w:rPr>
                <w:lang w:val="en-GB"/>
              </w:rPr>
            </w:pPr>
            <w:r>
              <w:rPr>
                <w:lang w:val="en-GB"/>
              </w:rPr>
              <w:t>Email account cho notification</w:t>
            </w:r>
          </w:p>
        </w:tc>
      </w:tr>
    </w:tbl>
    <w:p w14:paraId="53536015" w14:textId="77777777" w:rsidR="00845190" w:rsidRDefault="00845190" w:rsidP="00E90F5A">
      <w:pPr>
        <w:pStyle w:val="FISBody"/>
        <w:rPr>
          <w:lang w:val="en-GB"/>
        </w:rPr>
      </w:pPr>
    </w:p>
    <w:p w14:paraId="0FF97C95" w14:textId="0895C7D7" w:rsidR="00BF6E56" w:rsidRDefault="00BF6E56" w:rsidP="00BF6E56">
      <w:pPr>
        <w:pStyle w:val="Heading1"/>
      </w:pPr>
      <w:bookmarkStart w:id="6" w:name="_Toc530387097"/>
      <w:r>
        <w:t>Hướng phát triển</w:t>
      </w:r>
      <w:bookmarkEnd w:id="6"/>
    </w:p>
    <w:p w14:paraId="2F5BB5B6" w14:textId="44565DCC" w:rsidR="00406F8A" w:rsidRDefault="00406F8A" w:rsidP="00406F8A">
      <w:pPr>
        <w:pStyle w:val="FISBody"/>
        <w:rPr>
          <w:lang w:val="en-GB"/>
        </w:rPr>
      </w:pPr>
      <w:r>
        <w:rPr>
          <w:lang w:val="en-GB"/>
        </w:rPr>
        <w:t>Hướng phát triển:</w:t>
      </w:r>
    </w:p>
    <w:p w14:paraId="40592810" w14:textId="35FAECC7" w:rsidR="00406F8A" w:rsidRDefault="00406F8A" w:rsidP="00406F8A">
      <w:pPr>
        <w:pStyle w:val="FISBody"/>
        <w:numPr>
          <w:ilvl w:val="0"/>
          <w:numId w:val="42"/>
        </w:numPr>
        <w:rPr>
          <w:lang w:val="en-GB"/>
        </w:rPr>
      </w:pPr>
      <w:r>
        <w:rPr>
          <w:lang w:val="en-GB"/>
        </w:rPr>
        <w:t>Phát triển phương pháp auto deployment để giảm chi phí triển khai</w:t>
      </w:r>
    </w:p>
    <w:p w14:paraId="765A6C40" w14:textId="3EF43AAD" w:rsidR="00406F8A" w:rsidRDefault="00406F8A" w:rsidP="00406F8A">
      <w:pPr>
        <w:pStyle w:val="FISBody"/>
        <w:numPr>
          <w:ilvl w:val="0"/>
          <w:numId w:val="42"/>
        </w:numPr>
        <w:rPr>
          <w:lang w:val="en-GB"/>
        </w:rPr>
      </w:pPr>
      <w:r>
        <w:rPr>
          <w:lang w:val="en-GB"/>
        </w:rPr>
        <w:t>Tích hợp Multi-Factor Authentication</w:t>
      </w:r>
    </w:p>
    <w:p w14:paraId="3A7BDB76" w14:textId="0E98838B" w:rsidR="00406F8A" w:rsidRDefault="00406F8A" w:rsidP="00406F8A">
      <w:pPr>
        <w:pStyle w:val="FISBody"/>
        <w:numPr>
          <w:ilvl w:val="0"/>
          <w:numId w:val="42"/>
        </w:numPr>
        <w:rPr>
          <w:lang w:val="en-GB"/>
        </w:rPr>
      </w:pPr>
      <w:r>
        <w:rPr>
          <w:lang w:val="en-GB"/>
        </w:rPr>
        <w:t>Tích hợp Single Sign On</w:t>
      </w:r>
    </w:p>
    <w:p w14:paraId="0BFB25B8" w14:textId="350A0E34" w:rsidR="00406F8A" w:rsidRDefault="00406F8A" w:rsidP="00406F8A">
      <w:pPr>
        <w:pStyle w:val="FISBody"/>
        <w:numPr>
          <w:ilvl w:val="0"/>
          <w:numId w:val="42"/>
        </w:numPr>
        <w:rPr>
          <w:lang w:val="en-GB"/>
        </w:rPr>
      </w:pPr>
      <w:r>
        <w:rPr>
          <w:lang w:val="en-GB"/>
        </w:rPr>
        <w:t>Phát triển dashboard riêng dựa trên API, không sử dụng của third-party.</w:t>
      </w:r>
    </w:p>
    <w:p w14:paraId="5DCFB1BD" w14:textId="465C4F2E" w:rsidR="00437C4C" w:rsidRPr="00BF6E56" w:rsidRDefault="00437C4C" w:rsidP="00406F8A">
      <w:pPr>
        <w:pStyle w:val="FISBody"/>
        <w:numPr>
          <w:ilvl w:val="0"/>
          <w:numId w:val="42"/>
        </w:numPr>
        <w:rPr>
          <w:lang w:val="en-GB"/>
        </w:rPr>
      </w:pPr>
      <w:r>
        <w:rPr>
          <w:lang w:val="en-GB"/>
        </w:rPr>
        <w:t>Hỗ trợ multi-tenant.</w:t>
      </w:r>
    </w:p>
    <w:p w14:paraId="5BE06CEF" w14:textId="46CFE5E9" w:rsidR="00E1596A" w:rsidRDefault="00E1596A" w:rsidP="00FB342C">
      <w:pPr>
        <w:pStyle w:val="FISBody"/>
        <w:rPr>
          <w:lang w:val="en-GB"/>
        </w:rPr>
      </w:pPr>
    </w:p>
    <w:p w14:paraId="4BBFF07A" w14:textId="77777777" w:rsidR="006250F5" w:rsidRDefault="006250F5" w:rsidP="00FB342C">
      <w:pPr>
        <w:pStyle w:val="FISBody"/>
        <w:rPr>
          <w:lang w:val="en-GB"/>
        </w:rPr>
        <w:sectPr w:rsidR="006250F5" w:rsidSect="004935D4">
          <w:type w:val="continuous"/>
          <w:pgSz w:w="11909" w:h="16834" w:code="9"/>
          <w:pgMar w:top="720" w:right="720" w:bottom="720" w:left="720" w:header="288" w:footer="288" w:gutter="0"/>
          <w:cols w:space="720"/>
          <w:titlePg/>
          <w:docGrid w:linePitch="360"/>
        </w:sectPr>
      </w:pPr>
    </w:p>
    <w:p w14:paraId="1D79687E" w14:textId="77777777" w:rsidR="00D76E9A" w:rsidRDefault="00C3614F" w:rsidP="006F3F02">
      <w:pPr>
        <w:pStyle w:val="Heading1"/>
        <w:shd w:val="clear" w:color="auto" w:fill="5B9BD5"/>
      </w:pPr>
      <w:bookmarkStart w:id="7" w:name="_Toc530387098"/>
      <w:r>
        <w:lastRenderedPageBreak/>
        <w:t>PHỤ LỤC</w:t>
      </w:r>
      <w:bookmarkEnd w:id="7"/>
    </w:p>
    <w:p w14:paraId="69499522" w14:textId="77777777" w:rsidR="00CB5E75" w:rsidRDefault="00CB5E75" w:rsidP="00C3614F">
      <w:pPr>
        <w:pStyle w:val="FISBody"/>
        <w:rPr>
          <w:lang w:val="en-GB"/>
        </w:rPr>
      </w:pPr>
    </w:p>
    <w:p w14:paraId="46EB1A15" w14:textId="77777777" w:rsidR="006250F5" w:rsidRDefault="006250F5" w:rsidP="00C3614F">
      <w:pPr>
        <w:pStyle w:val="FISBody"/>
        <w:rPr>
          <w:lang w:val="en-GB"/>
        </w:rPr>
        <w:sectPr w:rsidR="006250F5" w:rsidSect="006250F5">
          <w:pgSz w:w="16834" w:h="11909" w:orient="landscape" w:code="9"/>
          <w:pgMar w:top="720" w:right="720" w:bottom="720" w:left="720" w:header="288" w:footer="288" w:gutter="0"/>
          <w:cols w:space="720"/>
          <w:docGrid w:linePitch="360"/>
        </w:sectPr>
      </w:pPr>
    </w:p>
    <w:p w14:paraId="44548493" w14:textId="77777777" w:rsidR="00C13CFF" w:rsidRPr="00C13CFF" w:rsidRDefault="00C13CFF" w:rsidP="00C13CFF">
      <w:pPr>
        <w:spacing w:after="200" w:line="276" w:lineRule="auto"/>
        <w:rPr>
          <w:rFonts w:ascii="Calibri" w:eastAsia="Calibri" w:hAnsi="Calibri"/>
          <w:sz w:val="22"/>
          <w:szCs w:val="22"/>
        </w:rPr>
      </w:pPr>
    </w:p>
    <w:p w14:paraId="796ED949" w14:textId="77777777" w:rsidR="00C13CFF" w:rsidRPr="00C13CFF" w:rsidRDefault="00C13CFF" w:rsidP="00C13CFF">
      <w:pPr>
        <w:spacing w:after="200" w:line="276" w:lineRule="auto"/>
        <w:rPr>
          <w:rFonts w:ascii="Calibri" w:eastAsia="Calibri" w:hAnsi="Calibri"/>
          <w:sz w:val="22"/>
          <w:szCs w:val="22"/>
        </w:rPr>
      </w:pPr>
    </w:p>
    <w:p w14:paraId="2C92B637" w14:textId="77777777" w:rsidR="00C13CFF" w:rsidRPr="00C13CFF" w:rsidRDefault="00C13CFF" w:rsidP="00C13CFF">
      <w:pPr>
        <w:spacing w:after="200" w:line="276" w:lineRule="auto"/>
        <w:rPr>
          <w:rFonts w:ascii="Calibri" w:eastAsia="Calibri" w:hAnsi="Calibri"/>
          <w:sz w:val="22"/>
          <w:szCs w:val="22"/>
        </w:rPr>
      </w:pPr>
    </w:p>
    <w:p w14:paraId="136516A7" w14:textId="77777777" w:rsidR="00C13CFF" w:rsidRPr="00C13CFF" w:rsidRDefault="00C13CFF" w:rsidP="00C13CFF">
      <w:pPr>
        <w:spacing w:after="200" w:line="276" w:lineRule="auto"/>
        <w:rPr>
          <w:rFonts w:ascii="Calibri" w:eastAsia="Calibri" w:hAnsi="Calibri"/>
          <w:sz w:val="22"/>
          <w:szCs w:val="22"/>
        </w:rPr>
      </w:pPr>
    </w:p>
    <w:p w14:paraId="2822C0C3" w14:textId="77777777" w:rsidR="00C13CFF" w:rsidRPr="00C13CFF" w:rsidRDefault="00C13CFF" w:rsidP="00C13CFF">
      <w:pPr>
        <w:spacing w:after="200" w:line="276" w:lineRule="auto"/>
        <w:rPr>
          <w:rFonts w:ascii="Calibri" w:eastAsia="Calibri" w:hAnsi="Calibri"/>
          <w:sz w:val="22"/>
          <w:szCs w:val="22"/>
        </w:rPr>
      </w:pPr>
    </w:p>
    <w:p w14:paraId="5849C63D" w14:textId="77777777" w:rsidR="00C13CFF" w:rsidRPr="00C13CFF" w:rsidRDefault="007D7CF3"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67" behindDoc="1" locked="0" layoutInCell="1" allowOverlap="1" wp14:anchorId="1BDD5908" wp14:editId="15AD3863">
                <wp:simplePos x="0" y="0"/>
                <wp:positionH relativeFrom="page">
                  <wp:posOffset>4383278</wp:posOffset>
                </wp:positionH>
                <wp:positionV relativeFrom="paragraph">
                  <wp:posOffset>119062</wp:posOffset>
                </wp:positionV>
                <wp:extent cx="6601460" cy="176335"/>
                <wp:effectExtent l="1250632" t="0" r="1259523"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176335"/>
                        </a:xfrm>
                        <a:prstGeom prst="rect">
                          <a:avLst/>
                        </a:prstGeom>
                        <a:solidFill>
                          <a:srgbClr val="50B84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B808C" id="Rectangle 57" o:spid="_x0000_s1026" style="position:absolute;margin-left:345.15pt;margin-top:9.35pt;width:519.8pt;height:13.9pt;rotation:4366466fd;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" fillcolor="#50b848" stroked="f">
                <w10:wrap anchorx="page"/>
              </v:rect>
            </w:pict>
          </mc:Fallback>
        </mc:AlternateContent>
      </w:r>
      <w:r w:rsidR="001326E4" w:rsidRPr="00C13CFF">
        <w:rPr>
          <w:rFonts w:ascii="Calibri" w:eastAsia="Calibri" w:hAnsi="Calibri"/>
          <w:noProof/>
          <w:sz w:val="22"/>
          <w:szCs w:val="22"/>
          <w:lang w:eastAsia="zh-CN"/>
        </w:rPr>
        <mc:AlternateContent>
          <mc:Choice Requires="wps">
            <w:drawing>
              <wp:anchor distT="0" distB="0" distL="114300" distR="114300" simplePos="0" relativeHeight="251658265" behindDoc="1" locked="0" layoutInCell="1" allowOverlap="1" wp14:anchorId="1D03DEDA" wp14:editId="38891F45">
                <wp:simplePos x="0" y="0"/>
                <wp:positionH relativeFrom="page">
                  <wp:posOffset>4029636</wp:posOffset>
                </wp:positionH>
                <wp:positionV relativeFrom="paragraph">
                  <wp:posOffset>277373</wp:posOffset>
                </wp:positionV>
                <wp:extent cx="6601460" cy="328183"/>
                <wp:effectExtent l="1270000" t="0" r="125984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328183"/>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F4B06" id="Rectangle 51" o:spid="_x0000_s1026" style="position:absolute;margin-left:317.3pt;margin-top:21.85pt;width:519.8pt;height:25.85pt;rotation:4366466fd;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" fillcolor="#f36f21" stroked="f">
                <w10:wrap anchorx="page"/>
              </v:rect>
            </w:pict>
          </mc:Fallback>
        </mc:AlternateContent>
      </w:r>
    </w:p>
    <w:p w14:paraId="2147045A" w14:textId="77777777" w:rsidR="00C13CFF" w:rsidRPr="00C13CFF" w:rsidRDefault="00AE7AC1"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68" behindDoc="1" locked="0" layoutInCell="1" allowOverlap="1" wp14:anchorId="6388431B" wp14:editId="7D8345B6">
                <wp:simplePos x="0" y="0"/>
                <wp:positionH relativeFrom="page">
                  <wp:posOffset>3444553</wp:posOffset>
                </wp:positionH>
                <wp:positionV relativeFrom="paragraph">
                  <wp:posOffset>129540</wp:posOffset>
                </wp:positionV>
                <wp:extent cx="6601460" cy="552640"/>
                <wp:effectExtent l="1290955" t="0" r="124269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97619">
                          <a:off x="0" y="0"/>
                          <a:ext cx="6601460" cy="552640"/>
                        </a:xfrm>
                        <a:prstGeom prst="rect">
                          <a:avLst/>
                        </a:prstGeom>
                        <a:solidFill>
                          <a:srgbClr val="034E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C7626" id="Rectangle 11" o:spid="_x0000_s1026" style="position:absolute;margin-left:271.2pt;margin-top:10.2pt;width:519.8pt;height:43.5pt;rotation:4366466fd;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" fillcolor="#034ea2" stroked="f">
                <w10:wrap anchorx="page"/>
              </v:rect>
            </w:pict>
          </mc:Fallback>
        </mc:AlternateContent>
      </w:r>
    </w:p>
    <w:p w14:paraId="3C7EC3A4" w14:textId="77777777" w:rsidR="00C13CFF" w:rsidRPr="00C13CFF" w:rsidRDefault="001326E4" w:rsidP="00C13CFF">
      <w:pPr>
        <w:spacing w:after="200" w:line="276" w:lineRule="auto"/>
        <w:rPr>
          <w:rFonts w:ascii="Calibri" w:eastAsia="Calibri" w:hAnsi="Calibri"/>
          <w:sz w:val="22"/>
          <w:szCs w:val="22"/>
        </w:rPr>
      </w:pPr>
      <w:r>
        <w:rPr>
          <w:rFonts w:ascii="Calibri" w:eastAsia="Calibri" w:hAnsi="Calibri"/>
          <w:noProof/>
          <w:sz w:val="22"/>
          <w:szCs w:val="22"/>
          <w:lang w:eastAsia="zh-CN"/>
        </w:rPr>
        <w:drawing>
          <wp:anchor distT="0" distB="0" distL="114300" distR="114300" simplePos="0" relativeHeight="251658266" behindDoc="0" locked="0" layoutInCell="1" allowOverlap="1" wp14:anchorId="5962E7F3" wp14:editId="42693F9A">
            <wp:simplePos x="0" y="0"/>
            <wp:positionH relativeFrom="margin">
              <wp:posOffset>-635</wp:posOffset>
            </wp:positionH>
            <wp:positionV relativeFrom="paragraph">
              <wp:posOffset>26035</wp:posOffset>
            </wp:positionV>
            <wp:extent cx="3050989" cy="923544"/>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o FPT IS.jpg"/>
                    <pic:cNvPicPr/>
                  </pic:nvPicPr>
                  <pic:blipFill>
                    <a:blip r:embed="rId12"/>
                    <a:stretch>
                      <a:fillRect/>
                    </a:stretch>
                  </pic:blipFill>
                  <pic:spPr>
                    <a:xfrm>
                      <a:off x="0" y="0"/>
                      <a:ext cx="3050989" cy="923544"/>
                    </a:xfrm>
                    <a:prstGeom prst="rect">
                      <a:avLst/>
                    </a:prstGeom>
                  </pic:spPr>
                </pic:pic>
              </a:graphicData>
            </a:graphic>
          </wp:anchor>
        </w:drawing>
      </w:r>
    </w:p>
    <w:p w14:paraId="66244756" w14:textId="77777777" w:rsidR="00C13CFF" w:rsidRPr="00C13CFF" w:rsidRDefault="00C13CFF" w:rsidP="00C13CFF">
      <w:pPr>
        <w:spacing w:after="200" w:line="276" w:lineRule="auto"/>
        <w:rPr>
          <w:rFonts w:ascii="Calibri" w:eastAsia="Calibri" w:hAnsi="Calibri"/>
          <w:sz w:val="22"/>
          <w:szCs w:val="22"/>
        </w:rPr>
      </w:pPr>
    </w:p>
    <w:p w14:paraId="18D1A980" w14:textId="77777777" w:rsidR="00C13CFF" w:rsidRPr="00C13CFF" w:rsidRDefault="00C13CFF" w:rsidP="00C13CFF">
      <w:pPr>
        <w:spacing w:after="200" w:line="276" w:lineRule="auto"/>
        <w:rPr>
          <w:rFonts w:ascii="Calibri" w:eastAsia="Calibri" w:hAnsi="Calibri"/>
          <w:sz w:val="22"/>
          <w:szCs w:val="22"/>
        </w:rPr>
      </w:pPr>
    </w:p>
    <w:p w14:paraId="3E60659F" w14:textId="77777777" w:rsidR="00C13CFF" w:rsidRPr="00C13CFF" w:rsidRDefault="00C13CFF"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w:drawing>
          <wp:anchor distT="0" distB="0" distL="114300" distR="114300" simplePos="0" relativeHeight="251658264" behindDoc="0" locked="0" layoutInCell="1" allowOverlap="1" wp14:anchorId="5AB9C71E" wp14:editId="2418B160">
            <wp:simplePos x="0" y="0"/>
            <wp:positionH relativeFrom="column">
              <wp:posOffset>5033010</wp:posOffset>
            </wp:positionH>
            <wp:positionV relativeFrom="paragraph">
              <wp:posOffset>2976880</wp:posOffset>
            </wp:positionV>
            <wp:extent cx="170815" cy="120650"/>
            <wp:effectExtent l="0" t="0" r="635" b="0"/>
            <wp:wrapNone/>
            <wp:docPr id="48" name="Picture 48" descr="addr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ddress2"/>
                    <pic:cNvPicPr>
                      <a:picLocks noChangeAspect="1" noChangeArrowheads="1"/>
                    </pic:cNvPicPr>
                  </pic:nvPicPr>
                  <pic:blipFill>
                    <a:blip r:embed="rId22">
                      <a:extLst>
                        <a:ext uri="{BEBA8EAE-BF5A-486C-A8C5-ECC9F3942E4B}">
                          <a14:imgProps xmlns:a14="http://schemas.microsoft.com/office/drawing/2010/main">
                            <a14:imgLayer r:embed="rId23">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70815" cy="120650"/>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w:drawing>
          <wp:anchor distT="0" distB="0" distL="114300" distR="114300" simplePos="0" relativeHeight="251658263" behindDoc="0" locked="0" layoutInCell="1" allowOverlap="1" wp14:anchorId="625983CB" wp14:editId="1F21ED5F">
            <wp:simplePos x="0" y="0"/>
            <wp:positionH relativeFrom="column">
              <wp:posOffset>2601595</wp:posOffset>
            </wp:positionH>
            <wp:positionV relativeFrom="paragraph">
              <wp:posOffset>2936875</wp:posOffset>
            </wp:positionV>
            <wp:extent cx="110490" cy="191135"/>
            <wp:effectExtent l="0" t="0" r="3810" b="0"/>
            <wp:wrapNone/>
            <wp:docPr id="47" name="Picture 47" descr="ph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hone2"/>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0490" cy="191135"/>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w:drawing>
          <wp:anchor distT="0" distB="0" distL="114300" distR="114300" simplePos="0" relativeHeight="251658262" behindDoc="0" locked="0" layoutInCell="1" allowOverlap="1" wp14:anchorId="739C1B31" wp14:editId="46CC2428">
            <wp:simplePos x="0" y="0"/>
            <wp:positionH relativeFrom="column">
              <wp:posOffset>79375</wp:posOffset>
            </wp:positionH>
            <wp:positionV relativeFrom="paragraph">
              <wp:posOffset>2936875</wp:posOffset>
            </wp:positionV>
            <wp:extent cx="120650" cy="191135"/>
            <wp:effectExtent l="0" t="0" r="0" b="0"/>
            <wp:wrapNone/>
            <wp:docPr id="46" name="Picture 46" descr="loc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catio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650" cy="191135"/>
                    </a:xfrm>
                    <a:prstGeom prst="rect">
                      <a:avLst/>
                    </a:prstGeom>
                    <a:noFill/>
                  </pic:spPr>
                </pic:pic>
              </a:graphicData>
            </a:graphic>
            <wp14:sizeRelH relativeFrom="page">
              <wp14:pctWidth>0</wp14:pctWidth>
            </wp14:sizeRelH>
            <wp14:sizeRelV relativeFrom="page">
              <wp14:pctHeight>0</wp14:pctHeight>
            </wp14:sizeRelV>
          </wp:anchor>
        </w:drawing>
      </w:r>
      <w:r w:rsidRPr="00C13CFF">
        <w:rPr>
          <w:rFonts w:ascii="Calibri" w:eastAsia="Calibri" w:hAnsi="Calibri"/>
          <w:noProof/>
          <w:sz w:val="22"/>
          <w:szCs w:val="22"/>
          <w:lang w:eastAsia="zh-CN"/>
        </w:rPr>
        <mc:AlternateContent>
          <mc:Choice Requires="wps">
            <w:drawing>
              <wp:anchor distT="0" distB="0" distL="114300" distR="114300" simplePos="0" relativeHeight="251658261" behindDoc="0" locked="0" layoutInCell="1" allowOverlap="1" wp14:anchorId="2093E807" wp14:editId="653911AF">
                <wp:simplePos x="0" y="0"/>
                <wp:positionH relativeFrom="column">
                  <wp:posOffset>4915535</wp:posOffset>
                </wp:positionH>
                <wp:positionV relativeFrom="paragraph">
                  <wp:posOffset>3351530</wp:posOffset>
                </wp:positionV>
                <wp:extent cx="1234440" cy="0"/>
                <wp:effectExtent l="0" t="0" r="2286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A4B50" id="_x0000_t32" coordsize="21600,21600" o:spt="32" o:oned="t" path="m,l21600,21600e" filled="f">
                <v:path arrowok="t" fillok="f" o:connecttype="none"/>
                <o:lock v:ext="edit" shapetype="t"/>
              </v:shapetype>
              <v:shape id="Straight Arrow Connector 45" o:spid="_x0000_s1026" type="#_x0000_t32" style="position:absolute;margin-left:387.05pt;margin-top:263.9pt;width:9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60" behindDoc="0" locked="0" layoutInCell="1" allowOverlap="1" wp14:anchorId="596848CE" wp14:editId="10BDE5B3">
                <wp:simplePos x="0" y="0"/>
                <wp:positionH relativeFrom="column">
                  <wp:posOffset>2457450</wp:posOffset>
                </wp:positionH>
                <wp:positionV relativeFrom="paragraph">
                  <wp:posOffset>3351530</wp:posOffset>
                </wp:positionV>
                <wp:extent cx="1234440" cy="0"/>
                <wp:effectExtent l="0" t="0" r="22860" b="190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C9BDB" id="Straight Arrow Connector 44" o:spid="_x0000_s1026" type="#_x0000_t32" style="position:absolute;margin-left:193.5pt;margin-top:263.9pt;width:97.2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9" behindDoc="0" locked="0" layoutInCell="1" allowOverlap="1" wp14:anchorId="6021B5DA" wp14:editId="084A6462">
                <wp:simplePos x="0" y="0"/>
                <wp:positionH relativeFrom="column">
                  <wp:posOffset>-66675</wp:posOffset>
                </wp:positionH>
                <wp:positionV relativeFrom="paragraph">
                  <wp:posOffset>3351530</wp:posOffset>
                </wp:positionV>
                <wp:extent cx="1234440" cy="0"/>
                <wp:effectExtent l="0" t="0" r="22860"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straightConnector1">
                          <a:avLst/>
                        </a:prstGeom>
                        <a:noFill/>
                        <a:ln w="9525">
                          <a:solidFill>
                            <a:schemeClr val="bg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DA857" id="Straight Arrow Connector 43" o:spid="_x0000_s1026" type="#_x0000_t32" style="position:absolute;margin-left:-5.25pt;margin-top:263.9pt;width:97.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" strokecolor="white [3212]"/>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7" behindDoc="0" locked="0" layoutInCell="1" allowOverlap="1" wp14:anchorId="28F9C491" wp14:editId="10F6B4A9">
                <wp:simplePos x="0" y="0"/>
                <wp:positionH relativeFrom="column">
                  <wp:posOffset>5329555</wp:posOffset>
                </wp:positionH>
                <wp:positionV relativeFrom="paragraph">
                  <wp:posOffset>2938780</wp:posOffset>
                </wp:positionV>
                <wp:extent cx="820420" cy="229870"/>
                <wp:effectExtent l="1270" t="317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C116A" w14:textId="77777777" w:rsidR="00E90422" w:rsidRPr="00074AC2" w:rsidRDefault="00E90422" w:rsidP="00C13CFF">
                            <w:pPr>
                              <w:spacing w:line="240" w:lineRule="auto"/>
                              <w:rPr>
                                <w:rFonts w:ascii="Segoe UI" w:hAnsi="Segoe UI" w:cs="Segoe UI"/>
                                <w:b/>
                                <w:color w:val="FFFFFF" w:themeColor="background1"/>
                                <w:sz w:val="20"/>
                                <w:szCs w:val="20"/>
                              </w:rPr>
                            </w:pPr>
                            <w:r w:rsidRPr="00074AC2">
                              <w:rPr>
                                <w:rFonts w:ascii="Segoe UI" w:hAnsi="Segoe UI" w:cs="Segoe UI"/>
                                <w:b/>
                                <w:color w:val="FFFFFF" w:themeColor="background1"/>
                                <w:sz w:val="20"/>
                                <w:szCs w:val="20"/>
                              </w:rPr>
                              <w:t>EMAIL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F9C491" id="Text Box 41" o:spid="_x0000_s1026" type="#_x0000_t202" style="position:absolute;margin-left:419.65pt;margin-top:231.4pt;width:64.6pt;height:18.1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jsuA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" filled="f" stroked="f">
                <v:textbox>
                  <w:txbxContent>
                    <w:p w14:paraId="427C116A" w14:textId="77777777" w:rsidR="00E90422" w:rsidRPr="00074AC2" w:rsidRDefault="00E90422" w:rsidP="00C13CFF">
                      <w:pPr>
                        <w:spacing w:line="240" w:lineRule="auto"/>
                        <w:rPr>
                          <w:rFonts w:ascii="Segoe UI" w:hAnsi="Segoe UI" w:cs="Segoe UI"/>
                          <w:b/>
                          <w:color w:val="FFFFFF" w:themeColor="background1"/>
                          <w:sz w:val="20"/>
                          <w:szCs w:val="20"/>
                        </w:rPr>
                      </w:pPr>
                      <w:r w:rsidRPr="00074AC2">
                        <w:rPr>
                          <w:rFonts w:ascii="Segoe UI" w:hAnsi="Segoe UI" w:cs="Segoe UI"/>
                          <w:b/>
                          <w:color w:val="FFFFFF" w:themeColor="background1"/>
                          <w:sz w:val="20"/>
                          <w:szCs w:val="20"/>
                        </w:rPr>
                        <w:t>EMAIL</w:t>
                      </w:r>
                    </w:p>
                  </w:txbxContent>
                </v:textbox>
              </v:shape>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2" behindDoc="0" locked="0" layoutInCell="1" allowOverlap="1" wp14:anchorId="637D83E5" wp14:editId="6139D37D">
                <wp:simplePos x="0" y="0"/>
                <wp:positionH relativeFrom="column">
                  <wp:posOffset>-51435</wp:posOffset>
                </wp:positionH>
                <wp:positionV relativeFrom="paragraph">
                  <wp:posOffset>2844165</wp:posOffset>
                </wp:positionV>
                <wp:extent cx="389255" cy="389255"/>
                <wp:effectExtent l="0" t="0" r="0" b="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BA4409" id="Oval 34" o:spid="_x0000_s1026" style="position:absolute;margin-left:-4.05pt;margin-top:223.95pt;width:30.65pt;height:3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" fillcolor="white [3212]"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1" behindDoc="0" locked="0" layoutInCell="1" allowOverlap="1" wp14:anchorId="02734073" wp14:editId="1A7C2DAF">
                <wp:simplePos x="0" y="0"/>
                <wp:positionH relativeFrom="column">
                  <wp:posOffset>-66675</wp:posOffset>
                </wp:positionH>
                <wp:positionV relativeFrom="paragraph">
                  <wp:posOffset>1441450</wp:posOffset>
                </wp:positionV>
                <wp:extent cx="1622425" cy="9652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2425" cy="96520"/>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090C1" id="Rectangle 33" o:spid="_x0000_s1026" style="position:absolute;margin-left:-5.25pt;margin-top:113.5pt;width:127.75pt;height: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" fillcolor="#f36f21"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0" behindDoc="0" locked="0" layoutInCell="1" allowOverlap="1" wp14:anchorId="28F14501" wp14:editId="4AF10B35">
                <wp:simplePos x="0" y="0"/>
                <wp:positionH relativeFrom="column">
                  <wp:posOffset>-154305</wp:posOffset>
                </wp:positionH>
                <wp:positionV relativeFrom="paragraph">
                  <wp:posOffset>170815</wp:posOffset>
                </wp:positionV>
                <wp:extent cx="5615940" cy="120586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205865"/>
                        </a:xfrm>
                        <a:prstGeom prst="rect">
                          <a:avLst/>
                        </a:prstGeom>
                        <a:noFill/>
                        <a:ln w="9525">
                          <a:noFill/>
                          <a:miter lim="800000"/>
                          <a:headEnd/>
                          <a:tailEnd/>
                        </a:ln>
                      </wps:spPr>
                      <wps:txbx>
                        <w:txbxContent>
                          <w:p w14:paraId="38EE15D5" w14:textId="77777777" w:rsidR="00E90422" w:rsidRPr="00362E52" w:rsidRDefault="00E90422" w:rsidP="00D20578">
                            <w:pPr>
                              <w:rPr>
                                <w:rFonts w:ascii="Segoe UI Light" w:hAnsi="Segoe UI Light" w:cs="Segoe UI Light"/>
                                <w:color w:val="767171" w:themeColor="background2" w:themeShade="80"/>
                                <w:sz w:val="56"/>
                                <w:szCs w:val="60"/>
                              </w:rPr>
                            </w:pPr>
                            <w:r>
                              <w:rPr>
                                <w:rFonts w:ascii="Segoe UI Light" w:hAnsi="Segoe UI Light" w:cs="Segoe UI Light"/>
                                <w:color w:val="767171" w:themeColor="background2" w:themeShade="80"/>
                                <w:sz w:val="56"/>
                                <w:szCs w:val="60"/>
                              </w:rPr>
                              <w:t>Nỗ lực là người</w:t>
                            </w:r>
                          </w:p>
                          <w:p w14:paraId="20C86B77" w14:textId="77777777" w:rsidR="00E90422" w:rsidRPr="00860E1A" w:rsidRDefault="00E90422" w:rsidP="00D20578">
                            <w:pPr>
                              <w:rPr>
                                <w:rFonts w:ascii="Segoe UI" w:hAnsi="Segoe UI" w:cs="Segoe UI"/>
                                <w:b/>
                                <w:color w:val="F36F21"/>
                                <w:sz w:val="60"/>
                                <w:szCs w:val="60"/>
                              </w:rPr>
                            </w:pPr>
                            <w:r>
                              <w:rPr>
                                <w:rFonts w:ascii="Segoe UI" w:hAnsi="Segoe UI" w:cs="Segoe UI"/>
                                <w:b/>
                                <w:color w:val="F36F21"/>
                                <w:sz w:val="60"/>
                                <w:szCs w:val="60"/>
                              </w:rPr>
                              <w:t xml:space="preserve">DẪN ĐẦU </w:t>
                            </w:r>
                            <w:r w:rsidRPr="00860E1A">
                              <w:rPr>
                                <w:rFonts w:ascii="Segoe UI" w:hAnsi="Segoe UI" w:cs="Segoe UI"/>
                                <w:b/>
                                <w:color w:val="F36F21"/>
                                <w:sz w:val="60"/>
                                <w:szCs w:val="6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14501" id="Text Box 32" o:spid="_x0000_s1027" type="#_x0000_t202" style="position:absolute;margin-left:-12.15pt;margin-top:13.45pt;width:442.2pt;height:94.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" filled="f" stroked="f">
                <v:textbox>
                  <w:txbxContent>
                    <w:p w14:paraId="38EE15D5" w14:textId="77777777" w:rsidR="00E90422" w:rsidRPr="00362E52" w:rsidRDefault="00E90422" w:rsidP="00D20578">
                      <w:pPr>
                        <w:rPr>
                          <w:rFonts w:ascii="Segoe UI Light" w:hAnsi="Segoe UI Light" w:cs="Segoe UI Light"/>
                          <w:color w:val="767171" w:themeColor="background2" w:themeShade="80"/>
                          <w:sz w:val="56"/>
                          <w:szCs w:val="60"/>
                        </w:rPr>
                      </w:pPr>
                      <w:r>
                        <w:rPr>
                          <w:rFonts w:ascii="Segoe UI Light" w:hAnsi="Segoe UI Light" w:cs="Segoe UI Light"/>
                          <w:color w:val="767171" w:themeColor="background2" w:themeShade="80"/>
                          <w:sz w:val="56"/>
                          <w:szCs w:val="60"/>
                        </w:rPr>
                        <w:t>Nỗ lực là người</w:t>
                      </w:r>
                    </w:p>
                    <w:p w14:paraId="20C86B77" w14:textId="77777777" w:rsidR="00E90422" w:rsidRPr="00860E1A" w:rsidRDefault="00E90422" w:rsidP="00D20578">
                      <w:pPr>
                        <w:rPr>
                          <w:rFonts w:ascii="Segoe UI" w:hAnsi="Segoe UI" w:cs="Segoe UI"/>
                          <w:b/>
                          <w:color w:val="F36F21"/>
                          <w:sz w:val="60"/>
                          <w:szCs w:val="60"/>
                        </w:rPr>
                      </w:pPr>
                      <w:r>
                        <w:rPr>
                          <w:rFonts w:ascii="Segoe UI" w:hAnsi="Segoe UI" w:cs="Segoe UI"/>
                          <w:b/>
                          <w:color w:val="F36F21"/>
                          <w:sz w:val="60"/>
                          <w:szCs w:val="60"/>
                        </w:rPr>
                        <w:t xml:space="preserve">DẪN ĐẦU </w:t>
                      </w:r>
                      <w:r w:rsidRPr="00860E1A">
                        <w:rPr>
                          <w:rFonts w:ascii="Segoe UI" w:hAnsi="Segoe UI" w:cs="Segoe UI"/>
                          <w:b/>
                          <w:color w:val="F36F21"/>
                          <w:sz w:val="60"/>
                          <w:szCs w:val="60"/>
                        </w:rPr>
                        <w:t>&gt;</w:t>
                      </w:r>
                    </w:p>
                  </w:txbxContent>
                </v:textbox>
              </v:shape>
            </w:pict>
          </mc:Fallback>
        </mc:AlternateContent>
      </w:r>
    </w:p>
    <w:p w14:paraId="43CF7AF6" w14:textId="77777777" w:rsidR="00C13CFF" w:rsidRPr="00C13CFF" w:rsidRDefault="00C13CFF" w:rsidP="00C13CFF">
      <w:pPr>
        <w:spacing w:after="200" w:line="276" w:lineRule="auto"/>
        <w:rPr>
          <w:rFonts w:ascii="Calibri" w:eastAsia="Calibri" w:hAnsi="Calibri"/>
          <w:sz w:val="22"/>
          <w:szCs w:val="22"/>
        </w:rPr>
      </w:pPr>
    </w:p>
    <w:p w14:paraId="09AD1B31" w14:textId="77777777" w:rsidR="00C13CFF" w:rsidRPr="00C13CFF" w:rsidRDefault="00C13CFF" w:rsidP="00C13CFF">
      <w:pPr>
        <w:spacing w:after="200" w:line="276" w:lineRule="auto"/>
        <w:rPr>
          <w:rFonts w:ascii="Calibri" w:eastAsia="Calibri" w:hAnsi="Calibri"/>
          <w:sz w:val="22"/>
          <w:szCs w:val="22"/>
        </w:rPr>
      </w:pPr>
    </w:p>
    <w:p w14:paraId="50F8E8E3" w14:textId="77777777" w:rsidR="00C13CFF" w:rsidRPr="00C13CFF" w:rsidRDefault="00C13CFF" w:rsidP="00C13CFF">
      <w:pPr>
        <w:spacing w:after="200" w:line="276" w:lineRule="auto"/>
        <w:rPr>
          <w:rFonts w:ascii="Calibri" w:eastAsia="Calibri" w:hAnsi="Calibri"/>
          <w:sz w:val="22"/>
          <w:szCs w:val="22"/>
        </w:rPr>
      </w:pPr>
    </w:p>
    <w:p w14:paraId="780B2E3E" w14:textId="77777777" w:rsidR="00C13CFF" w:rsidRPr="00C13CFF" w:rsidRDefault="00C13CFF" w:rsidP="00C13CFF">
      <w:pPr>
        <w:spacing w:after="200" w:line="276" w:lineRule="auto"/>
        <w:rPr>
          <w:rFonts w:ascii="Calibri" w:eastAsia="Calibri" w:hAnsi="Calibri"/>
          <w:sz w:val="22"/>
          <w:szCs w:val="22"/>
        </w:rPr>
      </w:pPr>
    </w:p>
    <w:p w14:paraId="5FFA024C" w14:textId="77777777" w:rsidR="00C13CFF" w:rsidRPr="00C13CFF" w:rsidRDefault="00C13CFF" w:rsidP="00C13CFF">
      <w:pPr>
        <w:spacing w:after="200" w:line="276" w:lineRule="auto"/>
        <w:rPr>
          <w:rFonts w:ascii="Calibri" w:eastAsia="Calibri" w:hAnsi="Calibri"/>
          <w:sz w:val="22"/>
          <w:szCs w:val="22"/>
        </w:rPr>
      </w:pPr>
    </w:p>
    <w:p w14:paraId="15370E87" w14:textId="77777777" w:rsidR="00C13CFF" w:rsidRPr="00C13CFF" w:rsidRDefault="00F12BCC"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49" behindDoc="1" locked="0" layoutInCell="1" allowOverlap="1" wp14:anchorId="1C47D3E9" wp14:editId="0A995B74">
                <wp:simplePos x="0" y="0"/>
                <wp:positionH relativeFrom="page">
                  <wp:align>center</wp:align>
                </wp:positionH>
                <wp:positionV relativeFrom="paragraph">
                  <wp:posOffset>412558</wp:posOffset>
                </wp:positionV>
                <wp:extent cx="7973568" cy="4645152"/>
                <wp:effectExtent l="0" t="0" r="8890" b="31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3568" cy="4645152"/>
                        </a:xfrm>
                        <a:prstGeom prst="rect">
                          <a:avLst/>
                        </a:prstGeom>
                        <a:solidFill>
                          <a:srgbClr val="F36F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FC772" id="Rectangle 31" o:spid="_x0000_s1026" style="position:absolute;margin-left:0;margin-top:32.5pt;width:627.85pt;height:365.75pt;z-index:-251634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" fillcolor="#f36f21" stroked="f">
                <w10:wrap anchorx="page"/>
              </v:rect>
            </w:pict>
          </mc:Fallback>
        </mc:AlternateContent>
      </w:r>
    </w:p>
    <w:p w14:paraId="7C35209D" w14:textId="77777777" w:rsidR="00C13CFF" w:rsidRPr="00C13CFF" w:rsidRDefault="00C13CFF" w:rsidP="00C13CFF">
      <w:pPr>
        <w:spacing w:after="200" w:line="276" w:lineRule="auto"/>
        <w:rPr>
          <w:rFonts w:ascii="Calibri" w:eastAsia="Calibri" w:hAnsi="Calibri"/>
          <w:sz w:val="22"/>
          <w:szCs w:val="22"/>
        </w:rPr>
      </w:pPr>
    </w:p>
    <w:p w14:paraId="1D31237E" w14:textId="77777777" w:rsidR="00C13CFF" w:rsidRPr="00C13CFF" w:rsidRDefault="00DF2F31"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41" behindDoc="0" locked="0" layoutInCell="1" allowOverlap="1" wp14:anchorId="4E446201" wp14:editId="3070A990">
                <wp:simplePos x="0" y="0"/>
                <wp:positionH relativeFrom="column">
                  <wp:posOffset>4920615</wp:posOffset>
                </wp:positionH>
                <wp:positionV relativeFrom="paragraph">
                  <wp:posOffset>265430</wp:posOffset>
                </wp:positionV>
                <wp:extent cx="389255" cy="389255"/>
                <wp:effectExtent l="0" t="0" r="0" b="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146D87" id="Oval 14" o:spid="_x0000_s1026" style="position:absolute;margin-left:387.45pt;margin-top:20.9pt;width:30.65pt;height:30.65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" fillcolor="white [3212]" stroked="f"/>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40" behindDoc="0" locked="0" layoutInCell="1" allowOverlap="1" wp14:anchorId="5AD588A1" wp14:editId="4CE7811F">
                <wp:simplePos x="0" y="0"/>
                <wp:positionH relativeFrom="column">
                  <wp:posOffset>2472690</wp:posOffset>
                </wp:positionH>
                <wp:positionV relativeFrom="paragraph">
                  <wp:posOffset>259080</wp:posOffset>
                </wp:positionV>
                <wp:extent cx="389255" cy="389255"/>
                <wp:effectExtent l="0" t="0" r="0" b="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389255"/>
                        </a:xfrm>
                        <a:prstGeom prst="ellipse">
                          <a:avLst/>
                        </a:prstGeom>
                        <a:solidFill>
                          <a:schemeClr val="bg1"/>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DAC022" id="Oval 12" o:spid="_x0000_s1026" style="position:absolute;margin-left:194.7pt;margin-top:20.4pt;width:30.65pt;height:30.6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" fillcolor="white [3212]" stroked="f"/>
            </w:pict>
          </mc:Fallback>
        </mc:AlternateContent>
      </w:r>
    </w:p>
    <w:p w14:paraId="012B6761" w14:textId="77777777" w:rsidR="00C13CFF" w:rsidRPr="00C13CFF" w:rsidRDefault="00EF5196"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55" behindDoc="0" locked="0" layoutInCell="1" allowOverlap="1" wp14:anchorId="38562165" wp14:editId="5B4BF8A1">
                <wp:simplePos x="0" y="0"/>
                <wp:positionH relativeFrom="column">
                  <wp:posOffset>2863901</wp:posOffset>
                </wp:positionH>
                <wp:positionV relativeFrom="paragraph">
                  <wp:posOffset>31190</wp:posOffset>
                </wp:positionV>
                <wp:extent cx="851535" cy="2851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12DDE"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LIÊN HỆ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562165" id="Text Box 38" o:spid="_x0000_s1028" type="#_x0000_t202" style="position:absolute;margin-left:225.5pt;margin-top:2.45pt;width:67.05pt;height:22.4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0UuAIAAME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" filled="f" stroked="f">
                <v:textbox>
                  <w:txbxContent>
                    <w:p w14:paraId="32412DDE"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LIÊN HỆ</w:t>
                      </w:r>
                    </w:p>
                  </w:txbxContent>
                </v:textbox>
              </v:shape>
            </w:pict>
          </mc:Fallback>
        </mc:AlternateContent>
      </w:r>
      <w:r w:rsidRPr="00C13CFF">
        <w:rPr>
          <w:rFonts w:ascii="Calibri" w:eastAsia="Calibri" w:hAnsi="Calibri"/>
          <w:noProof/>
          <w:sz w:val="22"/>
          <w:szCs w:val="22"/>
          <w:lang w:eastAsia="zh-CN"/>
        </w:rPr>
        <mc:AlternateContent>
          <mc:Choice Requires="wps">
            <w:drawing>
              <wp:anchor distT="0" distB="0" distL="114300" distR="114300" simplePos="0" relativeHeight="251658253" behindDoc="0" locked="0" layoutInCell="1" allowOverlap="1" wp14:anchorId="0C8E29A2" wp14:editId="44DFE9F8">
                <wp:simplePos x="0" y="0"/>
                <wp:positionH relativeFrom="column">
                  <wp:posOffset>354787</wp:posOffset>
                </wp:positionH>
                <wp:positionV relativeFrom="paragraph">
                  <wp:posOffset>31190</wp:posOffset>
                </wp:positionV>
                <wp:extent cx="814070" cy="285293"/>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285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DC1D7"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ĐỊA CHỈ</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8E29A2" id="Text Box 35" o:spid="_x0000_s1029" type="#_x0000_t202" style="position:absolute;margin-left:27.95pt;margin-top:2.45pt;width:64.1pt;height:22.4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" filled="f" stroked="f">
                <v:textbox>
                  <w:txbxContent>
                    <w:p w14:paraId="1ECDC1D7" w14:textId="77777777" w:rsidR="00E90422" w:rsidRPr="00074AC2" w:rsidRDefault="00E90422" w:rsidP="00C13CFF">
                      <w:pPr>
                        <w:spacing w:line="240" w:lineRule="auto"/>
                        <w:rPr>
                          <w:rFonts w:ascii="Segoe UI" w:hAnsi="Segoe UI" w:cs="Segoe UI"/>
                          <w:b/>
                          <w:color w:val="FFFFFF" w:themeColor="background1"/>
                          <w:sz w:val="20"/>
                          <w:szCs w:val="20"/>
                        </w:rPr>
                      </w:pPr>
                      <w:r>
                        <w:rPr>
                          <w:rFonts w:ascii="Segoe UI" w:hAnsi="Segoe UI" w:cs="Segoe UI"/>
                          <w:b/>
                          <w:color w:val="FFFFFF" w:themeColor="background1"/>
                          <w:sz w:val="20"/>
                          <w:szCs w:val="20"/>
                        </w:rPr>
                        <w:t>ĐỊA CHỈ</w:t>
                      </w:r>
                    </w:p>
                  </w:txbxContent>
                </v:textbox>
              </v:shape>
            </w:pict>
          </mc:Fallback>
        </mc:AlternateContent>
      </w:r>
    </w:p>
    <w:p w14:paraId="56921B2A" w14:textId="77777777" w:rsidR="00C13CFF" w:rsidRPr="00C13CFF" w:rsidRDefault="00D847CC" w:rsidP="00C13CFF">
      <w:pPr>
        <w:spacing w:after="200" w:line="276" w:lineRule="auto"/>
        <w:rPr>
          <w:rFonts w:ascii="Calibri" w:eastAsia="Calibri" w:hAnsi="Calibri"/>
          <w:sz w:val="22"/>
          <w:szCs w:val="22"/>
        </w:rPr>
      </w:pPr>
      <w:r w:rsidRPr="00C13CFF">
        <w:rPr>
          <w:rFonts w:ascii="Calibri" w:eastAsia="Calibri" w:hAnsi="Calibri"/>
          <w:noProof/>
          <w:sz w:val="22"/>
          <w:szCs w:val="22"/>
          <w:lang w:eastAsia="zh-CN"/>
        </w:rPr>
        <mc:AlternateContent>
          <mc:Choice Requires="wps">
            <w:drawing>
              <wp:anchor distT="0" distB="0" distL="114300" distR="114300" simplePos="0" relativeHeight="251658256" behindDoc="0" locked="0" layoutInCell="1" allowOverlap="1" wp14:anchorId="5D1F98D2" wp14:editId="2036A64E">
                <wp:simplePos x="0" y="0"/>
                <wp:positionH relativeFrom="column">
                  <wp:posOffset>2369127</wp:posOffset>
                </wp:positionH>
                <wp:positionV relativeFrom="paragraph">
                  <wp:posOffset>169974</wp:posOffset>
                </wp:positionV>
                <wp:extent cx="1381760" cy="1116280"/>
                <wp:effectExtent l="0" t="0" r="0" b="825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1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880CB" w14:textId="77777777" w:rsidR="00E90422" w:rsidRPr="00074AC2" w:rsidRDefault="00E90422" w:rsidP="00C13CFF">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t>+ 84 8 73007373</w:t>
                            </w:r>
                          </w:p>
                          <w:p w14:paraId="4FF1E6DA" w14:textId="77777777" w:rsidR="00E90422" w:rsidRPr="00074AC2" w:rsidRDefault="00E90422" w:rsidP="00D847CC">
                            <w:pPr>
                              <w:spacing w:line="240" w:lineRule="auto"/>
                              <w:rPr>
                                <w:rFonts w:ascii="Segoe UI" w:hAnsi="Segoe UI" w:cs="Segoe UI"/>
                                <w:color w:val="FFFFFF" w:themeColor="background1"/>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F98D2" id="Text Box 39" o:spid="_x0000_s1030" type="#_x0000_t202" style="position:absolute;margin-left:186.55pt;margin-top:13.4pt;width:108.8pt;height:87.9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c2uwIAAMM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" filled="f" stroked="f">
                <v:textbox>
                  <w:txbxContent>
                    <w:p w14:paraId="5E7880CB" w14:textId="77777777" w:rsidR="00E90422" w:rsidRPr="00074AC2" w:rsidRDefault="00E90422" w:rsidP="00C13CFF">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t>+ 84 8 73007373</w:t>
                      </w:r>
                    </w:p>
                    <w:p w14:paraId="4FF1E6DA" w14:textId="77777777" w:rsidR="00E90422" w:rsidRPr="00074AC2" w:rsidRDefault="00E90422" w:rsidP="00D847CC">
                      <w:pPr>
                        <w:spacing w:line="240" w:lineRule="auto"/>
                        <w:rPr>
                          <w:rFonts w:ascii="Segoe UI" w:hAnsi="Segoe UI" w:cs="Segoe UI"/>
                          <w:color w:val="FFFFFF" w:themeColor="background1"/>
                          <w:lang w:val="vi-VN"/>
                        </w:rPr>
                      </w:pPr>
                    </w:p>
                  </w:txbxContent>
                </v:textbox>
              </v:shape>
            </w:pict>
          </mc:Fallback>
        </mc:AlternateContent>
      </w:r>
      <w:r w:rsidR="009D37E7" w:rsidRPr="00C13CFF">
        <w:rPr>
          <w:rFonts w:ascii="Calibri" w:eastAsia="Calibri" w:hAnsi="Calibri"/>
          <w:noProof/>
          <w:sz w:val="22"/>
          <w:szCs w:val="22"/>
          <w:lang w:eastAsia="zh-CN"/>
        </w:rPr>
        <mc:AlternateContent>
          <mc:Choice Requires="wps">
            <w:drawing>
              <wp:anchor distT="0" distB="0" distL="114300" distR="114300" simplePos="0" relativeHeight="251658258" behindDoc="0" locked="0" layoutInCell="1" allowOverlap="1" wp14:anchorId="6B96B508" wp14:editId="0FABE4AD">
                <wp:simplePos x="0" y="0"/>
                <wp:positionH relativeFrom="column">
                  <wp:posOffset>4838700</wp:posOffset>
                </wp:positionH>
                <wp:positionV relativeFrom="paragraph">
                  <wp:posOffset>167004</wp:posOffset>
                </wp:positionV>
                <wp:extent cx="1504950" cy="1019175"/>
                <wp:effectExtent l="0" t="0" r="0" b="95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618E" w14:textId="77777777" w:rsidR="00E90422" w:rsidRPr="00074AC2" w:rsidRDefault="00E90422" w:rsidP="00AD00A9">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r>
                            <w:hyperlink r:id="rId27" w:history="1">
                              <w:r w:rsidRPr="00681A63">
                                <w:rPr>
                                  <w:rStyle w:val="Hyperlink"/>
                                  <w:rFonts w:ascii="Segoe UI" w:hAnsi="Segoe UI" w:cs="Segoe UI"/>
                                  <w:noProof w:val="0"/>
                                  <w:lang w:val="vi-VN"/>
                                </w:rPr>
                                <w:t>nguyentt3</w:t>
                              </w:r>
                              <w:r w:rsidRPr="00681A63">
                                <w:rPr>
                                  <w:rStyle w:val="Hyperlink"/>
                                  <w:rFonts w:ascii="Segoe UI" w:hAnsi="Segoe UI" w:cs="Segoe UI"/>
                                  <w:noProof w:val="0"/>
                                </w:rPr>
                                <w:t>@fpt.com.vn</w:t>
                              </w:r>
                            </w:hyperlink>
                            <w:r>
                              <w:rPr>
                                <w:rFonts w:ascii="Segoe UI" w:hAnsi="Segoe UI" w:cs="Segoe UI"/>
                                <w:color w:val="FFFFFF" w:themeColor="background1"/>
                              </w:rPr>
                              <w:t xml:space="preserve"> </w:t>
                            </w:r>
                          </w:p>
                          <w:p w14:paraId="37EB7FFE" w14:textId="77777777" w:rsidR="00E90422" w:rsidRPr="00F802BE" w:rsidRDefault="00E90422" w:rsidP="00AD00A9">
                            <w:pPr>
                              <w:spacing w:line="240" w:lineRule="auto"/>
                              <w:rPr>
                                <w:rFonts w:ascii="Segoe UI" w:hAnsi="Segoe UI" w:cs="Segoe UI"/>
                                <w:color w:val="FFFFFF" w:themeColor="background1"/>
                                <w:lang w:val="vi-VN"/>
                              </w:rPr>
                            </w:pPr>
                            <w:r w:rsidRPr="00F802BE">
                              <w:rPr>
                                <w:rFonts w:ascii="Segoe UI" w:hAnsi="Segoe UI" w:cs="Segoe UI"/>
                                <w:i/>
                                <w:color w:val="FFFFFF" w:themeColor="background1"/>
                                <w:lang w:val="vi-VN"/>
                              </w:rPr>
                              <w:t>Tư vấn kỹ thuật:</w:t>
                            </w:r>
                            <w:r w:rsidRPr="00074AC2">
                              <w:rPr>
                                <w:rFonts w:ascii="Segoe UI" w:hAnsi="Segoe UI" w:cs="Segoe UI"/>
                                <w:color w:val="FFFFFF" w:themeColor="background1"/>
                                <w:lang w:val="vi-VN"/>
                              </w:rPr>
                              <w:br/>
                            </w:r>
                            <w:hyperlink r:id="rId28" w:history="1">
                              <w:r w:rsidRPr="00F802BE">
                                <w:rPr>
                                  <w:rStyle w:val="Hyperlink"/>
                                  <w:rFonts w:ascii="Segoe UI" w:hAnsi="Segoe UI" w:cs="Segoe UI"/>
                                  <w:noProof w:val="0"/>
                                  <w:lang w:val="vi-VN"/>
                                </w:rPr>
                                <w:t>nhutvm3@fpt.com.vn</w:t>
                              </w:r>
                            </w:hyperlink>
                            <w:r w:rsidRPr="00F802BE">
                              <w:rPr>
                                <w:rFonts w:ascii="Segoe UI" w:hAnsi="Segoe UI" w:cs="Segoe UI"/>
                                <w:color w:val="FFFFFF" w:themeColor="background1"/>
                                <w:lang w:val="vi-VN"/>
                              </w:rPr>
                              <w:t xml:space="preserve"> </w:t>
                            </w:r>
                          </w:p>
                          <w:p w14:paraId="609A1354" w14:textId="77777777" w:rsidR="00E90422" w:rsidRPr="00F802BE" w:rsidRDefault="00E90422" w:rsidP="00C13CFF">
                            <w:pPr>
                              <w:rPr>
                                <w:rFonts w:ascii="Segoe UI" w:hAnsi="Segoe UI" w:cs="Segoe UI"/>
                                <w:color w:val="FFFFFF" w:themeColor="background1"/>
                                <w:lang w:val="vi-V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6B508" id="Text Box 42" o:spid="_x0000_s1031" type="#_x0000_t202" style="position:absolute;margin-left:381pt;margin-top:13.15pt;width:118.5pt;height:80.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0itw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" filled="f" stroked="f">
                <v:textbox>
                  <w:txbxContent>
                    <w:p w14:paraId="6340618E" w14:textId="77777777" w:rsidR="00E90422" w:rsidRPr="00074AC2" w:rsidRDefault="00E90422" w:rsidP="00AD00A9">
                      <w:pPr>
                        <w:spacing w:line="240" w:lineRule="auto"/>
                        <w:rPr>
                          <w:rFonts w:ascii="Segoe UI" w:hAnsi="Segoe UI" w:cs="Segoe UI"/>
                          <w:color w:val="FFFFFF" w:themeColor="background1"/>
                          <w:lang w:val="vi-VN"/>
                        </w:rPr>
                      </w:pPr>
                      <w:r w:rsidRPr="00711C87">
                        <w:rPr>
                          <w:rFonts w:ascii="Segoe UI" w:hAnsi="Segoe UI" w:cs="Segoe UI"/>
                          <w:i/>
                          <w:color w:val="FFFFFF" w:themeColor="background1"/>
                        </w:rPr>
                        <w:t>Tư vấn kinh doanh:</w:t>
                      </w:r>
                      <w:r w:rsidRPr="00074AC2">
                        <w:rPr>
                          <w:rFonts w:ascii="Segoe UI" w:hAnsi="Segoe UI" w:cs="Segoe UI"/>
                          <w:color w:val="FFFFFF" w:themeColor="background1"/>
                        </w:rPr>
                        <w:t xml:space="preserve"> </w:t>
                      </w:r>
                      <w:r w:rsidRPr="00074AC2">
                        <w:rPr>
                          <w:rFonts w:ascii="Segoe UI" w:hAnsi="Segoe UI" w:cs="Segoe UI"/>
                          <w:color w:val="FFFFFF" w:themeColor="background1"/>
                        </w:rPr>
                        <w:br/>
                      </w:r>
                      <w:hyperlink r:id="rId29" w:history="1">
                        <w:r w:rsidRPr="00681A63">
                          <w:rPr>
                            <w:rStyle w:val="Hyperlink"/>
                            <w:rFonts w:ascii="Segoe UI" w:hAnsi="Segoe UI" w:cs="Segoe UI"/>
                            <w:noProof w:val="0"/>
                            <w:lang w:val="vi-VN"/>
                          </w:rPr>
                          <w:t>nguyentt3</w:t>
                        </w:r>
                        <w:r w:rsidRPr="00681A63">
                          <w:rPr>
                            <w:rStyle w:val="Hyperlink"/>
                            <w:rFonts w:ascii="Segoe UI" w:hAnsi="Segoe UI" w:cs="Segoe UI"/>
                            <w:noProof w:val="0"/>
                          </w:rPr>
                          <w:t>@fpt.com.vn</w:t>
                        </w:r>
                      </w:hyperlink>
                      <w:r>
                        <w:rPr>
                          <w:rFonts w:ascii="Segoe UI" w:hAnsi="Segoe UI" w:cs="Segoe UI"/>
                          <w:color w:val="FFFFFF" w:themeColor="background1"/>
                        </w:rPr>
                        <w:t xml:space="preserve"> </w:t>
                      </w:r>
                    </w:p>
                    <w:p w14:paraId="37EB7FFE" w14:textId="77777777" w:rsidR="00E90422" w:rsidRPr="00F802BE" w:rsidRDefault="00E90422" w:rsidP="00AD00A9">
                      <w:pPr>
                        <w:spacing w:line="240" w:lineRule="auto"/>
                        <w:rPr>
                          <w:rFonts w:ascii="Segoe UI" w:hAnsi="Segoe UI" w:cs="Segoe UI"/>
                          <w:color w:val="FFFFFF" w:themeColor="background1"/>
                          <w:lang w:val="vi-VN"/>
                        </w:rPr>
                      </w:pPr>
                      <w:r w:rsidRPr="00F802BE">
                        <w:rPr>
                          <w:rFonts w:ascii="Segoe UI" w:hAnsi="Segoe UI" w:cs="Segoe UI"/>
                          <w:i/>
                          <w:color w:val="FFFFFF" w:themeColor="background1"/>
                          <w:lang w:val="vi-VN"/>
                        </w:rPr>
                        <w:t>Tư vấn kỹ thuật:</w:t>
                      </w:r>
                      <w:r w:rsidRPr="00074AC2">
                        <w:rPr>
                          <w:rFonts w:ascii="Segoe UI" w:hAnsi="Segoe UI" w:cs="Segoe UI"/>
                          <w:color w:val="FFFFFF" w:themeColor="background1"/>
                          <w:lang w:val="vi-VN"/>
                        </w:rPr>
                        <w:br/>
                      </w:r>
                      <w:hyperlink r:id="rId30" w:history="1">
                        <w:r w:rsidRPr="00F802BE">
                          <w:rPr>
                            <w:rStyle w:val="Hyperlink"/>
                            <w:rFonts w:ascii="Segoe UI" w:hAnsi="Segoe UI" w:cs="Segoe UI"/>
                            <w:noProof w:val="0"/>
                            <w:lang w:val="vi-VN"/>
                          </w:rPr>
                          <w:t>nhutvm3@fpt.com.vn</w:t>
                        </w:r>
                      </w:hyperlink>
                      <w:r w:rsidRPr="00F802BE">
                        <w:rPr>
                          <w:rFonts w:ascii="Segoe UI" w:hAnsi="Segoe UI" w:cs="Segoe UI"/>
                          <w:color w:val="FFFFFF" w:themeColor="background1"/>
                          <w:lang w:val="vi-VN"/>
                        </w:rPr>
                        <w:t xml:space="preserve"> </w:t>
                      </w:r>
                    </w:p>
                    <w:p w14:paraId="609A1354" w14:textId="77777777" w:rsidR="00E90422" w:rsidRPr="00F802BE" w:rsidRDefault="00E90422" w:rsidP="00C13CFF">
                      <w:pPr>
                        <w:rPr>
                          <w:rFonts w:ascii="Segoe UI" w:hAnsi="Segoe UI" w:cs="Segoe UI"/>
                          <w:color w:val="FFFFFF" w:themeColor="background1"/>
                          <w:lang w:val="vi-VN"/>
                        </w:rPr>
                      </w:pPr>
                    </w:p>
                  </w:txbxContent>
                </v:textbox>
              </v:shape>
            </w:pict>
          </mc:Fallback>
        </mc:AlternateContent>
      </w:r>
      <w:r w:rsidR="007E2AEE" w:rsidRPr="00C13CFF">
        <w:rPr>
          <w:rFonts w:ascii="Calibri" w:eastAsia="Calibri" w:hAnsi="Calibri"/>
          <w:noProof/>
          <w:sz w:val="22"/>
          <w:szCs w:val="22"/>
          <w:lang w:eastAsia="zh-CN"/>
        </w:rPr>
        <mc:AlternateContent>
          <mc:Choice Requires="wps">
            <w:drawing>
              <wp:anchor distT="0" distB="0" distL="114300" distR="114300" simplePos="0" relativeHeight="251658254" behindDoc="0" locked="0" layoutInCell="1" allowOverlap="1" wp14:anchorId="5070828F" wp14:editId="074D8D42">
                <wp:simplePos x="0" y="0"/>
                <wp:positionH relativeFrom="column">
                  <wp:posOffset>-171450</wp:posOffset>
                </wp:positionH>
                <wp:positionV relativeFrom="paragraph">
                  <wp:posOffset>176530</wp:posOffset>
                </wp:positionV>
                <wp:extent cx="1447800" cy="10858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325FF" w14:textId="77777777" w:rsidR="00E90422" w:rsidRPr="00876C12" w:rsidRDefault="00E90422" w:rsidP="00AD00A9">
                            <w:pPr>
                              <w:spacing w:line="240" w:lineRule="auto"/>
                              <w:rPr>
                                <w:rFonts w:ascii="Segoe UI" w:hAnsi="Segoe UI" w:cs="Segoe UI"/>
                                <w:color w:val="FFFFFF" w:themeColor="background1"/>
                                <w:u w:val="single"/>
                              </w:rPr>
                            </w:pPr>
                            <w:r w:rsidRPr="00711C87">
                              <w:rPr>
                                <w:rFonts w:ascii="Segoe UI" w:hAnsi="Segoe UI" w:cs="Segoe UI"/>
                                <w:i/>
                                <w:color w:val="FFFFFF" w:themeColor="background1"/>
                              </w:rPr>
                              <w:t>Chi nhánh TP. HCM</w:t>
                            </w:r>
                            <w:r w:rsidRPr="00FA790B">
                              <w:rPr>
                                <w:rFonts w:ascii="Segoe UI" w:hAnsi="Segoe UI" w:cs="Segoe UI"/>
                                <w:i/>
                                <w:color w:val="FFFFFF" w:themeColor="background1"/>
                              </w:rPr>
                              <w:t>:</w:t>
                            </w:r>
                            <w:r>
                              <w:rPr>
                                <w:rFonts w:ascii="Segoe UI" w:hAnsi="Segoe UI" w:cs="Segoe UI"/>
                                <w:color w:val="FFFFFF" w:themeColor="background1"/>
                                <w:u w:val="single"/>
                              </w:rPr>
                              <w:br/>
                            </w:r>
                            <w:r w:rsidRPr="00FA790B">
                              <w:rPr>
                                <w:rFonts w:ascii="Segoe UI" w:hAnsi="Segoe UI" w:cs="Segoe UI"/>
                                <w:color w:val="FFFFFF" w:themeColor="background1"/>
                                <w:lang w:val="vi-VN"/>
                              </w:rPr>
                              <w:t>Địa chỉ: Tầng 6, tòa nhà ACM, 96 Cao Thắng, Phường 4, Quận 3</w:t>
                            </w:r>
                          </w:p>
                          <w:p w14:paraId="09A58201" w14:textId="77777777" w:rsidR="00E90422" w:rsidRPr="00074AC2" w:rsidRDefault="00E90422" w:rsidP="00C13CFF">
                            <w:pPr>
                              <w:rPr>
                                <w:rFonts w:ascii="Segoe UI" w:hAnsi="Segoe UI" w:cs="Segoe UI"/>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0828F" id="Text Box 36" o:spid="_x0000_s1032" type="#_x0000_t202" style="position:absolute;margin-left:-13.5pt;margin-top:13.9pt;width:114pt;height:8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dmvAIAAMQ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" filled="f" stroked="f">
                <v:textbox>
                  <w:txbxContent>
                    <w:p w14:paraId="501325FF" w14:textId="77777777" w:rsidR="00E90422" w:rsidRPr="00876C12" w:rsidRDefault="00E90422" w:rsidP="00AD00A9">
                      <w:pPr>
                        <w:spacing w:line="240" w:lineRule="auto"/>
                        <w:rPr>
                          <w:rFonts w:ascii="Segoe UI" w:hAnsi="Segoe UI" w:cs="Segoe UI"/>
                          <w:color w:val="FFFFFF" w:themeColor="background1"/>
                          <w:u w:val="single"/>
                        </w:rPr>
                      </w:pPr>
                      <w:r w:rsidRPr="00711C87">
                        <w:rPr>
                          <w:rFonts w:ascii="Segoe UI" w:hAnsi="Segoe UI" w:cs="Segoe UI"/>
                          <w:i/>
                          <w:color w:val="FFFFFF" w:themeColor="background1"/>
                        </w:rPr>
                        <w:t>Chi nhánh TP. HCM</w:t>
                      </w:r>
                      <w:r w:rsidRPr="00FA790B">
                        <w:rPr>
                          <w:rFonts w:ascii="Segoe UI" w:hAnsi="Segoe UI" w:cs="Segoe UI"/>
                          <w:i/>
                          <w:color w:val="FFFFFF" w:themeColor="background1"/>
                        </w:rPr>
                        <w:t>:</w:t>
                      </w:r>
                      <w:r>
                        <w:rPr>
                          <w:rFonts w:ascii="Segoe UI" w:hAnsi="Segoe UI" w:cs="Segoe UI"/>
                          <w:color w:val="FFFFFF" w:themeColor="background1"/>
                          <w:u w:val="single"/>
                        </w:rPr>
                        <w:br/>
                      </w:r>
                      <w:r w:rsidRPr="00FA790B">
                        <w:rPr>
                          <w:rFonts w:ascii="Segoe UI" w:hAnsi="Segoe UI" w:cs="Segoe UI"/>
                          <w:color w:val="FFFFFF" w:themeColor="background1"/>
                          <w:lang w:val="vi-VN"/>
                        </w:rPr>
                        <w:t>Địa chỉ: Tầng 6, tòa nhà ACM, 96 Cao Thắng, Phường 4, Quận 3</w:t>
                      </w:r>
                    </w:p>
                    <w:p w14:paraId="09A58201" w14:textId="77777777" w:rsidR="00E90422" w:rsidRPr="00074AC2" w:rsidRDefault="00E90422" w:rsidP="00C13CFF">
                      <w:pPr>
                        <w:rPr>
                          <w:rFonts w:ascii="Segoe UI" w:hAnsi="Segoe UI" w:cs="Segoe UI"/>
                          <w:color w:val="FFFFFF" w:themeColor="background1"/>
                        </w:rPr>
                      </w:pPr>
                    </w:p>
                  </w:txbxContent>
                </v:textbox>
              </v:shape>
            </w:pict>
          </mc:Fallback>
        </mc:AlternateContent>
      </w:r>
    </w:p>
    <w:p w14:paraId="2D791617" w14:textId="77777777" w:rsidR="00C13CFF" w:rsidRPr="00C13CFF" w:rsidRDefault="00C13CFF" w:rsidP="00C13CFF">
      <w:pPr>
        <w:spacing w:after="200" w:line="276" w:lineRule="auto"/>
        <w:rPr>
          <w:rFonts w:ascii="Calibri" w:eastAsia="Calibri" w:hAnsi="Calibri"/>
          <w:sz w:val="22"/>
          <w:szCs w:val="22"/>
        </w:rPr>
      </w:pPr>
    </w:p>
    <w:p w14:paraId="19512CE6" w14:textId="77777777" w:rsidR="00C13CFF" w:rsidRPr="00C13CFF" w:rsidRDefault="00C13CFF" w:rsidP="00C13CFF">
      <w:pPr>
        <w:spacing w:after="200" w:line="276" w:lineRule="auto"/>
        <w:rPr>
          <w:rFonts w:ascii="Calibri" w:eastAsia="Calibri" w:hAnsi="Calibri"/>
          <w:sz w:val="22"/>
          <w:szCs w:val="22"/>
        </w:rPr>
      </w:pPr>
    </w:p>
    <w:p w14:paraId="5A344467" w14:textId="77777777" w:rsidR="00C13CFF" w:rsidRPr="00C13CFF" w:rsidRDefault="00C13CFF" w:rsidP="00C13CFF">
      <w:pPr>
        <w:spacing w:after="200" w:line="276" w:lineRule="auto"/>
        <w:rPr>
          <w:rFonts w:ascii="Calibri" w:eastAsia="Calibri" w:hAnsi="Calibri"/>
          <w:sz w:val="22"/>
          <w:szCs w:val="22"/>
        </w:rPr>
      </w:pPr>
    </w:p>
    <w:p w14:paraId="2230FCE2" w14:textId="77777777" w:rsidR="00C13CFF" w:rsidRPr="00C13CFF" w:rsidRDefault="00C13CFF" w:rsidP="00C13CFF">
      <w:pPr>
        <w:spacing w:after="200" w:line="276" w:lineRule="auto"/>
        <w:rPr>
          <w:rFonts w:ascii="Calibri" w:eastAsia="Calibri" w:hAnsi="Calibri"/>
          <w:sz w:val="22"/>
          <w:szCs w:val="22"/>
        </w:rPr>
      </w:pPr>
    </w:p>
    <w:p w14:paraId="4C623F4B" w14:textId="77777777" w:rsidR="002F512B" w:rsidRDefault="002F512B" w:rsidP="00EB46F8">
      <w:pPr>
        <w:spacing w:after="200" w:line="276" w:lineRule="auto"/>
        <w:rPr>
          <w:rFonts w:ascii="Calibri" w:eastAsia="Calibri" w:hAnsi="Calibri"/>
          <w:sz w:val="22"/>
          <w:szCs w:val="22"/>
        </w:rPr>
      </w:pPr>
    </w:p>
    <w:p w14:paraId="70230E3D" w14:textId="77777777" w:rsidR="002F512B" w:rsidRPr="009D37E7" w:rsidRDefault="002F512B" w:rsidP="00EB46F8">
      <w:pPr>
        <w:spacing w:after="200" w:line="276" w:lineRule="auto"/>
        <w:rPr>
          <w:rFonts w:ascii="Calibri" w:eastAsia="Calibri" w:hAnsi="Calibri"/>
          <w:color w:val="FFFFFF" w:themeColor="background1"/>
          <w:sz w:val="22"/>
          <w:szCs w:val="22"/>
        </w:rPr>
      </w:pPr>
    </w:p>
    <w:p w14:paraId="0BE62CE1" w14:textId="77777777" w:rsidR="002F512B" w:rsidRPr="0037042F" w:rsidRDefault="007D7CF3" w:rsidP="009A5395">
      <w:pPr>
        <w:pStyle w:val="FISBody"/>
        <w:rPr>
          <w:rFonts w:ascii="Segoe UI" w:eastAsia="Calibri" w:hAnsi="Segoe UI" w:cs="Segoe UI"/>
          <w:color w:val="FFFFFF" w:themeColor="background1"/>
          <w:sz w:val="20"/>
          <w:szCs w:val="20"/>
        </w:rPr>
      </w:pPr>
      <w:r w:rsidRPr="0037042F">
        <w:rPr>
          <w:rFonts w:ascii="Segoe UI" w:eastAsia="Calibri" w:hAnsi="Segoe UI" w:cs="Segoe UI"/>
          <w:color w:val="FFFFFF" w:themeColor="background1"/>
          <w:sz w:val="20"/>
          <w:szCs w:val="20"/>
        </w:rPr>
        <w:t>©201</w:t>
      </w:r>
      <w:r w:rsidR="003364E2">
        <w:rPr>
          <w:rFonts w:ascii="Segoe UI" w:eastAsia="Calibri" w:hAnsi="Segoe UI" w:cs="Segoe UI"/>
          <w:color w:val="FFFFFF" w:themeColor="background1"/>
          <w:sz w:val="20"/>
          <w:szCs w:val="20"/>
          <w:lang w:val="vi-VN"/>
        </w:rPr>
        <w:t>8</w:t>
      </w:r>
      <w:r w:rsidRPr="0037042F">
        <w:rPr>
          <w:rFonts w:ascii="Segoe UI" w:eastAsia="Calibri" w:hAnsi="Segoe UI" w:cs="Segoe UI"/>
          <w:color w:val="FFFFFF" w:themeColor="background1"/>
          <w:sz w:val="20"/>
          <w:szCs w:val="20"/>
        </w:rPr>
        <w:t xml:space="preserve"> </w:t>
      </w:r>
      <w:r w:rsidR="00FA790B">
        <w:rPr>
          <w:rFonts w:ascii="Segoe UI" w:eastAsia="Calibri" w:hAnsi="Segoe UI" w:cs="Segoe UI"/>
          <w:color w:val="FFFFFF" w:themeColor="background1"/>
          <w:sz w:val="20"/>
          <w:szCs w:val="20"/>
        </w:rPr>
        <w:t>Bản quyền thuộc về công ty Hệ Thống Thông Tin FPT, thuộc tập đoàn FPT.</w:t>
      </w:r>
      <w:r w:rsidRPr="0037042F">
        <w:rPr>
          <w:rFonts w:ascii="Segoe UI" w:eastAsia="Calibri" w:hAnsi="Segoe UI" w:cs="Segoe UI"/>
          <w:color w:val="FFFFFF" w:themeColor="background1"/>
          <w:sz w:val="20"/>
          <w:szCs w:val="20"/>
        </w:rPr>
        <w:t xml:space="preserve"> </w:t>
      </w:r>
      <w:r w:rsidR="00FA790B">
        <w:rPr>
          <w:rFonts w:ascii="Segoe UI" w:eastAsia="Calibri" w:hAnsi="Segoe UI" w:cs="Segoe UI"/>
          <w:color w:val="FFFFFF" w:themeColor="background1"/>
          <w:sz w:val="20"/>
          <w:szCs w:val="20"/>
        </w:rPr>
        <w:t>Tất cả các tên, sản phẩm khác đều thuộc bản quyền, tác nhân của công ty, tổ chức tương ứng.</w:t>
      </w:r>
      <w:r w:rsidR="00CD404E">
        <w:rPr>
          <w:rFonts w:ascii="Segoe UI" w:eastAsia="Calibri" w:hAnsi="Segoe UI" w:cs="Segoe UI"/>
          <w:color w:val="FFFFFF" w:themeColor="background1"/>
          <w:sz w:val="20"/>
          <w:szCs w:val="20"/>
        </w:rPr>
        <w:t xml:space="preserve"> Chúng tôi có quyền đưa ra những cập nhất mới nhất mà không cần thông báo trước.</w:t>
      </w:r>
    </w:p>
    <w:p w14:paraId="18546AD0" w14:textId="77777777" w:rsidR="002F3BF5" w:rsidRPr="009A5395" w:rsidRDefault="00FA790B" w:rsidP="009A5395">
      <w:pPr>
        <w:pStyle w:val="FISBody"/>
        <w:rPr>
          <w:rFonts w:ascii="Segoe UI" w:eastAsia="Calibri" w:hAnsi="Segoe UI" w:cs="Segoe UI"/>
          <w:sz w:val="20"/>
          <w:szCs w:val="20"/>
        </w:rPr>
      </w:pPr>
      <w:r>
        <w:rPr>
          <w:rFonts w:ascii="Segoe UI" w:eastAsia="Calibri" w:hAnsi="Segoe UI" w:cs="Segoe UI"/>
          <w:color w:val="FFFFFF" w:themeColor="background1"/>
          <w:sz w:val="20"/>
          <w:szCs w:val="20"/>
        </w:rPr>
        <w:t>Để biết thêm thông tin chi tiết về FPT IS</w:t>
      </w:r>
      <w:r w:rsidR="002F512B" w:rsidRPr="0037042F">
        <w:rPr>
          <w:rFonts w:ascii="Segoe UI" w:eastAsia="Calibri" w:hAnsi="Segoe UI" w:cs="Segoe UI"/>
          <w:color w:val="FFFFFF" w:themeColor="background1"/>
          <w:sz w:val="20"/>
          <w:szCs w:val="20"/>
        </w:rPr>
        <w:t>,</w:t>
      </w:r>
      <w:r>
        <w:rPr>
          <w:rFonts w:ascii="Segoe UI" w:eastAsia="Calibri" w:hAnsi="Segoe UI" w:cs="Segoe UI"/>
          <w:color w:val="FFFFFF" w:themeColor="background1"/>
          <w:sz w:val="20"/>
          <w:szCs w:val="20"/>
        </w:rPr>
        <w:t xml:space="preserve"> vui lòng tham khảo website của chúng tôi ở:</w:t>
      </w:r>
      <w:r w:rsidR="002F512B" w:rsidRPr="0037042F">
        <w:rPr>
          <w:rFonts w:ascii="Segoe UI" w:eastAsia="Calibri" w:hAnsi="Segoe UI" w:cs="Segoe UI"/>
          <w:color w:val="FFFFFF" w:themeColor="background1"/>
          <w:sz w:val="20"/>
          <w:szCs w:val="20"/>
        </w:rPr>
        <w:t xml:space="preserve"> </w:t>
      </w:r>
      <w:hyperlink r:id="rId31" w:history="1">
        <w:r w:rsidR="002F512B" w:rsidRPr="009A5395">
          <w:rPr>
            <w:rStyle w:val="Hyperlink"/>
            <w:rFonts w:ascii="Segoe UI" w:eastAsia="Calibri" w:hAnsi="Segoe UI" w:cs="Segoe UI"/>
            <w:noProof w:val="0"/>
            <w:sz w:val="20"/>
            <w:szCs w:val="20"/>
          </w:rPr>
          <w:t>www.fis.com.vn/en/</w:t>
        </w:r>
      </w:hyperlink>
      <w:r w:rsidR="00C13CFF" w:rsidRPr="009A5395">
        <w:rPr>
          <w:rFonts w:ascii="Segoe UI" w:eastAsia="Calibri" w:hAnsi="Segoe UI" w:cs="Segoe UI"/>
          <w:noProof/>
          <w:sz w:val="20"/>
          <w:szCs w:val="20"/>
          <w:lang w:eastAsia="zh-CN"/>
        </w:rPr>
        <mc:AlternateContent>
          <mc:Choice Requires="wps">
            <w:drawing>
              <wp:anchor distT="0" distB="0" distL="114300" distR="114300" simplePos="0" relativeHeight="251658248" behindDoc="0" locked="0" layoutInCell="1" allowOverlap="1" wp14:anchorId="4530C045" wp14:editId="7A4CDFBE">
                <wp:simplePos x="0" y="0"/>
                <wp:positionH relativeFrom="column">
                  <wp:posOffset>6182360</wp:posOffset>
                </wp:positionH>
                <wp:positionV relativeFrom="paragraph">
                  <wp:posOffset>6843395</wp:posOffset>
                </wp:positionV>
                <wp:extent cx="632460" cy="883920"/>
                <wp:effectExtent l="0" t="0" r="0" b="31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883920"/>
                        </a:xfrm>
                        <a:prstGeom prst="rect">
                          <a:avLst/>
                        </a:prstGeom>
                        <a:solidFill>
                          <a:srgbClr val="B2A1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A062F" id="Rectangle 30" o:spid="_x0000_s1026" style="position:absolute;margin-left:486.8pt;margin-top:538.85pt;width:49.8pt;height:6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" fillcolor="#b2a1c7" stroked="f"/>
            </w:pict>
          </mc:Fallback>
        </mc:AlternateContent>
      </w:r>
      <w:r w:rsidR="00C13CFF" w:rsidRPr="009A5395">
        <w:rPr>
          <w:rFonts w:ascii="Segoe UI" w:eastAsia="Calibri" w:hAnsi="Segoe UI" w:cs="Segoe UI"/>
          <w:noProof/>
          <w:sz w:val="20"/>
          <w:szCs w:val="20"/>
          <w:lang w:eastAsia="zh-CN"/>
        </w:rPr>
        <mc:AlternateContent>
          <mc:Choice Requires="wps">
            <w:drawing>
              <wp:anchor distT="0" distB="0" distL="114300" distR="114300" simplePos="0" relativeHeight="251658247" behindDoc="0" locked="0" layoutInCell="1" allowOverlap="1" wp14:anchorId="72308391" wp14:editId="4A344225">
                <wp:simplePos x="0" y="0"/>
                <wp:positionH relativeFrom="column">
                  <wp:posOffset>-699135</wp:posOffset>
                </wp:positionH>
                <wp:positionV relativeFrom="paragraph">
                  <wp:posOffset>6841490</wp:posOffset>
                </wp:positionV>
                <wp:extent cx="632460" cy="883920"/>
                <wp:effectExtent l="1905" t="0" r="381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883920"/>
                        </a:xfrm>
                        <a:prstGeom prst="rect">
                          <a:avLst/>
                        </a:prstGeom>
                        <a:solidFill>
                          <a:srgbClr val="B2A1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740" id="Rectangle 29" o:spid="_x0000_s1026" style="position:absolute;margin-left:-55.05pt;margin-top:538.7pt;width:49.8pt;height:6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" fillcolor="#b2a1c7" stroked="f"/>
            </w:pict>
          </mc:Fallback>
        </mc:AlternateContent>
      </w:r>
    </w:p>
    <w:sectPr w:rsidR="002F3BF5" w:rsidRPr="009A5395" w:rsidSect="00235D3F">
      <w:headerReference w:type="first" r:id="rId32"/>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52367" w14:textId="77777777" w:rsidR="00E90422" w:rsidRDefault="00E90422" w:rsidP="004978CF">
      <w:r>
        <w:separator/>
      </w:r>
    </w:p>
    <w:p w14:paraId="595C0C8B" w14:textId="77777777" w:rsidR="00E90422" w:rsidRDefault="00E90422" w:rsidP="004978CF"/>
    <w:p w14:paraId="3B5A2084" w14:textId="77777777" w:rsidR="00E90422" w:rsidRDefault="00E90422"/>
    <w:p w14:paraId="0B9E30A3" w14:textId="77777777" w:rsidR="00E90422" w:rsidRDefault="00E90422"/>
    <w:p w14:paraId="4EBC9808" w14:textId="77777777" w:rsidR="00E90422" w:rsidRDefault="00E90422"/>
    <w:p w14:paraId="34215B4D" w14:textId="77777777" w:rsidR="00E90422" w:rsidRDefault="00E90422"/>
  </w:endnote>
  <w:endnote w:type="continuationSeparator" w:id="0">
    <w:p w14:paraId="02000AEF" w14:textId="77777777" w:rsidR="00E90422" w:rsidRDefault="00E90422" w:rsidP="004978CF">
      <w:r>
        <w:continuationSeparator/>
      </w:r>
    </w:p>
    <w:p w14:paraId="56B01883" w14:textId="77777777" w:rsidR="00E90422" w:rsidRDefault="00E90422" w:rsidP="004978CF"/>
    <w:p w14:paraId="3CA94171" w14:textId="77777777" w:rsidR="00E90422" w:rsidRDefault="00E90422"/>
    <w:p w14:paraId="44407374" w14:textId="77777777" w:rsidR="00E90422" w:rsidRDefault="00E90422"/>
    <w:p w14:paraId="7799F617" w14:textId="77777777" w:rsidR="00E90422" w:rsidRDefault="00E90422"/>
    <w:p w14:paraId="6882BF19" w14:textId="77777777" w:rsidR="00E90422" w:rsidRDefault="00E90422"/>
  </w:endnote>
  <w:endnote w:type="continuationNotice" w:id="1">
    <w:p w14:paraId="3D8C2D76" w14:textId="77777777" w:rsidR="0024099F" w:rsidRDefault="00240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Tw Cen MT">
    <w:altName w:val="Arial"/>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Condensed">
    <w:altName w:val="Arial Narrow"/>
    <w:charset w:val="00"/>
    <w:family w:val="swiss"/>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Nokia Standard">
    <w:altName w:val="Nokia Standard"/>
    <w:panose1 w:val="00000000000000000000"/>
    <w:charset w:val="00"/>
    <w:family w:val="swiss"/>
    <w:notTrueType/>
    <w:pitch w:val="default"/>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ITC Franklin Gothic Std Book">
    <w:altName w:val="ITC Franklin Gothic Std Book"/>
    <w:panose1 w:val="00000000000000000000"/>
    <w:charset w:val="00"/>
    <w:family w:val="swiss"/>
    <w:notTrueType/>
    <w:pitch w:val="default"/>
    <w:sig w:usb0="00000003" w:usb1="00000000" w:usb2="00000000" w:usb3="00000000" w:csb0="00000001" w:csb1="00000000"/>
  </w:font>
  <w:font w:name="Helvetica">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4D"/>
    <w:family w:val="auto"/>
    <w:notTrueType/>
    <w:pitch w:val="default"/>
    <w:sig w:usb0="00000003" w:usb1="00000000" w:usb2="00000000" w:usb3="00000000" w:csb0="00000001" w:csb1="00000000"/>
  </w:font>
  <w:font w:name="open sans">
    <w:altName w:val="Segoe UI"/>
    <w:charset w:val="00"/>
    <w:family w:val="auto"/>
    <w:pitch w:val="variable"/>
    <w:sig w:usb0="00000003" w:usb1="00000000" w:usb2="00000000" w:usb3="00000000" w:csb0="00000001" w:csb1="00000000"/>
  </w:font>
  <w:font w:name="HelveticaNeue">
    <w:altName w:val="Arial"/>
    <w:panose1 w:val="00000000000000000000"/>
    <w:charset w:val="CD"/>
    <w:family w:val="auto"/>
    <w:notTrueType/>
    <w:pitch w:val="default"/>
    <w:sig w:usb0="00000001" w:usb1="00000000" w:usb2="00000000" w:usb3="00000000" w:csb0="00000000" w:csb1="00000000"/>
  </w:font>
  <w:font w:name="HelveticaNeue-Italic">
    <w:altName w:val="Helvetica Neue"/>
    <w:panose1 w:val="00000000000000000000"/>
    <w:charset w:val="CD"/>
    <w:family w:val="auto"/>
    <w:notTrueType/>
    <w:pitch w:val="default"/>
    <w:sig w:usb0="00000001" w:usb1="00000000" w:usb2="00000000" w:usb3="00000000" w:csb0="00000000" w:csb1="00000000"/>
  </w:font>
  <w:font w:name="HelveticaNeue-Bold">
    <w:altName w:val="Arial"/>
    <w:panose1 w:val="00000000000000000000"/>
    <w:charset w:val="CD"/>
    <w:family w:val="auto"/>
    <w:notTrueType/>
    <w:pitch w:val="default"/>
    <w:sig w:usb0="00000001" w:usb1="00000000" w:usb2="00000000" w:usb3="00000000" w:csb0="00000000"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D166" w14:textId="77777777" w:rsidR="00E90422" w:rsidRPr="008B0339" w:rsidRDefault="00E90422" w:rsidP="00FE53BC">
    <w:pPr>
      <w:pStyle w:val="Footer"/>
      <w:pBdr>
        <w:top w:val="single" w:sz="2" w:space="7" w:color="F2F2F2"/>
        <w:left w:val="single" w:sz="2" w:space="5" w:color="F2F2F2"/>
        <w:bottom w:val="single" w:sz="2" w:space="7" w:color="F2F2F2"/>
        <w:right w:val="single" w:sz="2" w:space="5" w:color="F2F2F2"/>
      </w:pBdr>
      <w:shd w:val="clear" w:color="auto" w:fill="F2F2F2"/>
      <w:tabs>
        <w:tab w:val="left" w:pos="180"/>
      </w:tabs>
      <w:spacing w:before="100"/>
      <w:ind w:left="-1440" w:right="-1440" w:firstLine="821"/>
      <w:rPr>
        <w:rFonts w:ascii="Segoe UI" w:hAnsi="Segoe UI" w:cs="Segoe UI"/>
        <w:b w:val="0"/>
        <w:sz w:val="14"/>
      </w:rPr>
    </w:pPr>
    <w:r>
      <w:rPr>
        <w:rFonts w:ascii="Segoe UI" w:hAnsi="Segoe UI" w:cs="Segoe UI"/>
        <w:b w:val="0"/>
        <w:sz w:val="18"/>
        <w:szCs w:val="20"/>
      </w:rPr>
      <w:ptab w:relativeTo="margin" w:alignment="left" w:leader="none"/>
    </w:r>
    <w:r>
      <w:rPr>
        <w:rFonts w:ascii="Segoe UI" w:hAnsi="Segoe UI" w:cs="Segoe UI"/>
        <w:b w:val="0"/>
        <w:sz w:val="18"/>
        <w:szCs w:val="20"/>
      </w:rPr>
      <w:ptab w:relativeTo="margin" w:alignment="left" w:leader="none"/>
    </w:r>
    <w:r>
      <w:rPr>
        <w:rFonts w:ascii="Segoe UI" w:hAnsi="Segoe UI" w:cs="Segoe UI"/>
        <w:b w:val="0"/>
        <w:sz w:val="18"/>
        <w:szCs w:val="20"/>
      </w:rPr>
      <w:tab/>
    </w:r>
    <w:r w:rsidRPr="00AC78FD">
      <w:rPr>
        <w:rFonts w:ascii="Segoe UI" w:hAnsi="Segoe UI" w:cs="Segoe UI"/>
        <w:b w:val="0"/>
        <w:sz w:val="18"/>
        <w:szCs w:val="20"/>
      </w:rPr>
      <w:t>© 201</w:t>
    </w:r>
    <w:r>
      <w:rPr>
        <w:rFonts w:ascii="Segoe UI" w:hAnsi="Segoe UI" w:cs="Segoe UI"/>
        <w:b w:val="0"/>
        <w:sz w:val="18"/>
        <w:szCs w:val="20"/>
        <w:lang w:val="vi-VN"/>
      </w:rPr>
      <w:t>8</w:t>
    </w:r>
    <w:r w:rsidRPr="00AC78FD">
      <w:rPr>
        <w:rFonts w:ascii="Segoe UI" w:hAnsi="Segoe UI" w:cs="Segoe UI"/>
        <w:b w:val="0"/>
        <w:sz w:val="18"/>
        <w:szCs w:val="20"/>
      </w:rPr>
      <w:t xml:space="preserve"> </w:t>
    </w:r>
    <w:r>
      <w:rPr>
        <w:rFonts w:ascii="Segoe UI" w:hAnsi="Segoe UI" w:cs="Segoe UI"/>
        <w:b w:val="0"/>
        <w:sz w:val="18"/>
        <w:szCs w:val="20"/>
      </w:rPr>
      <w:t>Bản quyền thuộc về FPT IS.</w:t>
    </w:r>
    <w:r>
      <w:rPr>
        <w:rFonts w:ascii="Segoe UI" w:hAnsi="Segoe UI" w:cs="Segoe UI"/>
        <w:b w:val="0"/>
        <w:sz w:val="18"/>
        <w:szCs w:val="20"/>
      </w:rPr>
      <w:ptab w:relativeTo="margin" w:alignment="right" w:leader="none"/>
    </w:r>
    <w:r>
      <w:rPr>
        <w:rFonts w:ascii="Segoe UI" w:hAnsi="Segoe UI" w:cs="Segoe UI"/>
        <w:b w:val="0"/>
        <w:sz w:val="18"/>
        <w:szCs w:val="20"/>
      </w:rPr>
      <w:t>| Trang</w:t>
    </w:r>
    <w:r w:rsidRPr="008B0339">
      <w:rPr>
        <w:rFonts w:ascii="Segoe UI" w:hAnsi="Segoe UI" w:cs="Segoe UI"/>
        <w:b w:val="0"/>
        <w:sz w:val="18"/>
        <w:szCs w:val="20"/>
      </w:rPr>
      <w:t xml:space="preserve"> </w:t>
    </w:r>
    <w:r w:rsidRPr="008B0339">
      <w:rPr>
        <w:rFonts w:ascii="Segoe UI" w:hAnsi="Segoe UI" w:cs="Segoe UI"/>
        <w:b w:val="0"/>
        <w:sz w:val="18"/>
        <w:szCs w:val="20"/>
      </w:rPr>
      <w:fldChar w:fldCharType="begin"/>
    </w:r>
    <w:r w:rsidRPr="008B0339">
      <w:rPr>
        <w:rFonts w:ascii="Segoe UI" w:hAnsi="Segoe UI" w:cs="Segoe UI"/>
        <w:b w:val="0"/>
        <w:sz w:val="18"/>
        <w:szCs w:val="20"/>
      </w:rPr>
      <w:instrText xml:space="preserve"> PAGE  \* Arabic </w:instrText>
    </w:r>
    <w:r w:rsidRPr="008B0339">
      <w:rPr>
        <w:rFonts w:ascii="Segoe UI" w:hAnsi="Segoe UI" w:cs="Segoe UI"/>
        <w:b w:val="0"/>
        <w:sz w:val="18"/>
        <w:szCs w:val="20"/>
      </w:rPr>
      <w:fldChar w:fldCharType="separate"/>
    </w:r>
    <w:r>
      <w:rPr>
        <w:rFonts w:ascii="Segoe UI" w:hAnsi="Segoe UI" w:cs="Segoe UI"/>
        <w:b w:val="0"/>
        <w:noProof/>
        <w:sz w:val="18"/>
        <w:szCs w:val="20"/>
      </w:rPr>
      <w:t>22</w:t>
    </w:r>
    <w:r w:rsidRPr="008B0339">
      <w:rPr>
        <w:rFonts w:ascii="Segoe UI" w:hAnsi="Segoe UI" w:cs="Segoe UI"/>
        <w:b w:val="0"/>
        <w:sz w:val="18"/>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rPr>
      <w:id w:val="-643505935"/>
      <w:docPartObj>
        <w:docPartGallery w:val="Page Numbers (Bottom of Page)"/>
        <w:docPartUnique/>
      </w:docPartObj>
    </w:sdtPr>
    <w:sdtEndPr>
      <w:rPr>
        <w:rFonts w:ascii="Tahoma" w:hAnsi="Tahoma" w:cs="Tahoma"/>
        <w:noProof/>
      </w:rPr>
    </w:sdtEndPr>
    <w:sdtContent>
      <w:p w14:paraId="60469611" w14:textId="6ACB93B1" w:rsidR="00E90422" w:rsidRPr="009072E4" w:rsidRDefault="00E90422" w:rsidP="00FE53BC">
        <w:pPr>
          <w:pStyle w:val="Footer"/>
          <w:pBdr>
            <w:top w:val="single" w:sz="2" w:space="7" w:color="F2F2F2" w:themeColor="background1" w:themeShade="F2"/>
            <w:left w:val="single" w:sz="2" w:space="5" w:color="F2F2F2" w:themeColor="background1" w:themeShade="F2"/>
            <w:bottom w:val="single" w:sz="2" w:space="7" w:color="F2F2F2" w:themeColor="background1" w:themeShade="F2"/>
            <w:right w:val="single" w:sz="2" w:space="5" w:color="F2F2F2" w:themeColor="background1" w:themeShade="F2"/>
          </w:pBdr>
          <w:shd w:val="clear" w:color="auto" w:fill="F2F2F2"/>
          <w:tabs>
            <w:tab w:val="right" w:pos="432"/>
          </w:tabs>
          <w:spacing w:before="100"/>
          <w:ind w:left="-1440" w:right="-1440" w:firstLine="1620"/>
          <w:rPr>
            <w:rFonts w:ascii="Segoe UI" w:hAnsi="Segoe UI" w:cs="Segoe UI"/>
          </w:rPr>
        </w:pPr>
        <w:r>
          <w:rPr>
            <w:rFonts w:ascii="Segoe UI" w:hAnsi="Segoe UI" w:cs="Segoe UI"/>
            <w:b w:val="0"/>
            <w:sz w:val="18"/>
          </w:rPr>
          <w:t>Trang</w:t>
        </w:r>
        <w:r w:rsidRPr="009072E4">
          <w:rPr>
            <w:rFonts w:ascii="Segoe UI" w:hAnsi="Segoe UI" w:cs="Segoe UI"/>
            <w:b w:val="0"/>
            <w:sz w:val="18"/>
          </w:rPr>
          <w:t xml:space="preserve"> </w:t>
        </w:r>
        <w:r w:rsidRPr="009072E4">
          <w:rPr>
            <w:rFonts w:ascii="Segoe UI" w:hAnsi="Segoe UI" w:cs="Segoe UI"/>
            <w:b w:val="0"/>
            <w:sz w:val="18"/>
          </w:rPr>
          <w:fldChar w:fldCharType="begin"/>
        </w:r>
        <w:r w:rsidRPr="009072E4">
          <w:rPr>
            <w:rFonts w:ascii="Segoe UI" w:hAnsi="Segoe UI" w:cs="Segoe UI"/>
            <w:b w:val="0"/>
            <w:sz w:val="18"/>
          </w:rPr>
          <w:instrText xml:space="preserve"> PAGE   \* MERGEFORMAT </w:instrText>
        </w:r>
        <w:r w:rsidRPr="009072E4">
          <w:rPr>
            <w:rFonts w:ascii="Segoe UI" w:hAnsi="Segoe UI" w:cs="Segoe UI"/>
            <w:b w:val="0"/>
            <w:sz w:val="18"/>
          </w:rPr>
          <w:fldChar w:fldCharType="separate"/>
        </w:r>
        <w:r>
          <w:rPr>
            <w:rFonts w:ascii="Segoe UI" w:hAnsi="Segoe UI" w:cs="Segoe UI"/>
            <w:b w:val="0"/>
            <w:noProof/>
            <w:sz w:val="18"/>
          </w:rPr>
          <w:t>3</w:t>
        </w:r>
        <w:r w:rsidRPr="009072E4">
          <w:rPr>
            <w:rFonts w:ascii="Segoe UI" w:hAnsi="Segoe UI" w:cs="Segoe UI"/>
            <w:b w:val="0"/>
            <w:noProof/>
            <w:sz w:val="18"/>
          </w:rPr>
          <w:fldChar w:fldCharType="end"/>
        </w:r>
        <w:r>
          <w:rPr>
            <w:rFonts w:ascii="Segoe UI" w:hAnsi="Segoe UI" w:cs="Segoe UI"/>
            <w:b w:val="0"/>
            <w:noProof/>
            <w:sz w:val="18"/>
          </w:rPr>
          <w:t xml:space="preserve"> |</w:t>
        </w:r>
        <w:r w:rsidRPr="009771DB">
          <w:rPr>
            <w:rFonts w:ascii="Segoe UI" w:hAnsi="Segoe UI" w:cs="Segoe UI"/>
            <w:b w:val="0"/>
            <w:noProof/>
            <w:sz w:val="18"/>
          </w:rPr>
          <w:ptab w:relativeTo="margin" w:alignment="right" w:leader="none"/>
        </w:r>
        <w:r w:rsidRPr="009771DB">
          <w:rPr>
            <w:rFonts w:ascii="Segoe UI" w:hAnsi="Segoe UI" w:cs="Segoe UI"/>
            <w:b w:val="0"/>
            <w:noProof/>
            <w:sz w:val="18"/>
          </w:rPr>
          <w:t>FPT IS HCM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14A3" w14:textId="77777777" w:rsidR="00E90422" w:rsidRDefault="00E90422" w:rsidP="0073301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DD7EE" w14:textId="77777777" w:rsidR="00E90422" w:rsidRDefault="00E90422" w:rsidP="004978CF">
      <w:r>
        <w:separator/>
      </w:r>
    </w:p>
    <w:p w14:paraId="32B182E7" w14:textId="77777777" w:rsidR="00E90422" w:rsidRDefault="00E90422" w:rsidP="004978CF"/>
    <w:p w14:paraId="5EF7AFA8" w14:textId="77777777" w:rsidR="00E90422" w:rsidRDefault="00E90422"/>
    <w:p w14:paraId="5F1AB4C5" w14:textId="77777777" w:rsidR="00E90422" w:rsidRDefault="00E90422"/>
    <w:p w14:paraId="1E95C342" w14:textId="77777777" w:rsidR="00E90422" w:rsidRDefault="00E90422"/>
    <w:p w14:paraId="72707EB6" w14:textId="77777777" w:rsidR="00E90422" w:rsidRDefault="00E90422"/>
  </w:footnote>
  <w:footnote w:type="continuationSeparator" w:id="0">
    <w:p w14:paraId="57E2AC4D" w14:textId="77777777" w:rsidR="00E90422" w:rsidRDefault="00E90422" w:rsidP="004978CF">
      <w:r>
        <w:continuationSeparator/>
      </w:r>
    </w:p>
    <w:p w14:paraId="2DF8DFBD" w14:textId="77777777" w:rsidR="00E90422" w:rsidRDefault="00E90422" w:rsidP="004978CF"/>
    <w:p w14:paraId="3FAC205D" w14:textId="77777777" w:rsidR="00E90422" w:rsidRDefault="00E90422"/>
    <w:p w14:paraId="49626D4C" w14:textId="77777777" w:rsidR="00E90422" w:rsidRDefault="00E90422"/>
    <w:p w14:paraId="6007CA75" w14:textId="77777777" w:rsidR="00E90422" w:rsidRDefault="00E90422"/>
    <w:p w14:paraId="25EEE025" w14:textId="77777777" w:rsidR="00E90422" w:rsidRDefault="00E90422"/>
  </w:footnote>
  <w:footnote w:type="continuationNotice" w:id="1">
    <w:p w14:paraId="48917A2C" w14:textId="77777777" w:rsidR="0024099F" w:rsidRDefault="002409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F73C5" w14:textId="77777777" w:rsidR="00E90422" w:rsidRPr="009072E4" w:rsidRDefault="00E90422" w:rsidP="00860E1A">
    <w:pPr>
      <w:pStyle w:val="Header"/>
      <w:pBdr>
        <w:top w:val="single" w:sz="2" w:space="8" w:color="FFFFFF" w:themeColor="background1"/>
        <w:left w:val="single" w:sz="2" w:space="8" w:color="FFFFFF" w:themeColor="background1"/>
        <w:bottom w:val="single" w:sz="2" w:space="8" w:color="FFFFFF" w:themeColor="background1"/>
        <w:right w:val="single" w:sz="48" w:space="8" w:color="F36F21"/>
      </w:pBdr>
      <w:shd w:val="clear" w:color="auto" w:fill="F2F2F2" w:themeFill="background1" w:themeFillShade="F2"/>
      <w:tabs>
        <w:tab w:val="left" w:pos="720"/>
      </w:tabs>
      <w:ind w:left="-1440" w:right="288" w:firstLine="2160"/>
      <w:jc w:val="left"/>
      <w:rPr>
        <w:rFonts w:ascii="Segoe UI" w:hAnsi="Segoe UI" w:cs="Segoe UI"/>
        <w:i w:val="0"/>
        <w:sz w:val="18"/>
      </w:rPr>
    </w:pPr>
    <w:r w:rsidRPr="009072E4">
      <w:rPr>
        <w:rFonts w:ascii="Verdana" w:hAnsi="Verdana"/>
        <w:noProof/>
        <w:sz w:val="18"/>
        <w:lang w:eastAsia="zh-CN"/>
      </w:rPr>
      <w:drawing>
        <wp:anchor distT="0" distB="0" distL="114300" distR="114300" simplePos="0" relativeHeight="251658240" behindDoc="0" locked="0" layoutInCell="1" allowOverlap="1" wp14:anchorId="25C934BE" wp14:editId="0B56B391">
          <wp:simplePos x="0" y="0"/>
          <wp:positionH relativeFrom="column">
            <wp:posOffset>91440</wp:posOffset>
          </wp:positionH>
          <wp:positionV relativeFrom="paragraph">
            <wp:posOffset>91440</wp:posOffset>
          </wp:positionV>
          <wp:extent cx="265176" cy="192024"/>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5176" cy="192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72E4">
      <w:rPr>
        <w:rFonts w:ascii="Segoe UI" w:hAnsi="Segoe UI" w:cs="Segoe UI"/>
        <w:i w:val="0"/>
        <w:sz w:val="18"/>
      </w:rPr>
      <w:t>FPT Information System Enterprise</w:t>
    </w:r>
    <w:r w:rsidRPr="009072E4">
      <w:rPr>
        <w:rFonts w:ascii="Segoe UI" w:hAnsi="Segoe UI" w:cs="Segoe UI"/>
        <w:i w:val="0"/>
        <w:sz w:val="18"/>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40F01" w14:textId="77777777" w:rsidR="00E90422" w:rsidRPr="009072E4" w:rsidRDefault="00E90422" w:rsidP="00860E1A">
    <w:pPr>
      <w:pStyle w:val="Header"/>
      <w:pBdr>
        <w:top w:val="single" w:sz="2" w:space="8" w:color="FFFFFF" w:themeColor="background1"/>
        <w:left w:val="single" w:sz="48" w:space="8" w:color="F36F21"/>
        <w:bottom w:val="single" w:sz="2" w:space="8" w:color="FFFFFF" w:themeColor="background1"/>
        <w:right w:val="single" w:sz="2" w:space="8" w:color="FFFFFF" w:themeColor="background1"/>
      </w:pBdr>
      <w:shd w:val="clear" w:color="auto" w:fill="F2F2F2"/>
      <w:ind w:left="288" w:right="-1440"/>
      <w:jc w:val="left"/>
      <w:rPr>
        <w:rFonts w:ascii="Segoe UI" w:eastAsia="Meiryo UI" w:hAnsi="Segoe UI" w:cs="Segoe UI"/>
        <w:b/>
        <w:i w:val="0"/>
        <w:sz w:val="18"/>
      </w:rPr>
    </w:pPr>
    <w:r>
      <w:rPr>
        <w:rFonts w:ascii="Segoe UI" w:eastAsia="Meiryo UI" w:hAnsi="Segoe UI" w:cs="Segoe UI"/>
        <w:i w:val="0"/>
        <w:sz w:val="18"/>
      </w:rPr>
      <w:t>Giải Pháp Kỹ Thuật</w:t>
    </w:r>
    <w:r w:rsidRPr="009072E4">
      <w:rPr>
        <w:rFonts w:ascii="Segoe UI" w:eastAsia="Meiryo UI" w:hAnsi="Segoe UI" w:cs="Segoe UI"/>
        <w:b/>
        <w:i w:val="0"/>
        <w:sz w:val="1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A8F0" w14:textId="77777777" w:rsidR="00E90422" w:rsidRDefault="00E90422" w:rsidP="0073301B">
    <w:pPr>
      <w:pStyle w:val="Header"/>
      <w:pBdr>
        <w:bottom w:val="none" w:sz="0" w:space="0" w:color="auto"/>
      </w:pBdr>
    </w:pPr>
    <w:r>
      <w:rPr>
        <w:noProof/>
        <w:lang w:eastAsia="zh-CN"/>
      </w:rPr>
      <mc:AlternateContent>
        <mc:Choice Requires="wps">
          <w:drawing>
            <wp:anchor distT="0" distB="0" distL="114300" distR="114300" simplePos="0" relativeHeight="251658242" behindDoc="0" locked="0" layoutInCell="1" allowOverlap="1" wp14:anchorId="5B0B3244" wp14:editId="57943C1C">
              <wp:simplePos x="0" y="0"/>
              <wp:positionH relativeFrom="margin">
                <wp:posOffset>1329311</wp:posOffset>
              </wp:positionH>
              <wp:positionV relativeFrom="page">
                <wp:align>top</wp:align>
              </wp:positionV>
              <wp:extent cx="1563624" cy="283464"/>
              <wp:effectExtent l="0" t="0" r="0" b="2540"/>
              <wp:wrapNone/>
              <wp:docPr id="5" name="Flowchart: Data 5"/>
              <wp:cNvGraphicFramePr/>
              <a:graphic xmlns:a="http://schemas.openxmlformats.org/drawingml/2006/main">
                <a:graphicData uri="http://schemas.microsoft.com/office/word/2010/wordprocessingShape">
                  <wps:wsp>
                    <wps:cNvSpPr/>
                    <wps:spPr>
                      <a:xfrm>
                        <a:off x="0" y="0"/>
                        <a:ext cx="1563624" cy="283464"/>
                      </a:xfrm>
                      <a:prstGeom prst="flowChartInputOutput">
                        <a:avLst/>
                      </a:prstGeom>
                      <a:solidFill>
                        <a:srgbClr val="F36F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06180"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04.65pt;margin-top:0;width:123.1pt;height:22.3pt;z-index:25166438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" fillcolor="#f36f21" stroked="f" strokeweight="1pt">
              <w10:wrap anchorx="margin" anchory="page"/>
            </v:shape>
          </w:pict>
        </mc:Fallback>
      </mc:AlternateContent>
    </w:r>
    <w:r>
      <w:rPr>
        <w:noProof/>
        <w:lang w:eastAsia="zh-CN"/>
      </w:rPr>
      <mc:AlternateContent>
        <mc:Choice Requires="wps">
          <w:drawing>
            <wp:anchor distT="0" distB="0" distL="114300" distR="114300" simplePos="0" relativeHeight="251658241" behindDoc="0" locked="0" layoutInCell="1" allowOverlap="1" wp14:anchorId="0BAF6858" wp14:editId="6342A1A1">
              <wp:simplePos x="0" y="0"/>
              <wp:positionH relativeFrom="margin">
                <wp:align>left</wp:align>
              </wp:positionH>
              <wp:positionV relativeFrom="page">
                <wp:align>top</wp:align>
              </wp:positionV>
              <wp:extent cx="1563624" cy="283464"/>
              <wp:effectExtent l="0" t="0" r="0" b="2540"/>
              <wp:wrapNone/>
              <wp:docPr id="3" name="Flowchart: Data 3"/>
              <wp:cNvGraphicFramePr/>
              <a:graphic xmlns:a="http://schemas.openxmlformats.org/drawingml/2006/main">
                <a:graphicData uri="http://schemas.microsoft.com/office/word/2010/wordprocessingShape">
                  <wps:wsp>
                    <wps:cNvSpPr/>
                    <wps:spPr>
                      <a:xfrm>
                        <a:off x="0" y="0"/>
                        <a:ext cx="1563624" cy="283464"/>
                      </a:xfrm>
                      <a:prstGeom prst="flowChartInputOutpu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634CE" id="Flowchart: Data 3" o:spid="_x0000_s1026" type="#_x0000_t111" style="position:absolute;margin-left:0;margin-top:0;width:123.1pt;height:22.3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" fillcolor="#cfcdcd [2894]" stroked="f" strokeweight="1pt">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65C" w14:textId="77777777" w:rsidR="00E90422" w:rsidRDefault="00E90422" w:rsidP="0073301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A0CD0" w14:textId="77777777" w:rsidR="00E90422" w:rsidRDefault="00E90422" w:rsidP="0073301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21093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252E07"/>
    <w:multiLevelType w:val="multilevel"/>
    <w:tmpl w:val="16644BE2"/>
    <w:lvl w:ilvl="0">
      <w:start w:val="1"/>
      <w:numFmt w:val="bullet"/>
      <w:pStyle w:val="Heading5"/>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6"/>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22806"/>
    <w:multiLevelType w:val="hybridMultilevel"/>
    <w:tmpl w:val="520AA678"/>
    <w:lvl w:ilvl="0" w:tplc="F27AE66C">
      <w:start w:val="6"/>
      <w:numFmt w:val="bullet"/>
      <w:lvlText w:val="-"/>
      <w:lvlJc w:val="left"/>
      <w:pPr>
        <w:ind w:left="792" w:hanging="360"/>
      </w:pPr>
      <w:rPr>
        <w:rFonts w:ascii="Segoe UI Light" w:eastAsia="Times New Roman" w:hAnsi="Segoe UI Light" w:cs="Segoe UI Light"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25347E8"/>
    <w:multiLevelType w:val="multilevel"/>
    <w:tmpl w:val="9A9CF466"/>
    <w:lvl w:ilvl="0">
      <w:start w:val="1"/>
      <w:numFmt w:val="bullet"/>
      <w:pStyle w:val="3Bulletedinformation"/>
      <w:lvlText w:val=""/>
      <w:lvlJc w:val="left"/>
      <w:pPr>
        <w:tabs>
          <w:tab w:val="num" w:pos="2052"/>
        </w:tabs>
        <w:ind w:left="2052" w:hanging="432"/>
      </w:pPr>
      <w:rPr>
        <w:rFonts w:ascii="Symbol" w:hAnsi="Symbol" w:hint="default"/>
        <w:b/>
        <w:i w:val="0"/>
        <w:color w:val="auto"/>
        <w:sz w:val="22"/>
        <w:szCs w:val="22"/>
      </w:rPr>
    </w:lvl>
    <w:lvl w:ilvl="1">
      <w:start w:val="1"/>
      <w:numFmt w:val="bullet"/>
      <w:lvlText w:val=""/>
      <w:lvlJc w:val="left"/>
      <w:pPr>
        <w:tabs>
          <w:tab w:val="num" w:pos="2268"/>
        </w:tabs>
        <w:ind w:left="2268" w:hanging="216"/>
      </w:pPr>
      <w:rPr>
        <w:rFonts w:ascii="Wingdings" w:hAnsi="Wingdings" w:hint="default"/>
        <w:b/>
        <w:i w:val="0"/>
        <w:color w:val="auto"/>
        <w:sz w:val="24"/>
        <w:szCs w:val="32"/>
      </w:rPr>
    </w:lvl>
    <w:lvl w:ilvl="2">
      <w:start w:val="1"/>
      <w:numFmt w:val="bullet"/>
      <w:lvlText w:val=""/>
      <w:lvlJc w:val="left"/>
      <w:pPr>
        <w:tabs>
          <w:tab w:val="num" w:pos="2484"/>
        </w:tabs>
        <w:ind w:left="2484" w:hanging="216"/>
      </w:pPr>
      <w:rPr>
        <w:rFonts w:ascii="Symbol" w:hAnsi="Symbol"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
      <w:lvlJc w:val="left"/>
      <w:pPr>
        <w:tabs>
          <w:tab w:val="num" w:pos="3096"/>
        </w:tabs>
        <w:ind w:left="3096" w:hanging="360"/>
      </w:pPr>
      <w:rPr>
        <w:rFonts w:ascii="Symbol" w:hAnsi="Symbol" w:hint="default"/>
      </w:rPr>
    </w:lvl>
    <w:lvl w:ilvl="5">
      <w:start w:val="1"/>
      <w:numFmt w:val="bullet"/>
      <w:lvlText w:val=""/>
      <w:lvlJc w:val="left"/>
      <w:pPr>
        <w:tabs>
          <w:tab w:val="num" w:pos="3456"/>
        </w:tabs>
        <w:ind w:left="3456" w:hanging="360"/>
      </w:pPr>
      <w:rPr>
        <w:rFonts w:ascii="Wingdings" w:hAnsi="Wingdings" w:hint="default"/>
      </w:rPr>
    </w:lvl>
    <w:lvl w:ilvl="6">
      <w:start w:val="1"/>
      <w:numFmt w:val="bullet"/>
      <w:lvlText w:val=""/>
      <w:lvlJc w:val="left"/>
      <w:pPr>
        <w:tabs>
          <w:tab w:val="num" w:pos="3816"/>
        </w:tabs>
        <w:ind w:left="3816" w:hanging="360"/>
      </w:pPr>
      <w:rPr>
        <w:rFonts w:ascii="Wingdings" w:hAnsi="Wingdings" w:hint="default"/>
      </w:rPr>
    </w:lvl>
    <w:lvl w:ilvl="7">
      <w:start w:val="1"/>
      <w:numFmt w:val="bullet"/>
      <w:lvlText w:val=""/>
      <w:lvlJc w:val="left"/>
      <w:pPr>
        <w:tabs>
          <w:tab w:val="num" w:pos="4176"/>
        </w:tabs>
        <w:ind w:left="4176" w:hanging="360"/>
      </w:pPr>
      <w:rPr>
        <w:rFonts w:ascii="Symbol" w:hAnsi="Symbol" w:hint="default"/>
      </w:rPr>
    </w:lvl>
    <w:lvl w:ilvl="8">
      <w:start w:val="1"/>
      <w:numFmt w:val="bullet"/>
      <w:lvlText w:val=""/>
      <w:lvlJc w:val="left"/>
      <w:pPr>
        <w:tabs>
          <w:tab w:val="num" w:pos="4536"/>
        </w:tabs>
        <w:ind w:left="4536" w:hanging="360"/>
      </w:pPr>
      <w:rPr>
        <w:rFonts w:ascii="Symbol" w:hAnsi="Symbol" w:hint="default"/>
      </w:rPr>
    </w:lvl>
  </w:abstractNum>
  <w:abstractNum w:abstractNumId="4" w15:restartNumberingAfterBreak="0">
    <w:nsid w:val="0329596C"/>
    <w:multiLevelType w:val="hybridMultilevel"/>
    <w:tmpl w:val="BB3C8C6C"/>
    <w:lvl w:ilvl="0" w:tplc="7B784AA4">
      <w:start w:val="1"/>
      <w:numFmt w:val="upperRoman"/>
      <w:pStyle w:val="1HeadingOne"/>
      <w:lvlText w:val="%1."/>
      <w:lvlJc w:val="left"/>
      <w:pPr>
        <w:tabs>
          <w:tab w:val="num" w:pos="1584"/>
        </w:tabs>
        <w:ind w:left="1584"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667C51"/>
    <w:multiLevelType w:val="hybridMultilevel"/>
    <w:tmpl w:val="74CAD516"/>
    <w:lvl w:ilvl="0" w:tplc="646E5E3E">
      <w:start w:val="1"/>
      <w:numFmt w:val="bullet"/>
      <w:pStyle w:val="Bl-1Bullet1"/>
      <w:lvlText w:val=""/>
      <w:lvlJc w:val="left"/>
      <w:pPr>
        <w:tabs>
          <w:tab w:val="num" w:pos="1872"/>
        </w:tabs>
        <w:ind w:left="1872" w:hanging="432"/>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1926F1"/>
    <w:multiLevelType w:val="hybridMultilevel"/>
    <w:tmpl w:val="67C8E95C"/>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4F6418"/>
    <w:multiLevelType w:val="hybridMultilevel"/>
    <w:tmpl w:val="B28C135A"/>
    <w:lvl w:ilvl="0" w:tplc="04090001">
      <w:start w:val="1"/>
      <w:numFmt w:val="bullet"/>
      <w:lvlText w:val=""/>
      <w:lvlJc w:val="left"/>
      <w:pPr>
        <w:ind w:left="1440" w:hanging="360"/>
      </w:pPr>
      <w:rPr>
        <w:rFonts w:ascii="Symbol" w:hAnsi="Symbol" w:hint="default"/>
      </w:rPr>
    </w:lvl>
    <w:lvl w:ilvl="1" w:tplc="04090003">
      <w:start w:val="1"/>
      <w:numFmt w:val="bullet"/>
      <w:pStyle w:val="bulletedL3"/>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BC5D89"/>
    <w:multiLevelType w:val="hybridMultilevel"/>
    <w:tmpl w:val="5524D892"/>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EFF6126"/>
    <w:multiLevelType w:val="hybridMultilevel"/>
    <w:tmpl w:val="540E25BE"/>
    <w:name w:val="52222222222222222222"/>
    <w:lvl w:ilvl="0" w:tplc="FFFFFFFF">
      <w:start w:val="1"/>
      <w:numFmt w:val="bullet"/>
      <w:lvlText w:val=""/>
      <w:lvlJc w:val="left"/>
      <w:pPr>
        <w:ind w:left="1287" w:hanging="360"/>
      </w:pPr>
      <w:rPr>
        <w:rFonts w:ascii="Symbol" w:hAnsi="Symbol"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20F05971"/>
    <w:multiLevelType w:val="hybridMultilevel"/>
    <w:tmpl w:val="C958C062"/>
    <w:lvl w:ilvl="0" w:tplc="FFFFFFFF">
      <w:start w:val="1"/>
      <w:numFmt w:val="bullet"/>
      <w:pStyle w:val="HTMLPreformatted"/>
      <w:lvlText w:val=""/>
      <w:lvlJc w:val="left"/>
      <w:pPr>
        <w:tabs>
          <w:tab w:val="num" w:pos="1778"/>
        </w:tabs>
        <w:ind w:left="1588" w:hanging="170"/>
      </w:pPr>
      <w:rPr>
        <w:rFonts w:ascii="Symbol" w:hAnsi="Symbol"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31D5458"/>
    <w:multiLevelType w:val="multilevel"/>
    <w:tmpl w:val="87DC6BDC"/>
    <w:numStyleLink w:val="1ai"/>
  </w:abstractNum>
  <w:abstractNum w:abstractNumId="13" w15:restartNumberingAfterBreak="0">
    <w:nsid w:val="239F4E63"/>
    <w:multiLevelType w:val="hybridMultilevel"/>
    <w:tmpl w:val="FD902994"/>
    <w:lvl w:ilvl="0" w:tplc="B5C272DC">
      <w:start w:val="1"/>
      <w:numFmt w:val="bullet"/>
      <w:pStyle w:val="FISBullet1"/>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BC0483"/>
    <w:multiLevelType w:val="multilevel"/>
    <w:tmpl w:val="87FEADB0"/>
    <w:lvl w:ilvl="0">
      <w:start w:val="1"/>
      <w:numFmt w:val="bullet"/>
      <w:pStyle w:val="Bullet"/>
      <w:lvlText w:val=""/>
      <w:lvlJc w:val="left"/>
      <w:pPr>
        <w:tabs>
          <w:tab w:val="num" w:pos="1494"/>
        </w:tabs>
        <w:ind w:left="1494" w:hanging="360"/>
      </w:pPr>
      <w:rPr>
        <w:rFonts w:ascii="Symbol" w:hAnsi="Symbol" w:hint="default"/>
      </w:r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15" w15:restartNumberingAfterBreak="0">
    <w:nsid w:val="27FD6199"/>
    <w:multiLevelType w:val="multilevel"/>
    <w:tmpl w:val="04090025"/>
    <w:styleLink w:val="StyleOutlinenumberedTwCenMT14ptBold"/>
    <w:lvl w:ilvl="0">
      <w:start w:val="1"/>
      <w:numFmt w:val="decimal"/>
      <w:lvlText w:val="%1"/>
      <w:lvlJc w:val="left"/>
      <w:pPr>
        <w:tabs>
          <w:tab w:val="num" w:pos="432"/>
        </w:tabs>
        <w:ind w:left="432" w:hanging="432"/>
      </w:pPr>
      <w:rPr>
        <w:rFonts w:ascii="Tw Cen MT" w:hAnsi="Tw Cen MT"/>
        <w:b/>
        <w:bCs/>
        <w:sz w:val="28"/>
      </w:rPr>
    </w:lvl>
    <w:lvl w:ilvl="1">
      <w:start w:val="1"/>
      <w:numFmt w:val="decimal"/>
      <w:lvlText w:val="%1.%2"/>
      <w:lvlJc w:val="left"/>
      <w:pPr>
        <w:tabs>
          <w:tab w:val="num" w:pos="576"/>
        </w:tabs>
        <w:ind w:left="576" w:hanging="576"/>
      </w:pPr>
      <w:rPr>
        <w:rFonts w:ascii="Tw Cen MT" w:hAnsi="Tw Cen MT"/>
        <w:i/>
        <w:sz w:val="20"/>
      </w:rPr>
    </w:lvl>
    <w:lvl w:ilvl="2">
      <w:start w:val="1"/>
      <w:numFmt w:val="decimal"/>
      <w:lvlText w:val="%1.%2.%3"/>
      <w:lvlJc w:val="left"/>
      <w:pPr>
        <w:tabs>
          <w:tab w:val="num" w:pos="720"/>
        </w:tabs>
        <w:ind w:left="720" w:hanging="720"/>
      </w:pPr>
      <w:rPr>
        <w:sz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A651B2B"/>
    <w:multiLevelType w:val="hybridMultilevel"/>
    <w:tmpl w:val="0DB4F85E"/>
    <w:lvl w:ilvl="0" w:tplc="6AD60B30">
      <w:start w:val="1"/>
      <w:numFmt w:val="bullet"/>
      <w:pStyle w:val="Bl-c1Checkbox"/>
      <w:lvlText w:val=""/>
      <w:lvlJc w:val="left"/>
      <w:pPr>
        <w:tabs>
          <w:tab w:val="num" w:pos="1152"/>
        </w:tabs>
        <w:ind w:left="1152" w:hanging="432"/>
      </w:pPr>
      <w:rPr>
        <w:rFonts w:ascii="Wingdings" w:hAnsi="Wingdings"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BA34251"/>
    <w:multiLevelType w:val="hybridMultilevel"/>
    <w:tmpl w:val="B1D02110"/>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3713F63"/>
    <w:multiLevelType w:val="hybridMultilevel"/>
    <w:tmpl w:val="166ED17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4E85B3D"/>
    <w:multiLevelType w:val="hybridMultilevel"/>
    <w:tmpl w:val="6E8ECA06"/>
    <w:lvl w:ilvl="0" w:tplc="FE1AC272">
      <w:start w:val="1"/>
      <w:numFmt w:val="decimal"/>
      <w:pStyle w:val="FISNumber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5E07A4"/>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94F4FED"/>
    <w:multiLevelType w:val="multilevel"/>
    <w:tmpl w:val="40FA1302"/>
    <w:lvl w:ilvl="0">
      <w:start w:val="1"/>
      <w:numFmt w:val="decimal"/>
      <w:pStyle w:val="Heading1"/>
      <w:lvlText w:val="%1."/>
      <w:lvlJc w:val="left"/>
      <w:pPr>
        <w:tabs>
          <w:tab w:val="num" w:pos="1440"/>
        </w:tabs>
        <w:ind w:left="1440" w:hanging="360"/>
      </w:pPr>
      <w:rPr>
        <w:rFonts w:hint="default"/>
        <w:b/>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b w:val="0"/>
      </w:rPr>
    </w:lvl>
    <w:lvl w:ilvl="3">
      <w:start w:val="1"/>
      <w:numFmt w:val="decimal"/>
      <w:pStyle w:val="Heading4"/>
      <w:lvlText w:val="%1.%2.%3.%4."/>
      <w:lvlJc w:val="left"/>
      <w:pPr>
        <w:tabs>
          <w:tab w:val="num" w:pos="2520"/>
        </w:tabs>
        <w:ind w:left="1440" w:hanging="36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3E7D030B"/>
    <w:multiLevelType w:val="multilevel"/>
    <w:tmpl w:val="FDE4A618"/>
    <w:styleLink w:val="StyleBulleted12pt"/>
    <w:lvl w:ilvl="0">
      <w:start w:val="1"/>
      <w:numFmt w:val="bullet"/>
      <w:lvlText w:val="-"/>
      <w:lvlJc w:val="left"/>
      <w:pPr>
        <w:tabs>
          <w:tab w:val="num" w:pos="720"/>
        </w:tabs>
        <w:ind w:left="720" w:hanging="360"/>
      </w:pPr>
      <w:rPr>
        <w:rFonts w:ascii="Arial" w:eastAsia="Times New Roman" w:hAnsi="Arial" w:cs="Arial" w:hint="default"/>
        <w:sz w:val="22"/>
      </w:rPr>
    </w:lvl>
    <w:lvl w:ilvl="1">
      <w:start w:val="1"/>
      <w:numFmt w:val="bullet"/>
      <w:lvlText w:val=""/>
      <w:lvlJc w:val="left"/>
      <w:pPr>
        <w:tabs>
          <w:tab w:val="num" w:pos="1440"/>
        </w:tabs>
        <w:ind w:left="1440" w:hanging="360"/>
      </w:pPr>
      <w:rPr>
        <w:rFonts w:ascii="Symbol" w:hAnsi="Symbol"/>
        <w:sz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8124C5"/>
    <w:multiLevelType w:val="hybridMultilevel"/>
    <w:tmpl w:val="B62C5AC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3EB02D15"/>
    <w:multiLevelType w:val="hybridMultilevel"/>
    <w:tmpl w:val="652E31FE"/>
    <w:lvl w:ilvl="0" w:tplc="096257C6">
      <w:start w:val="1"/>
      <w:numFmt w:val="bullet"/>
      <w:lvlText w:val=""/>
      <w:lvlJc w:val="left"/>
      <w:pPr>
        <w:ind w:left="720" w:hanging="360"/>
      </w:pPr>
      <w:rPr>
        <w:rFonts w:ascii="Webdings" w:hAnsi="Webdings" w:hint="default"/>
        <w:b w:val="0"/>
        <w:i w:val="0"/>
        <w:color w:val="4472C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283427"/>
    <w:multiLevelType w:val="hybridMultilevel"/>
    <w:tmpl w:val="F5BCD0F6"/>
    <w:lvl w:ilvl="0" w:tplc="096257C6">
      <w:start w:val="1"/>
      <w:numFmt w:val="bullet"/>
      <w:lvlText w:val=""/>
      <w:lvlJc w:val="left"/>
      <w:pPr>
        <w:ind w:left="1152" w:hanging="360"/>
      </w:pPr>
      <w:rPr>
        <w:rFonts w:ascii="Webdings" w:hAnsi="Webdings" w:hint="default"/>
        <w:b w:val="0"/>
        <w:i w:val="0"/>
        <w:color w:val="4472C4"/>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FD227C4"/>
    <w:multiLevelType w:val="hybridMultilevel"/>
    <w:tmpl w:val="71E03AC6"/>
    <w:lvl w:ilvl="0" w:tplc="10F01F64">
      <w:start w:val="1"/>
      <w:numFmt w:val="bullet"/>
      <w:pStyle w:val="AppendixSub2"/>
      <w:lvlText w:val=""/>
      <w:lvlJc w:val="left"/>
      <w:pPr>
        <w:tabs>
          <w:tab w:val="num" w:pos="720"/>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6F21F7"/>
    <w:multiLevelType w:val="hybridMultilevel"/>
    <w:tmpl w:val="6290C41A"/>
    <w:lvl w:ilvl="0" w:tplc="F14EE212">
      <w:start w:val="1"/>
      <w:numFmt w:val="upperRoman"/>
      <w:pStyle w:val="1HeaderOne"/>
      <w:lvlText w:val="%1."/>
      <w:lvlJc w:val="left"/>
      <w:pPr>
        <w:tabs>
          <w:tab w:val="num" w:pos="1800"/>
        </w:tabs>
        <w:ind w:left="180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D62475"/>
    <w:multiLevelType w:val="hybridMultilevel"/>
    <w:tmpl w:val="BAEEDA0A"/>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3222779"/>
    <w:multiLevelType w:val="hybridMultilevel"/>
    <w:tmpl w:val="549A1112"/>
    <w:lvl w:ilvl="0" w:tplc="FFFFFFFF">
      <w:start w:val="1"/>
      <w:numFmt w:val="bullet"/>
      <w:pStyle w:val="Normal-Bullet"/>
      <w:lvlText w:val=""/>
      <w:lvlJc w:val="left"/>
      <w:pPr>
        <w:tabs>
          <w:tab w:val="num" w:pos="1854"/>
        </w:tabs>
        <w:ind w:left="1854" w:hanging="360"/>
      </w:pPr>
      <w:rPr>
        <w:rFonts w:ascii="Symbol" w:hAnsi="Symbol" w:hint="default"/>
      </w:rPr>
    </w:lvl>
    <w:lvl w:ilvl="1" w:tplc="FFFFFFFF" w:tentative="1">
      <w:start w:val="1"/>
      <w:numFmt w:val="bullet"/>
      <w:lvlText w:val="o"/>
      <w:lvlJc w:val="left"/>
      <w:pPr>
        <w:tabs>
          <w:tab w:val="num" w:pos="2574"/>
        </w:tabs>
        <w:ind w:left="2574" w:hanging="360"/>
      </w:pPr>
      <w:rPr>
        <w:rFonts w:ascii="Courier New" w:hAnsi="Courier New" w:hint="default"/>
      </w:rPr>
    </w:lvl>
    <w:lvl w:ilvl="2" w:tplc="FFFFFFFF" w:tentative="1">
      <w:start w:val="1"/>
      <w:numFmt w:val="bullet"/>
      <w:lvlText w:val=""/>
      <w:lvlJc w:val="left"/>
      <w:pPr>
        <w:tabs>
          <w:tab w:val="num" w:pos="3294"/>
        </w:tabs>
        <w:ind w:left="3294" w:hanging="360"/>
      </w:pPr>
      <w:rPr>
        <w:rFonts w:ascii="Wingdings" w:hAnsi="Wingdings" w:hint="default"/>
      </w:rPr>
    </w:lvl>
    <w:lvl w:ilvl="3" w:tplc="FFFFFFFF" w:tentative="1">
      <w:start w:val="1"/>
      <w:numFmt w:val="bullet"/>
      <w:lvlText w:val=""/>
      <w:lvlJc w:val="left"/>
      <w:pPr>
        <w:tabs>
          <w:tab w:val="num" w:pos="4014"/>
        </w:tabs>
        <w:ind w:left="4014" w:hanging="360"/>
      </w:pPr>
      <w:rPr>
        <w:rFonts w:ascii="Symbol" w:hAnsi="Symbol" w:hint="default"/>
      </w:rPr>
    </w:lvl>
    <w:lvl w:ilvl="4" w:tplc="FFFFFFFF" w:tentative="1">
      <w:start w:val="1"/>
      <w:numFmt w:val="bullet"/>
      <w:lvlText w:val="o"/>
      <w:lvlJc w:val="left"/>
      <w:pPr>
        <w:tabs>
          <w:tab w:val="num" w:pos="4734"/>
        </w:tabs>
        <w:ind w:left="4734" w:hanging="360"/>
      </w:pPr>
      <w:rPr>
        <w:rFonts w:ascii="Courier New" w:hAnsi="Courier New" w:hint="default"/>
      </w:rPr>
    </w:lvl>
    <w:lvl w:ilvl="5" w:tplc="FFFFFFFF" w:tentative="1">
      <w:start w:val="1"/>
      <w:numFmt w:val="bullet"/>
      <w:lvlText w:val=""/>
      <w:lvlJc w:val="left"/>
      <w:pPr>
        <w:tabs>
          <w:tab w:val="num" w:pos="5454"/>
        </w:tabs>
        <w:ind w:left="5454" w:hanging="360"/>
      </w:pPr>
      <w:rPr>
        <w:rFonts w:ascii="Wingdings" w:hAnsi="Wingdings" w:hint="default"/>
      </w:rPr>
    </w:lvl>
    <w:lvl w:ilvl="6" w:tplc="FFFFFFFF" w:tentative="1">
      <w:start w:val="1"/>
      <w:numFmt w:val="bullet"/>
      <w:lvlText w:val=""/>
      <w:lvlJc w:val="left"/>
      <w:pPr>
        <w:tabs>
          <w:tab w:val="num" w:pos="6174"/>
        </w:tabs>
        <w:ind w:left="6174" w:hanging="360"/>
      </w:pPr>
      <w:rPr>
        <w:rFonts w:ascii="Symbol" w:hAnsi="Symbol" w:hint="default"/>
      </w:rPr>
    </w:lvl>
    <w:lvl w:ilvl="7" w:tplc="FFFFFFFF" w:tentative="1">
      <w:start w:val="1"/>
      <w:numFmt w:val="bullet"/>
      <w:lvlText w:val="o"/>
      <w:lvlJc w:val="left"/>
      <w:pPr>
        <w:tabs>
          <w:tab w:val="num" w:pos="6894"/>
        </w:tabs>
        <w:ind w:left="6894" w:hanging="360"/>
      </w:pPr>
      <w:rPr>
        <w:rFonts w:ascii="Courier New" w:hAnsi="Courier New" w:hint="default"/>
      </w:rPr>
    </w:lvl>
    <w:lvl w:ilvl="8" w:tplc="FFFFFFFF"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4CF17F79"/>
    <w:multiLevelType w:val="multilevel"/>
    <w:tmpl w:val="FF1A5218"/>
    <w:styleLink w:val="StyleNumbered"/>
    <w:lvl w:ilvl="0">
      <w:start w:val="1"/>
      <w:numFmt w:val="decimal"/>
      <w:pStyle w:val="StyleHeading1TwCenMT10ptLeft0Firstline0Bef"/>
      <w:lvlText w:val="%1."/>
      <w:lvlJc w:val="left"/>
      <w:pPr>
        <w:tabs>
          <w:tab w:val="num" w:pos="720"/>
        </w:tabs>
        <w:ind w:left="720" w:hanging="360"/>
      </w:pPr>
      <w:rPr>
        <w:rFonts w:ascii="Arial" w:hAnsi="Aria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224645D"/>
    <w:multiLevelType w:val="hybridMultilevel"/>
    <w:tmpl w:val="17A222AA"/>
    <w:lvl w:ilvl="0" w:tplc="EF985408">
      <w:start w:val="1"/>
      <w:numFmt w:val="bullet"/>
      <w:pStyle w:val="TableBulleted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6933DD"/>
    <w:multiLevelType w:val="hybridMultilevel"/>
    <w:tmpl w:val="E5301746"/>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55515BC4"/>
    <w:multiLevelType w:val="hybridMultilevel"/>
    <w:tmpl w:val="B92C71CE"/>
    <w:lvl w:ilvl="0" w:tplc="942C0798">
      <w:start w:val="1"/>
      <w:numFmt w:val="upperRoman"/>
      <w:pStyle w:val="1HeadingI"/>
      <w:lvlText w:val="%1."/>
      <w:lvlJc w:val="right"/>
      <w:pPr>
        <w:tabs>
          <w:tab w:val="num" w:pos="1152"/>
        </w:tabs>
        <w:ind w:left="1152"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5B257603"/>
    <w:multiLevelType w:val="hybridMultilevel"/>
    <w:tmpl w:val="6486D74C"/>
    <w:lvl w:ilvl="0" w:tplc="2D126C3A">
      <w:start w:val="1"/>
      <w:numFmt w:val="bullet"/>
      <w:lvlText w:val=""/>
      <w:lvlJc w:val="left"/>
      <w:pPr>
        <w:ind w:left="720" w:hanging="360"/>
      </w:pPr>
      <w:rPr>
        <w:rFonts w:ascii="Webdings" w:hAnsi="Webdings" w:hint="default"/>
        <w:b w:val="0"/>
        <w:i w:val="0"/>
        <w:color w:val="5B9BD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27A71"/>
    <w:multiLevelType w:val="multilevel"/>
    <w:tmpl w:val="87DC6BD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pStyle w:val="QL2"/>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2830D08"/>
    <w:multiLevelType w:val="multilevel"/>
    <w:tmpl w:val="718EBBE2"/>
    <w:lvl w:ilvl="0">
      <w:start w:val="1"/>
      <w:numFmt w:val="upperLetter"/>
      <w:pStyle w:val="3BulletedInformation0"/>
      <w:lvlText w:val="%1)"/>
      <w:lvlJc w:val="left"/>
      <w:pPr>
        <w:tabs>
          <w:tab w:val="num" w:pos="1584"/>
        </w:tabs>
        <w:ind w:left="1584" w:hanging="360"/>
      </w:pPr>
      <w:rPr>
        <w:rFonts w:hint="default"/>
        <w:b w:val="0"/>
        <w:i w:val="0"/>
      </w:rPr>
    </w:lvl>
    <w:lvl w:ilvl="1">
      <w:start w:val="1"/>
      <w:numFmt w:val="decimal"/>
      <w:lvlText w:val="%2)"/>
      <w:lvlJc w:val="left"/>
      <w:pPr>
        <w:tabs>
          <w:tab w:val="num" w:pos="2016"/>
        </w:tabs>
        <w:ind w:left="2016" w:hanging="360"/>
      </w:pPr>
      <w:rPr>
        <w:rFonts w:ascii="Verdana" w:hAnsi="Verdana" w:hint="default"/>
        <w:b w:val="0"/>
        <w:i w:val="0"/>
        <w:color w:val="auto"/>
        <w:sz w:val="20"/>
        <w:szCs w:val="20"/>
      </w:rPr>
    </w:lvl>
    <w:lvl w:ilvl="2">
      <w:start w:val="1"/>
      <w:numFmt w:val="lowerLetter"/>
      <w:lvlText w:val="%3)"/>
      <w:lvlJc w:val="left"/>
      <w:pPr>
        <w:tabs>
          <w:tab w:val="num" w:pos="2448"/>
        </w:tabs>
        <w:ind w:left="2448" w:hanging="360"/>
      </w:pPr>
      <w:rPr>
        <w:rFonts w:hint="default"/>
      </w:rPr>
    </w:lvl>
    <w:lvl w:ilvl="3">
      <w:start w:val="1"/>
      <w:numFmt w:val="decimal"/>
      <w:lvlText w:val="(%4)"/>
      <w:lvlJc w:val="left"/>
      <w:pPr>
        <w:tabs>
          <w:tab w:val="num" w:pos="2808"/>
        </w:tabs>
        <w:ind w:left="2808" w:hanging="360"/>
      </w:pPr>
      <w:rPr>
        <w:rFonts w:hint="default"/>
      </w:rPr>
    </w:lvl>
    <w:lvl w:ilvl="4">
      <w:start w:val="1"/>
      <w:numFmt w:val="lowerLetter"/>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lowerRoman"/>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37" w15:restartNumberingAfterBreak="0">
    <w:nsid w:val="694A1C54"/>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6BBF43DF"/>
    <w:multiLevelType w:val="hybridMultilevel"/>
    <w:tmpl w:val="0070155E"/>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C1C4412"/>
    <w:multiLevelType w:val="hybridMultilevel"/>
    <w:tmpl w:val="72E2CCE8"/>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3E866D0"/>
    <w:multiLevelType w:val="multilevel"/>
    <w:tmpl w:val="0409001D"/>
    <w:styleLink w:val="StyleOutlinenumberedTwCenMT14ptBold1"/>
    <w:lvl w:ilvl="0">
      <w:start w:val="1"/>
      <w:numFmt w:val="decimal"/>
      <w:lvlText w:val="%1)"/>
      <w:lvlJc w:val="left"/>
      <w:pPr>
        <w:tabs>
          <w:tab w:val="num" w:pos="360"/>
        </w:tabs>
        <w:ind w:left="360" w:hanging="360"/>
      </w:pPr>
      <w:rPr>
        <w:rFonts w:ascii="Tw Cen MT" w:hAnsi="Tw Cen MT"/>
        <w:b/>
        <w:bCs/>
        <w:sz w:val="28"/>
      </w:rPr>
    </w:lvl>
    <w:lvl w:ilvl="1">
      <w:start w:val="1"/>
      <w:numFmt w:val="lowerLetter"/>
      <w:pStyle w:val="QuestionLev1"/>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color w:val="auto"/>
        <w:sz w:val="2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7A4521"/>
    <w:multiLevelType w:val="hybridMultilevel"/>
    <w:tmpl w:val="75F82A16"/>
    <w:lvl w:ilvl="0" w:tplc="BFD86474">
      <w:start w:val="1"/>
      <w:numFmt w:val="bullet"/>
      <w:lvlText w:val=""/>
      <w:lvlJc w:val="left"/>
      <w:pPr>
        <w:ind w:left="1152" w:hanging="360"/>
      </w:pPr>
      <w:rPr>
        <w:rFonts w:ascii="Webdings" w:hAnsi="Webdings" w:hint="default"/>
        <w:b w:val="0"/>
        <w:i w:val="0"/>
        <w:color w:val="5B9BD5" w:themeColor="accent1"/>
        <w:sz w:val="24"/>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7CC448F4"/>
    <w:multiLevelType w:val="hybridMultilevel"/>
    <w:tmpl w:val="FD7C4852"/>
    <w:lvl w:ilvl="0" w:tplc="FFFFFFFF">
      <w:start w:val="1"/>
      <w:numFmt w:val="bullet"/>
      <w:pStyle w:val="3BulletedStandar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1"/>
  </w:num>
  <w:num w:numId="3">
    <w:abstractNumId w:val="30"/>
  </w:num>
  <w:num w:numId="4">
    <w:abstractNumId w:val="13"/>
  </w:num>
  <w:num w:numId="5">
    <w:abstractNumId w:val="19"/>
  </w:num>
  <w:num w:numId="6">
    <w:abstractNumId w:val="0"/>
  </w:num>
  <w:num w:numId="7">
    <w:abstractNumId w:val="22"/>
  </w:num>
  <w:num w:numId="8">
    <w:abstractNumId w:val="8"/>
  </w:num>
  <w:num w:numId="9">
    <w:abstractNumId w:val="16"/>
  </w:num>
  <w:num w:numId="10">
    <w:abstractNumId w:val="1"/>
  </w:num>
  <w:num w:numId="11">
    <w:abstractNumId w:val="15"/>
  </w:num>
  <w:num w:numId="12">
    <w:abstractNumId w:val="40"/>
  </w:num>
  <w:num w:numId="13">
    <w:abstractNumId w:val="35"/>
  </w:num>
  <w:num w:numId="14">
    <w:abstractNumId w:val="12"/>
  </w:num>
  <w:num w:numId="15">
    <w:abstractNumId w:val="33"/>
  </w:num>
  <w:num w:numId="16">
    <w:abstractNumId w:val="3"/>
  </w:num>
  <w:num w:numId="17">
    <w:abstractNumId w:val="27"/>
  </w:num>
  <w:num w:numId="18">
    <w:abstractNumId w:val="31"/>
  </w:num>
  <w:num w:numId="19">
    <w:abstractNumId w:val="42"/>
  </w:num>
  <w:num w:numId="20">
    <w:abstractNumId w:val="29"/>
  </w:num>
  <w:num w:numId="21">
    <w:abstractNumId w:val="14"/>
  </w:num>
  <w:num w:numId="22">
    <w:abstractNumId w:val="11"/>
  </w:num>
  <w:num w:numId="23">
    <w:abstractNumId w:val="20"/>
  </w:num>
  <w:num w:numId="24">
    <w:abstractNumId w:val="37"/>
  </w:num>
  <w:num w:numId="25">
    <w:abstractNumId w:val="4"/>
  </w:num>
  <w:num w:numId="26">
    <w:abstractNumId w:val="36"/>
  </w:num>
  <w:num w:numId="27">
    <w:abstractNumId w:val="26"/>
  </w:num>
  <w:num w:numId="28">
    <w:abstractNumId w:val="7"/>
  </w:num>
  <w:num w:numId="29">
    <w:abstractNumId w:val="28"/>
  </w:num>
  <w:num w:numId="30">
    <w:abstractNumId w:val="39"/>
  </w:num>
  <w:num w:numId="31">
    <w:abstractNumId w:val="23"/>
  </w:num>
  <w:num w:numId="32">
    <w:abstractNumId w:val="41"/>
  </w:num>
  <w:num w:numId="33">
    <w:abstractNumId w:val="38"/>
  </w:num>
  <w:num w:numId="34">
    <w:abstractNumId w:val="34"/>
  </w:num>
  <w:num w:numId="35">
    <w:abstractNumId w:val="18"/>
  </w:num>
  <w:num w:numId="36">
    <w:abstractNumId w:val="32"/>
  </w:num>
  <w:num w:numId="37">
    <w:abstractNumId w:val="6"/>
  </w:num>
  <w:num w:numId="38">
    <w:abstractNumId w:val="25"/>
  </w:num>
  <w:num w:numId="39">
    <w:abstractNumId w:val="17"/>
  </w:num>
  <w:num w:numId="40">
    <w:abstractNumId w:val="24"/>
  </w:num>
  <w:num w:numId="41">
    <w:abstractNumId w:val="9"/>
  </w:num>
  <w:num w:numId="42">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GB" w:vendorID="64" w:dllVersion="0" w:nlCheck="1" w:checkStyle="0"/>
  <w:activeWritingStyle w:appName="MSWord" w:lang="en-US" w:vendorID="64" w:dllVersion="0" w:nlCheck="1" w:checkStyle="0"/>
  <w:activeWritingStyle w:appName="MSWord" w:lang="en-AU"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90"/>
  <w:displayHorizontalDrawingGridEvery w:val="2"/>
  <w:characterSpacingControl w:val="doNotCompress"/>
  <w:hdrShapeDefaults>
    <o:shapedefaults v:ext="edit" spidmax="6145" style="mso-position-horizontal-relative:page;mso-position-vertical-relative:page" strokecolor="none [2429]">
      <v:stroke color="none [2429]" weight=".5pt"/>
      <v:shadow opacity="22938f" offset="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9F"/>
    <w:rsid w:val="0000099F"/>
    <w:rsid w:val="00000B7E"/>
    <w:rsid w:val="00001324"/>
    <w:rsid w:val="00001370"/>
    <w:rsid w:val="00001B43"/>
    <w:rsid w:val="00001B5A"/>
    <w:rsid w:val="00001D24"/>
    <w:rsid w:val="00001D42"/>
    <w:rsid w:val="0000216C"/>
    <w:rsid w:val="0000246B"/>
    <w:rsid w:val="000034C4"/>
    <w:rsid w:val="00004476"/>
    <w:rsid w:val="00004C52"/>
    <w:rsid w:val="000057BC"/>
    <w:rsid w:val="00005F4D"/>
    <w:rsid w:val="000064D0"/>
    <w:rsid w:val="00006795"/>
    <w:rsid w:val="00006BCA"/>
    <w:rsid w:val="00007883"/>
    <w:rsid w:val="00010223"/>
    <w:rsid w:val="000110D3"/>
    <w:rsid w:val="0001123C"/>
    <w:rsid w:val="00011490"/>
    <w:rsid w:val="000114F0"/>
    <w:rsid w:val="00011B1D"/>
    <w:rsid w:val="00011DA4"/>
    <w:rsid w:val="00012048"/>
    <w:rsid w:val="000122FE"/>
    <w:rsid w:val="000125E4"/>
    <w:rsid w:val="00012B46"/>
    <w:rsid w:val="00012EC1"/>
    <w:rsid w:val="0001390A"/>
    <w:rsid w:val="00013B09"/>
    <w:rsid w:val="00013CC0"/>
    <w:rsid w:val="00013D93"/>
    <w:rsid w:val="00013F90"/>
    <w:rsid w:val="00014D60"/>
    <w:rsid w:val="000152BE"/>
    <w:rsid w:val="00015ECB"/>
    <w:rsid w:val="000163A9"/>
    <w:rsid w:val="0001646E"/>
    <w:rsid w:val="000165F9"/>
    <w:rsid w:val="000166A7"/>
    <w:rsid w:val="00017B5A"/>
    <w:rsid w:val="00017C1E"/>
    <w:rsid w:val="00017C99"/>
    <w:rsid w:val="0002045B"/>
    <w:rsid w:val="00020C09"/>
    <w:rsid w:val="00020C6F"/>
    <w:rsid w:val="0002134E"/>
    <w:rsid w:val="000215AC"/>
    <w:rsid w:val="00021757"/>
    <w:rsid w:val="00021A08"/>
    <w:rsid w:val="0002210B"/>
    <w:rsid w:val="0002232C"/>
    <w:rsid w:val="00022810"/>
    <w:rsid w:val="00022D73"/>
    <w:rsid w:val="00022DEB"/>
    <w:rsid w:val="0002338D"/>
    <w:rsid w:val="00023A99"/>
    <w:rsid w:val="00024C17"/>
    <w:rsid w:val="0002509F"/>
    <w:rsid w:val="00025251"/>
    <w:rsid w:val="000252C0"/>
    <w:rsid w:val="00025320"/>
    <w:rsid w:val="0002548F"/>
    <w:rsid w:val="000264E0"/>
    <w:rsid w:val="000266D2"/>
    <w:rsid w:val="00026A25"/>
    <w:rsid w:val="00026DBD"/>
    <w:rsid w:val="000275BF"/>
    <w:rsid w:val="0002789E"/>
    <w:rsid w:val="00027980"/>
    <w:rsid w:val="00027E56"/>
    <w:rsid w:val="0003009F"/>
    <w:rsid w:val="0003033B"/>
    <w:rsid w:val="0003039D"/>
    <w:rsid w:val="00030A0B"/>
    <w:rsid w:val="00030ED0"/>
    <w:rsid w:val="00031272"/>
    <w:rsid w:val="000312B9"/>
    <w:rsid w:val="000318C0"/>
    <w:rsid w:val="000326D1"/>
    <w:rsid w:val="000326DB"/>
    <w:rsid w:val="0003284D"/>
    <w:rsid w:val="00032F00"/>
    <w:rsid w:val="00032F3F"/>
    <w:rsid w:val="0003319F"/>
    <w:rsid w:val="000333E2"/>
    <w:rsid w:val="00033496"/>
    <w:rsid w:val="00033A84"/>
    <w:rsid w:val="00033BD7"/>
    <w:rsid w:val="00033CC6"/>
    <w:rsid w:val="00033E96"/>
    <w:rsid w:val="000343DE"/>
    <w:rsid w:val="00034653"/>
    <w:rsid w:val="00034663"/>
    <w:rsid w:val="0003468E"/>
    <w:rsid w:val="00034A1A"/>
    <w:rsid w:val="00034C17"/>
    <w:rsid w:val="00034DD3"/>
    <w:rsid w:val="00034E30"/>
    <w:rsid w:val="00034E85"/>
    <w:rsid w:val="00035721"/>
    <w:rsid w:val="00035907"/>
    <w:rsid w:val="0003649A"/>
    <w:rsid w:val="000370CC"/>
    <w:rsid w:val="00037135"/>
    <w:rsid w:val="0003717B"/>
    <w:rsid w:val="00037FF6"/>
    <w:rsid w:val="000401DD"/>
    <w:rsid w:val="000404EB"/>
    <w:rsid w:val="00040D4D"/>
    <w:rsid w:val="0004134B"/>
    <w:rsid w:val="00041B2A"/>
    <w:rsid w:val="00041E8F"/>
    <w:rsid w:val="0004222D"/>
    <w:rsid w:val="00042C98"/>
    <w:rsid w:val="0004355E"/>
    <w:rsid w:val="0004390E"/>
    <w:rsid w:val="0004464E"/>
    <w:rsid w:val="00044732"/>
    <w:rsid w:val="00044C13"/>
    <w:rsid w:val="00044C29"/>
    <w:rsid w:val="00044F0D"/>
    <w:rsid w:val="0004551A"/>
    <w:rsid w:val="00045788"/>
    <w:rsid w:val="00045809"/>
    <w:rsid w:val="000458A4"/>
    <w:rsid w:val="00045D7C"/>
    <w:rsid w:val="00045F70"/>
    <w:rsid w:val="000462BB"/>
    <w:rsid w:val="00046696"/>
    <w:rsid w:val="00046803"/>
    <w:rsid w:val="00046DC2"/>
    <w:rsid w:val="00047065"/>
    <w:rsid w:val="00047C4A"/>
    <w:rsid w:val="00047D04"/>
    <w:rsid w:val="00050798"/>
    <w:rsid w:val="00051B18"/>
    <w:rsid w:val="00051D3E"/>
    <w:rsid w:val="000520C5"/>
    <w:rsid w:val="000521A4"/>
    <w:rsid w:val="0005277B"/>
    <w:rsid w:val="00052780"/>
    <w:rsid w:val="00052833"/>
    <w:rsid w:val="00052866"/>
    <w:rsid w:val="000528FA"/>
    <w:rsid w:val="00053A06"/>
    <w:rsid w:val="00053A21"/>
    <w:rsid w:val="00053C64"/>
    <w:rsid w:val="000546FE"/>
    <w:rsid w:val="00054E19"/>
    <w:rsid w:val="0005514B"/>
    <w:rsid w:val="000551B1"/>
    <w:rsid w:val="00055E9F"/>
    <w:rsid w:val="00056082"/>
    <w:rsid w:val="00056C08"/>
    <w:rsid w:val="00056D50"/>
    <w:rsid w:val="000576EE"/>
    <w:rsid w:val="000579C4"/>
    <w:rsid w:val="0006031E"/>
    <w:rsid w:val="00060587"/>
    <w:rsid w:val="00060A80"/>
    <w:rsid w:val="00061281"/>
    <w:rsid w:val="000615E7"/>
    <w:rsid w:val="00061ADB"/>
    <w:rsid w:val="00061B82"/>
    <w:rsid w:val="00061E14"/>
    <w:rsid w:val="000625BF"/>
    <w:rsid w:val="00063624"/>
    <w:rsid w:val="000638BB"/>
    <w:rsid w:val="00063BFD"/>
    <w:rsid w:val="00063F78"/>
    <w:rsid w:val="000640E6"/>
    <w:rsid w:val="000643B1"/>
    <w:rsid w:val="00064D8B"/>
    <w:rsid w:val="0006517B"/>
    <w:rsid w:val="00065474"/>
    <w:rsid w:val="00065776"/>
    <w:rsid w:val="00065DCA"/>
    <w:rsid w:val="00065E5F"/>
    <w:rsid w:val="0006621A"/>
    <w:rsid w:val="000664F9"/>
    <w:rsid w:val="00066C4F"/>
    <w:rsid w:val="00066CBC"/>
    <w:rsid w:val="00066F9C"/>
    <w:rsid w:val="00067FAC"/>
    <w:rsid w:val="00070042"/>
    <w:rsid w:val="000709B1"/>
    <w:rsid w:val="00070B65"/>
    <w:rsid w:val="00070E62"/>
    <w:rsid w:val="00071032"/>
    <w:rsid w:val="00071367"/>
    <w:rsid w:val="000713E0"/>
    <w:rsid w:val="00072682"/>
    <w:rsid w:val="00073566"/>
    <w:rsid w:val="00073B6C"/>
    <w:rsid w:val="00073C65"/>
    <w:rsid w:val="0007440B"/>
    <w:rsid w:val="000745E3"/>
    <w:rsid w:val="00074AC2"/>
    <w:rsid w:val="00074B84"/>
    <w:rsid w:val="00074EEC"/>
    <w:rsid w:val="00075A89"/>
    <w:rsid w:val="0007681F"/>
    <w:rsid w:val="00076939"/>
    <w:rsid w:val="00076CDD"/>
    <w:rsid w:val="00076E59"/>
    <w:rsid w:val="000772E0"/>
    <w:rsid w:val="00077890"/>
    <w:rsid w:val="00077DD2"/>
    <w:rsid w:val="000802CC"/>
    <w:rsid w:val="000803F7"/>
    <w:rsid w:val="00080F7D"/>
    <w:rsid w:val="00081DBB"/>
    <w:rsid w:val="000820CD"/>
    <w:rsid w:val="00082A1F"/>
    <w:rsid w:val="000830AF"/>
    <w:rsid w:val="00083711"/>
    <w:rsid w:val="00083BC0"/>
    <w:rsid w:val="00084636"/>
    <w:rsid w:val="00084AA0"/>
    <w:rsid w:val="00084E83"/>
    <w:rsid w:val="000852E9"/>
    <w:rsid w:val="00085FE8"/>
    <w:rsid w:val="00087109"/>
    <w:rsid w:val="00087213"/>
    <w:rsid w:val="00087283"/>
    <w:rsid w:val="00087969"/>
    <w:rsid w:val="00087A36"/>
    <w:rsid w:val="000900A5"/>
    <w:rsid w:val="0009120E"/>
    <w:rsid w:val="0009152B"/>
    <w:rsid w:val="000917E2"/>
    <w:rsid w:val="0009187F"/>
    <w:rsid w:val="00091B8A"/>
    <w:rsid w:val="00091CB3"/>
    <w:rsid w:val="0009245C"/>
    <w:rsid w:val="0009254F"/>
    <w:rsid w:val="00092627"/>
    <w:rsid w:val="00092B3A"/>
    <w:rsid w:val="00092F62"/>
    <w:rsid w:val="00093094"/>
    <w:rsid w:val="00093198"/>
    <w:rsid w:val="00093450"/>
    <w:rsid w:val="000938B9"/>
    <w:rsid w:val="00093B81"/>
    <w:rsid w:val="00093D30"/>
    <w:rsid w:val="00093FC4"/>
    <w:rsid w:val="0009452F"/>
    <w:rsid w:val="00094704"/>
    <w:rsid w:val="00094836"/>
    <w:rsid w:val="00094C43"/>
    <w:rsid w:val="000956BC"/>
    <w:rsid w:val="000959E1"/>
    <w:rsid w:val="00095D45"/>
    <w:rsid w:val="00096342"/>
    <w:rsid w:val="00096443"/>
    <w:rsid w:val="00096B7C"/>
    <w:rsid w:val="00096C2C"/>
    <w:rsid w:val="00097772"/>
    <w:rsid w:val="00097CAF"/>
    <w:rsid w:val="000A003F"/>
    <w:rsid w:val="000A02AF"/>
    <w:rsid w:val="000A0611"/>
    <w:rsid w:val="000A1845"/>
    <w:rsid w:val="000A1D2C"/>
    <w:rsid w:val="000A1FE9"/>
    <w:rsid w:val="000A2532"/>
    <w:rsid w:val="000A26D5"/>
    <w:rsid w:val="000A2E18"/>
    <w:rsid w:val="000A360F"/>
    <w:rsid w:val="000A3CA1"/>
    <w:rsid w:val="000A3E75"/>
    <w:rsid w:val="000A3F98"/>
    <w:rsid w:val="000A41B6"/>
    <w:rsid w:val="000A49F9"/>
    <w:rsid w:val="000A4A5E"/>
    <w:rsid w:val="000A4C1E"/>
    <w:rsid w:val="000A5315"/>
    <w:rsid w:val="000A5B40"/>
    <w:rsid w:val="000A5E8E"/>
    <w:rsid w:val="000A6004"/>
    <w:rsid w:val="000A64A6"/>
    <w:rsid w:val="000A656E"/>
    <w:rsid w:val="000A6EF3"/>
    <w:rsid w:val="000A7129"/>
    <w:rsid w:val="000A79F6"/>
    <w:rsid w:val="000A7D66"/>
    <w:rsid w:val="000A7E03"/>
    <w:rsid w:val="000B035B"/>
    <w:rsid w:val="000B04AD"/>
    <w:rsid w:val="000B05EC"/>
    <w:rsid w:val="000B0676"/>
    <w:rsid w:val="000B07FE"/>
    <w:rsid w:val="000B0AB5"/>
    <w:rsid w:val="000B10A4"/>
    <w:rsid w:val="000B13FA"/>
    <w:rsid w:val="000B19A8"/>
    <w:rsid w:val="000B1D73"/>
    <w:rsid w:val="000B1EC2"/>
    <w:rsid w:val="000B1F72"/>
    <w:rsid w:val="000B2297"/>
    <w:rsid w:val="000B264D"/>
    <w:rsid w:val="000B2BE8"/>
    <w:rsid w:val="000B2D2D"/>
    <w:rsid w:val="000B3239"/>
    <w:rsid w:val="000B368A"/>
    <w:rsid w:val="000B3771"/>
    <w:rsid w:val="000B3D75"/>
    <w:rsid w:val="000B4FFA"/>
    <w:rsid w:val="000B5041"/>
    <w:rsid w:val="000B5289"/>
    <w:rsid w:val="000B52C7"/>
    <w:rsid w:val="000B538F"/>
    <w:rsid w:val="000B56C2"/>
    <w:rsid w:val="000B56E6"/>
    <w:rsid w:val="000B588A"/>
    <w:rsid w:val="000B59B7"/>
    <w:rsid w:val="000B5E75"/>
    <w:rsid w:val="000B6883"/>
    <w:rsid w:val="000B7022"/>
    <w:rsid w:val="000B749D"/>
    <w:rsid w:val="000B755B"/>
    <w:rsid w:val="000B7BB8"/>
    <w:rsid w:val="000C004C"/>
    <w:rsid w:val="000C019E"/>
    <w:rsid w:val="000C02D3"/>
    <w:rsid w:val="000C0D34"/>
    <w:rsid w:val="000C0E28"/>
    <w:rsid w:val="000C1505"/>
    <w:rsid w:val="000C1B2A"/>
    <w:rsid w:val="000C20FF"/>
    <w:rsid w:val="000C2403"/>
    <w:rsid w:val="000C24B8"/>
    <w:rsid w:val="000C28C3"/>
    <w:rsid w:val="000C2944"/>
    <w:rsid w:val="000C2E3F"/>
    <w:rsid w:val="000C3422"/>
    <w:rsid w:val="000C374F"/>
    <w:rsid w:val="000C3AA5"/>
    <w:rsid w:val="000C3BE1"/>
    <w:rsid w:val="000C3E9D"/>
    <w:rsid w:val="000C4317"/>
    <w:rsid w:val="000C4517"/>
    <w:rsid w:val="000C46B5"/>
    <w:rsid w:val="000C47D5"/>
    <w:rsid w:val="000C4EC6"/>
    <w:rsid w:val="000C5041"/>
    <w:rsid w:val="000C5ECB"/>
    <w:rsid w:val="000C6842"/>
    <w:rsid w:val="000C6F30"/>
    <w:rsid w:val="000C7149"/>
    <w:rsid w:val="000C7C46"/>
    <w:rsid w:val="000D01F1"/>
    <w:rsid w:val="000D08C6"/>
    <w:rsid w:val="000D0D26"/>
    <w:rsid w:val="000D0F95"/>
    <w:rsid w:val="000D23F6"/>
    <w:rsid w:val="000D2406"/>
    <w:rsid w:val="000D2879"/>
    <w:rsid w:val="000D2B35"/>
    <w:rsid w:val="000D34F1"/>
    <w:rsid w:val="000D431A"/>
    <w:rsid w:val="000D44D1"/>
    <w:rsid w:val="000D4AFF"/>
    <w:rsid w:val="000D5103"/>
    <w:rsid w:val="000D55AF"/>
    <w:rsid w:val="000D575F"/>
    <w:rsid w:val="000D5BB4"/>
    <w:rsid w:val="000D5E08"/>
    <w:rsid w:val="000D6388"/>
    <w:rsid w:val="000D69BF"/>
    <w:rsid w:val="000D6AF7"/>
    <w:rsid w:val="000D7547"/>
    <w:rsid w:val="000D7951"/>
    <w:rsid w:val="000E0735"/>
    <w:rsid w:val="000E0796"/>
    <w:rsid w:val="000E0992"/>
    <w:rsid w:val="000E1D20"/>
    <w:rsid w:val="000E22B6"/>
    <w:rsid w:val="000E2897"/>
    <w:rsid w:val="000E29DD"/>
    <w:rsid w:val="000E2A24"/>
    <w:rsid w:val="000E2BC6"/>
    <w:rsid w:val="000E3365"/>
    <w:rsid w:val="000E3529"/>
    <w:rsid w:val="000E425D"/>
    <w:rsid w:val="000E4448"/>
    <w:rsid w:val="000E4546"/>
    <w:rsid w:val="000E5202"/>
    <w:rsid w:val="000E56B4"/>
    <w:rsid w:val="000E5922"/>
    <w:rsid w:val="000E5A1D"/>
    <w:rsid w:val="000E5FCC"/>
    <w:rsid w:val="000E65ED"/>
    <w:rsid w:val="000E7CC1"/>
    <w:rsid w:val="000E7EFB"/>
    <w:rsid w:val="000F0212"/>
    <w:rsid w:val="000F04E5"/>
    <w:rsid w:val="000F06B5"/>
    <w:rsid w:val="000F1A23"/>
    <w:rsid w:val="000F1C9A"/>
    <w:rsid w:val="000F2050"/>
    <w:rsid w:val="000F22F8"/>
    <w:rsid w:val="000F2AE7"/>
    <w:rsid w:val="000F2DBF"/>
    <w:rsid w:val="000F3293"/>
    <w:rsid w:val="000F332E"/>
    <w:rsid w:val="000F3838"/>
    <w:rsid w:val="000F3D8F"/>
    <w:rsid w:val="000F3D9B"/>
    <w:rsid w:val="000F41E9"/>
    <w:rsid w:val="000F4257"/>
    <w:rsid w:val="000F4AD6"/>
    <w:rsid w:val="000F4BC4"/>
    <w:rsid w:val="000F5018"/>
    <w:rsid w:val="000F540F"/>
    <w:rsid w:val="000F5553"/>
    <w:rsid w:val="000F5D80"/>
    <w:rsid w:val="000F5E13"/>
    <w:rsid w:val="000F5FCB"/>
    <w:rsid w:val="000F60A5"/>
    <w:rsid w:val="000F6794"/>
    <w:rsid w:val="000F69FF"/>
    <w:rsid w:val="000F6F47"/>
    <w:rsid w:val="000F6FEC"/>
    <w:rsid w:val="000F7508"/>
    <w:rsid w:val="000F778D"/>
    <w:rsid w:val="000F78CF"/>
    <w:rsid w:val="001016E8"/>
    <w:rsid w:val="001020D6"/>
    <w:rsid w:val="0010219F"/>
    <w:rsid w:val="0010242D"/>
    <w:rsid w:val="00102656"/>
    <w:rsid w:val="00102A77"/>
    <w:rsid w:val="00103F7E"/>
    <w:rsid w:val="001043B9"/>
    <w:rsid w:val="001043ED"/>
    <w:rsid w:val="00104740"/>
    <w:rsid w:val="00104C93"/>
    <w:rsid w:val="00105520"/>
    <w:rsid w:val="001055C7"/>
    <w:rsid w:val="001079AF"/>
    <w:rsid w:val="00110171"/>
    <w:rsid w:val="00110444"/>
    <w:rsid w:val="001109A1"/>
    <w:rsid w:val="001113F4"/>
    <w:rsid w:val="00112029"/>
    <w:rsid w:val="0011259F"/>
    <w:rsid w:val="00112BBC"/>
    <w:rsid w:val="00113526"/>
    <w:rsid w:val="001139E1"/>
    <w:rsid w:val="00113DC4"/>
    <w:rsid w:val="00113EC3"/>
    <w:rsid w:val="00113EFF"/>
    <w:rsid w:val="001142B6"/>
    <w:rsid w:val="001147D0"/>
    <w:rsid w:val="00114F08"/>
    <w:rsid w:val="00115196"/>
    <w:rsid w:val="0011572C"/>
    <w:rsid w:val="00115AA8"/>
    <w:rsid w:val="00115BB0"/>
    <w:rsid w:val="00115BC6"/>
    <w:rsid w:val="00115C42"/>
    <w:rsid w:val="00116781"/>
    <w:rsid w:val="0011705D"/>
    <w:rsid w:val="00117C1F"/>
    <w:rsid w:val="00117FDA"/>
    <w:rsid w:val="00120ABD"/>
    <w:rsid w:val="00120C73"/>
    <w:rsid w:val="0012159E"/>
    <w:rsid w:val="00121B51"/>
    <w:rsid w:val="00121D3A"/>
    <w:rsid w:val="00121FDB"/>
    <w:rsid w:val="00122C4D"/>
    <w:rsid w:val="00122C99"/>
    <w:rsid w:val="00122D76"/>
    <w:rsid w:val="00122E6C"/>
    <w:rsid w:val="001232C1"/>
    <w:rsid w:val="00123A5A"/>
    <w:rsid w:val="00123BB4"/>
    <w:rsid w:val="00123E1B"/>
    <w:rsid w:val="0012401D"/>
    <w:rsid w:val="0012417D"/>
    <w:rsid w:val="00124252"/>
    <w:rsid w:val="00124562"/>
    <w:rsid w:val="00125699"/>
    <w:rsid w:val="00125B31"/>
    <w:rsid w:val="00126023"/>
    <w:rsid w:val="001261D4"/>
    <w:rsid w:val="00127102"/>
    <w:rsid w:val="00127117"/>
    <w:rsid w:val="0012715C"/>
    <w:rsid w:val="001273AD"/>
    <w:rsid w:val="00127C23"/>
    <w:rsid w:val="00127FAD"/>
    <w:rsid w:val="001308CC"/>
    <w:rsid w:val="00130B47"/>
    <w:rsid w:val="00130F9F"/>
    <w:rsid w:val="00131B15"/>
    <w:rsid w:val="00131B86"/>
    <w:rsid w:val="001326E4"/>
    <w:rsid w:val="0013296E"/>
    <w:rsid w:val="00132A5E"/>
    <w:rsid w:val="001339DB"/>
    <w:rsid w:val="00133BC9"/>
    <w:rsid w:val="00134B82"/>
    <w:rsid w:val="0013522E"/>
    <w:rsid w:val="0013537A"/>
    <w:rsid w:val="0013555E"/>
    <w:rsid w:val="00135AE4"/>
    <w:rsid w:val="00135DF7"/>
    <w:rsid w:val="00135E3E"/>
    <w:rsid w:val="00136520"/>
    <w:rsid w:val="00136B87"/>
    <w:rsid w:val="00136D08"/>
    <w:rsid w:val="0013702E"/>
    <w:rsid w:val="0013726C"/>
    <w:rsid w:val="00137732"/>
    <w:rsid w:val="00137D35"/>
    <w:rsid w:val="00137D37"/>
    <w:rsid w:val="00141074"/>
    <w:rsid w:val="00141552"/>
    <w:rsid w:val="001415F6"/>
    <w:rsid w:val="00141A66"/>
    <w:rsid w:val="001425CC"/>
    <w:rsid w:val="0014262D"/>
    <w:rsid w:val="00142F62"/>
    <w:rsid w:val="001438D5"/>
    <w:rsid w:val="00143B4A"/>
    <w:rsid w:val="00143B8B"/>
    <w:rsid w:val="00143D14"/>
    <w:rsid w:val="00143F46"/>
    <w:rsid w:val="001440E0"/>
    <w:rsid w:val="00144747"/>
    <w:rsid w:val="00144B4A"/>
    <w:rsid w:val="001458A4"/>
    <w:rsid w:val="00145B8C"/>
    <w:rsid w:val="00145C37"/>
    <w:rsid w:val="00145EFF"/>
    <w:rsid w:val="00145FED"/>
    <w:rsid w:val="001465A2"/>
    <w:rsid w:val="00146C11"/>
    <w:rsid w:val="00146F28"/>
    <w:rsid w:val="0014733F"/>
    <w:rsid w:val="00147550"/>
    <w:rsid w:val="00147605"/>
    <w:rsid w:val="0014798F"/>
    <w:rsid w:val="00147F17"/>
    <w:rsid w:val="00147FBB"/>
    <w:rsid w:val="00150075"/>
    <w:rsid w:val="00150234"/>
    <w:rsid w:val="001502A8"/>
    <w:rsid w:val="0015195B"/>
    <w:rsid w:val="0015214F"/>
    <w:rsid w:val="00152DC8"/>
    <w:rsid w:val="00153BBB"/>
    <w:rsid w:val="00154307"/>
    <w:rsid w:val="001546EF"/>
    <w:rsid w:val="00154AA2"/>
    <w:rsid w:val="001557BF"/>
    <w:rsid w:val="00155875"/>
    <w:rsid w:val="00155E8E"/>
    <w:rsid w:val="00156275"/>
    <w:rsid w:val="00156999"/>
    <w:rsid w:val="00156C3C"/>
    <w:rsid w:val="00156E46"/>
    <w:rsid w:val="00157025"/>
    <w:rsid w:val="001572A3"/>
    <w:rsid w:val="001575F1"/>
    <w:rsid w:val="00157E24"/>
    <w:rsid w:val="001601C4"/>
    <w:rsid w:val="001602BF"/>
    <w:rsid w:val="00160BD2"/>
    <w:rsid w:val="00160C8D"/>
    <w:rsid w:val="00161C79"/>
    <w:rsid w:val="001622FB"/>
    <w:rsid w:val="0016262F"/>
    <w:rsid w:val="00162754"/>
    <w:rsid w:val="001627AB"/>
    <w:rsid w:val="00162BB3"/>
    <w:rsid w:val="00163448"/>
    <w:rsid w:val="00163608"/>
    <w:rsid w:val="00163C4F"/>
    <w:rsid w:val="00163C51"/>
    <w:rsid w:val="00163E2E"/>
    <w:rsid w:val="001646E1"/>
    <w:rsid w:val="00165089"/>
    <w:rsid w:val="00165252"/>
    <w:rsid w:val="00165277"/>
    <w:rsid w:val="00165B3E"/>
    <w:rsid w:val="00165B6B"/>
    <w:rsid w:val="00165D79"/>
    <w:rsid w:val="00165DA3"/>
    <w:rsid w:val="00165E0B"/>
    <w:rsid w:val="001662F7"/>
    <w:rsid w:val="00166313"/>
    <w:rsid w:val="00166764"/>
    <w:rsid w:val="00166E64"/>
    <w:rsid w:val="00167A42"/>
    <w:rsid w:val="00167A47"/>
    <w:rsid w:val="00167E2E"/>
    <w:rsid w:val="00170311"/>
    <w:rsid w:val="001719CE"/>
    <w:rsid w:val="0017232E"/>
    <w:rsid w:val="001724C3"/>
    <w:rsid w:val="001726C5"/>
    <w:rsid w:val="00172C8C"/>
    <w:rsid w:val="00172CDF"/>
    <w:rsid w:val="00172F36"/>
    <w:rsid w:val="00173884"/>
    <w:rsid w:val="00173B89"/>
    <w:rsid w:val="0017457B"/>
    <w:rsid w:val="00174D4F"/>
    <w:rsid w:val="00174E95"/>
    <w:rsid w:val="0017565D"/>
    <w:rsid w:val="00175B17"/>
    <w:rsid w:val="00175C62"/>
    <w:rsid w:val="00176DA9"/>
    <w:rsid w:val="00177279"/>
    <w:rsid w:val="00177988"/>
    <w:rsid w:val="001779AE"/>
    <w:rsid w:val="00177F38"/>
    <w:rsid w:val="00177F8F"/>
    <w:rsid w:val="00180A72"/>
    <w:rsid w:val="00180A85"/>
    <w:rsid w:val="00180D36"/>
    <w:rsid w:val="00180FEA"/>
    <w:rsid w:val="0018148E"/>
    <w:rsid w:val="0018169B"/>
    <w:rsid w:val="0018176A"/>
    <w:rsid w:val="00181819"/>
    <w:rsid w:val="00181ACF"/>
    <w:rsid w:val="00181B30"/>
    <w:rsid w:val="00181F45"/>
    <w:rsid w:val="0018238A"/>
    <w:rsid w:val="00182A48"/>
    <w:rsid w:val="00182D3E"/>
    <w:rsid w:val="00182E34"/>
    <w:rsid w:val="001837E1"/>
    <w:rsid w:val="00183C96"/>
    <w:rsid w:val="00183FEB"/>
    <w:rsid w:val="00184604"/>
    <w:rsid w:val="0018497A"/>
    <w:rsid w:val="00184AFB"/>
    <w:rsid w:val="00184C86"/>
    <w:rsid w:val="00184D12"/>
    <w:rsid w:val="0018552E"/>
    <w:rsid w:val="0018574F"/>
    <w:rsid w:val="0018576B"/>
    <w:rsid w:val="001857FA"/>
    <w:rsid w:val="0018581F"/>
    <w:rsid w:val="00186603"/>
    <w:rsid w:val="00186A06"/>
    <w:rsid w:val="001870E0"/>
    <w:rsid w:val="00187940"/>
    <w:rsid w:val="00187F51"/>
    <w:rsid w:val="00190935"/>
    <w:rsid w:val="00190C91"/>
    <w:rsid w:val="001912B3"/>
    <w:rsid w:val="00191410"/>
    <w:rsid w:val="001929C1"/>
    <w:rsid w:val="00192CF0"/>
    <w:rsid w:val="00192F33"/>
    <w:rsid w:val="00193298"/>
    <w:rsid w:val="00193D77"/>
    <w:rsid w:val="00193F35"/>
    <w:rsid w:val="00194187"/>
    <w:rsid w:val="00194BB9"/>
    <w:rsid w:val="00194CB0"/>
    <w:rsid w:val="00194E01"/>
    <w:rsid w:val="00195117"/>
    <w:rsid w:val="00195405"/>
    <w:rsid w:val="0019564B"/>
    <w:rsid w:val="00195F1D"/>
    <w:rsid w:val="00196368"/>
    <w:rsid w:val="001964FF"/>
    <w:rsid w:val="00196992"/>
    <w:rsid w:val="00196B11"/>
    <w:rsid w:val="00197701"/>
    <w:rsid w:val="00197947"/>
    <w:rsid w:val="0019797C"/>
    <w:rsid w:val="00197CAD"/>
    <w:rsid w:val="00197D81"/>
    <w:rsid w:val="001A0EBB"/>
    <w:rsid w:val="001A1019"/>
    <w:rsid w:val="001A103F"/>
    <w:rsid w:val="001A129B"/>
    <w:rsid w:val="001A1473"/>
    <w:rsid w:val="001A1B35"/>
    <w:rsid w:val="001A288B"/>
    <w:rsid w:val="001A2EDD"/>
    <w:rsid w:val="001A30C0"/>
    <w:rsid w:val="001A31A9"/>
    <w:rsid w:val="001A3261"/>
    <w:rsid w:val="001A32DB"/>
    <w:rsid w:val="001A34EB"/>
    <w:rsid w:val="001A3623"/>
    <w:rsid w:val="001A3A50"/>
    <w:rsid w:val="001A3FD8"/>
    <w:rsid w:val="001A42F4"/>
    <w:rsid w:val="001A4A8F"/>
    <w:rsid w:val="001A55C3"/>
    <w:rsid w:val="001A5D2B"/>
    <w:rsid w:val="001A5F58"/>
    <w:rsid w:val="001A621E"/>
    <w:rsid w:val="001A650E"/>
    <w:rsid w:val="001A69AE"/>
    <w:rsid w:val="001A7DA9"/>
    <w:rsid w:val="001B0560"/>
    <w:rsid w:val="001B0994"/>
    <w:rsid w:val="001B1520"/>
    <w:rsid w:val="001B209D"/>
    <w:rsid w:val="001B2961"/>
    <w:rsid w:val="001B3336"/>
    <w:rsid w:val="001B33D9"/>
    <w:rsid w:val="001B37CE"/>
    <w:rsid w:val="001B3DBD"/>
    <w:rsid w:val="001B464F"/>
    <w:rsid w:val="001B4793"/>
    <w:rsid w:val="001B4A3A"/>
    <w:rsid w:val="001B4BCA"/>
    <w:rsid w:val="001B5200"/>
    <w:rsid w:val="001B5413"/>
    <w:rsid w:val="001B57D0"/>
    <w:rsid w:val="001B622F"/>
    <w:rsid w:val="001B6558"/>
    <w:rsid w:val="001B6872"/>
    <w:rsid w:val="001B6CD2"/>
    <w:rsid w:val="001B75A9"/>
    <w:rsid w:val="001B77DB"/>
    <w:rsid w:val="001C0451"/>
    <w:rsid w:val="001C08B7"/>
    <w:rsid w:val="001C0EF7"/>
    <w:rsid w:val="001C1567"/>
    <w:rsid w:val="001C2158"/>
    <w:rsid w:val="001C2A0B"/>
    <w:rsid w:val="001C2A2D"/>
    <w:rsid w:val="001C2B96"/>
    <w:rsid w:val="001C2D48"/>
    <w:rsid w:val="001C3670"/>
    <w:rsid w:val="001C41A2"/>
    <w:rsid w:val="001C44B4"/>
    <w:rsid w:val="001C4D33"/>
    <w:rsid w:val="001C4F63"/>
    <w:rsid w:val="001C5679"/>
    <w:rsid w:val="001C59B9"/>
    <w:rsid w:val="001C5C04"/>
    <w:rsid w:val="001C5EF2"/>
    <w:rsid w:val="001C64DC"/>
    <w:rsid w:val="001C68B5"/>
    <w:rsid w:val="001C715A"/>
    <w:rsid w:val="001C722D"/>
    <w:rsid w:val="001C7B0C"/>
    <w:rsid w:val="001C7D46"/>
    <w:rsid w:val="001C7F70"/>
    <w:rsid w:val="001D0571"/>
    <w:rsid w:val="001D0727"/>
    <w:rsid w:val="001D111C"/>
    <w:rsid w:val="001D1141"/>
    <w:rsid w:val="001D1E52"/>
    <w:rsid w:val="001D206C"/>
    <w:rsid w:val="001D20B6"/>
    <w:rsid w:val="001D265E"/>
    <w:rsid w:val="001D2790"/>
    <w:rsid w:val="001D27B8"/>
    <w:rsid w:val="001D2A44"/>
    <w:rsid w:val="001D317B"/>
    <w:rsid w:val="001D3AC0"/>
    <w:rsid w:val="001D3D89"/>
    <w:rsid w:val="001D3E3A"/>
    <w:rsid w:val="001D4E8B"/>
    <w:rsid w:val="001D527A"/>
    <w:rsid w:val="001D57B6"/>
    <w:rsid w:val="001D5BCA"/>
    <w:rsid w:val="001D6C2C"/>
    <w:rsid w:val="001D728D"/>
    <w:rsid w:val="001D7532"/>
    <w:rsid w:val="001E028C"/>
    <w:rsid w:val="001E0384"/>
    <w:rsid w:val="001E05E0"/>
    <w:rsid w:val="001E067D"/>
    <w:rsid w:val="001E09E8"/>
    <w:rsid w:val="001E0C39"/>
    <w:rsid w:val="001E13A0"/>
    <w:rsid w:val="001E1420"/>
    <w:rsid w:val="001E1C56"/>
    <w:rsid w:val="001E1F17"/>
    <w:rsid w:val="001E2272"/>
    <w:rsid w:val="001E3B0D"/>
    <w:rsid w:val="001E3FB4"/>
    <w:rsid w:val="001E40C0"/>
    <w:rsid w:val="001E4124"/>
    <w:rsid w:val="001E5247"/>
    <w:rsid w:val="001E651B"/>
    <w:rsid w:val="001E66AF"/>
    <w:rsid w:val="001E690D"/>
    <w:rsid w:val="001E6B21"/>
    <w:rsid w:val="001E6EC9"/>
    <w:rsid w:val="001F05CE"/>
    <w:rsid w:val="001F0728"/>
    <w:rsid w:val="001F0D24"/>
    <w:rsid w:val="001F243E"/>
    <w:rsid w:val="001F2907"/>
    <w:rsid w:val="001F2A5B"/>
    <w:rsid w:val="001F326D"/>
    <w:rsid w:val="001F36DA"/>
    <w:rsid w:val="001F3D5E"/>
    <w:rsid w:val="001F40E3"/>
    <w:rsid w:val="001F4228"/>
    <w:rsid w:val="001F431B"/>
    <w:rsid w:val="001F4669"/>
    <w:rsid w:val="001F54BC"/>
    <w:rsid w:val="001F55B4"/>
    <w:rsid w:val="001F57C7"/>
    <w:rsid w:val="001F6035"/>
    <w:rsid w:val="001F62D2"/>
    <w:rsid w:val="001F664F"/>
    <w:rsid w:val="001F7A23"/>
    <w:rsid w:val="001F7C1F"/>
    <w:rsid w:val="001F7DB1"/>
    <w:rsid w:val="001F7E9B"/>
    <w:rsid w:val="001F7FE0"/>
    <w:rsid w:val="0020017A"/>
    <w:rsid w:val="00200706"/>
    <w:rsid w:val="0020089B"/>
    <w:rsid w:val="00200D47"/>
    <w:rsid w:val="00201583"/>
    <w:rsid w:val="002016AA"/>
    <w:rsid w:val="002018C9"/>
    <w:rsid w:val="002025C2"/>
    <w:rsid w:val="002025ED"/>
    <w:rsid w:val="00202751"/>
    <w:rsid w:val="002029C7"/>
    <w:rsid w:val="00203163"/>
    <w:rsid w:val="002037E7"/>
    <w:rsid w:val="00203986"/>
    <w:rsid w:val="00203A2C"/>
    <w:rsid w:val="00203D06"/>
    <w:rsid w:val="00204040"/>
    <w:rsid w:val="0020497F"/>
    <w:rsid w:val="002049FC"/>
    <w:rsid w:val="0020541D"/>
    <w:rsid w:val="0020574D"/>
    <w:rsid w:val="00205B2A"/>
    <w:rsid w:val="00205B3F"/>
    <w:rsid w:val="00205FF8"/>
    <w:rsid w:val="00206012"/>
    <w:rsid w:val="0020601D"/>
    <w:rsid w:val="00207302"/>
    <w:rsid w:val="0021008A"/>
    <w:rsid w:val="002104FB"/>
    <w:rsid w:val="0021065E"/>
    <w:rsid w:val="0021078D"/>
    <w:rsid w:val="0021132F"/>
    <w:rsid w:val="002113EC"/>
    <w:rsid w:val="002115D0"/>
    <w:rsid w:val="002118A9"/>
    <w:rsid w:val="00211C96"/>
    <w:rsid w:val="00211D4C"/>
    <w:rsid w:val="0021212B"/>
    <w:rsid w:val="002125E5"/>
    <w:rsid w:val="00212D3B"/>
    <w:rsid w:val="00213594"/>
    <w:rsid w:val="0021388D"/>
    <w:rsid w:val="002142FB"/>
    <w:rsid w:val="00214C64"/>
    <w:rsid w:val="00214CDA"/>
    <w:rsid w:val="0021500E"/>
    <w:rsid w:val="002154CD"/>
    <w:rsid w:val="00215512"/>
    <w:rsid w:val="00215840"/>
    <w:rsid w:val="002158C7"/>
    <w:rsid w:val="00215976"/>
    <w:rsid w:val="00215992"/>
    <w:rsid w:val="00215CD2"/>
    <w:rsid w:val="00215F22"/>
    <w:rsid w:val="00217423"/>
    <w:rsid w:val="0021745C"/>
    <w:rsid w:val="0021783D"/>
    <w:rsid w:val="00217F13"/>
    <w:rsid w:val="00220965"/>
    <w:rsid w:val="00220B0F"/>
    <w:rsid w:val="00221214"/>
    <w:rsid w:val="00221896"/>
    <w:rsid w:val="002218E4"/>
    <w:rsid w:val="00221C80"/>
    <w:rsid w:val="002226A0"/>
    <w:rsid w:val="00222CF4"/>
    <w:rsid w:val="00222FC5"/>
    <w:rsid w:val="002230AC"/>
    <w:rsid w:val="00223129"/>
    <w:rsid w:val="002231A7"/>
    <w:rsid w:val="00223336"/>
    <w:rsid w:val="00223DA2"/>
    <w:rsid w:val="00224178"/>
    <w:rsid w:val="00224931"/>
    <w:rsid w:val="00225092"/>
    <w:rsid w:val="00225E7C"/>
    <w:rsid w:val="0022604A"/>
    <w:rsid w:val="00226416"/>
    <w:rsid w:val="00226522"/>
    <w:rsid w:val="002266A2"/>
    <w:rsid w:val="002267F3"/>
    <w:rsid w:val="00226CD3"/>
    <w:rsid w:val="00226D55"/>
    <w:rsid w:val="00227014"/>
    <w:rsid w:val="0022721D"/>
    <w:rsid w:val="00227732"/>
    <w:rsid w:val="00227F6A"/>
    <w:rsid w:val="002300F9"/>
    <w:rsid w:val="00230553"/>
    <w:rsid w:val="00230C23"/>
    <w:rsid w:val="00231671"/>
    <w:rsid w:val="00231707"/>
    <w:rsid w:val="00231AA6"/>
    <w:rsid w:val="002323BA"/>
    <w:rsid w:val="002324F5"/>
    <w:rsid w:val="00233FD3"/>
    <w:rsid w:val="0023444D"/>
    <w:rsid w:val="00234911"/>
    <w:rsid w:val="00234D78"/>
    <w:rsid w:val="00235246"/>
    <w:rsid w:val="00235659"/>
    <w:rsid w:val="002356CE"/>
    <w:rsid w:val="00235D3F"/>
    <w:rsid w:val="00235F52"/>
    <w:rsid w:val="002364A5"/>
    <w:rsid w:val="0023674B"/>
    <w:rsid w:val="0023744B"/>
    <w:rsid w:val="00237546"/>
    <w:rsid w:val="002375F3"/>
    <w:rsid w:val="00237698"/>
    <w:rsid w:val="00237DA5"/>
    <w:rsid w:val="0024099F"/>
    <w:rsid w:val="00242125"/>
    <w:rsid w:val="00242177"/>
    <w:rsid w:val="00242559"/>
    <w:rsid w:val="002430DF"/>
    <w:rsid w:val="00243163"/>
    <w:rsid w:val="0024333E"/>
    <w:rsid w:val="00243D91"/>
    <w:rsid w:val="0024439E"/>
    <w:rsid w:val="0024444E"/>
    <w:rsid w:val="002444AA"/>
    <w:rsid w:val="00244575"/>
    <w:rsid w:val="00244C8E"/>
    <w:rsid w:val="002452E7"/>
    <w:rsid w:val="002459C5"/>
    <w:rsid w:val="00245B07"/>
    <w:rsid w:val="00245D2E"/>
    <w:rsid w:val="002460C0"/>
    <w:rsid w:val="0024613C"/>
    <w:rsid w:val="002464F7"/>
    <w:rsid w:val="00246B5D"/>
    <w:rsid w:val="00246C3A"/>
    <w:rsid w:val="00246D1A"/>
    <w:rsid w:val="002472C7"/>
    <w:rsid w:val="00247AD2"/>
    <w:rsid w:val="00247CEA"/>
    <w:rsid w:val="0025031F"/>
    <w:rsid w:val="002505D7"/>
    <w:rsid w:val="00250CE0"/>
    <w:rsid w:val="00250E2B"/>
    <w:rsid w:val="002516A9"/>
    <w:rsid w:val="00251922"/>
    <w:rsid w:val="00251961"/>
    <w:rsid w:val="00251A69"/>
    <w:rsid w:val="00252484"/>
    <w:rsid w:val="002524EF"/>
    <w:rsid w:val="002527E4"/>
    <w:rsid w:val="00252EBE"/>
    <w:rsid w:val="00252EF4"/>
    <w:rsid w:val="002531D5"/>
    <w:rsid w:val="00253301"/>
    <w:rsid w:val="00253722"/>
    <w:rsid w:val="00254472"/>
    <w:rsid w:val="002545F1"/>
    <w:rsid w:val="00254BCC"/>
    <w:rsid w:val="0025586C"/>
    <w:rsid w:val="0025593A"/>
    <w:rsid w:val="00255B89"/>
    <w:rsid w:val="00255EF6"/>
    <w:rsid w:val="00256279"/>
    <w:rsid w:val="00256641"/>
    <w:rsid w:val="002568F3"/>
    <w:rsid w:val="00256EC3"/>
    <w:rsid w:val="00257921"/>
    <w:rsid w:val="00260CFC"/>
    <w:rsid w:val="00260D24"/>
    <w:rsid w:val="00260E92"/>
    <w:rsid w:val="0026173C"/>
    <w:rsid w:val="00261B54"/>
    <w:rsid w:val="00261DB6"/>
    <w:rsid w:val="002624B8"/>
    <w:rsid w:val="002625D8"/>
    <w:rsid w:val="00262770"/>
    <w:rsid w:val="00263822"/>
    <w:rsid w:val="00263A4E"/>
    <w:rsid w:val="00263BDD"/>
    <w:rsid w:val="00263D45"/>
    <w:rsid w:val="0026460A"/>
    <w:rsid w:val="00264966"/>
    <w:rsid w:val="00264D1F"/>
    <w:rsid w:val="00265289"/>
    <w:rsid w:val="00265DF0"/>
    <w:rsid w:val="00266A49"/>
    <w:rsid w:val="00267395"/>
    <w:rsid w:val="00267FA0"/>
    <w:rsid w:val="0027005E"/>
    <w:rsid w:val="00270274"/>
    <w:rsid w:val="00270295"/>
    <w:rsid w:val="0027076D"/>
    <w:rsid w:val="002711AF"/>
    <w:rsid w:val="002722FA"/>
    <w:rsid w:val="00272AA3"/>
    <w:rsid w:val="00272E47"/>
    <w:rsid w:val="0027362E"/>
    <w:rsid w:val="00273A01"/>
    <w:rsid w:val="00273A9F"/>
    <w:rsid w:val="00273D90"/>
    <w:rsid w:val="0027470A"/>
    <w:rsid w:val="00274A5D"/>
    <w:rsid w:val="00274CEE"/>
    <w:rsid w:val="002750E7"/>
    <w:rsid w:val="0027642A"/>
    <w:rsid w:val="002764C7"/>
    <w:rsid w:val="00276DAB"/>
    <w:rsid w:val="00276DB8"/>
    <w:rsid w:val="00277AE1"/>
    <w:rsid w:val="00277BA4"/>
    <w:rsid w:val="00277C28"/>
    <w:rsid w:val="00277EC0"/>
    <w:rsid w:val="002801A9"/>
    <w:rsid w:val="0028040C"/>
    <w:rsid w:val="002806FD"/>
    <w:rsid w:val="002810E1"/>
    <w:rsid w:val="00281398"/>
    <w:rsid w:val="002815BD"/>
    <w:rsid w:val="002819C2"/>
    <w:rsid w:val="002826CE"/>
    <w:rsid w:val="002827AF"/>
    <w:rsid w:val="00282EE8"/>
    <w:rsid w:val="002835C0"/>
    <w:rsid w:val="00283946"/>
    <w:rsid w:val="00283CBA"/>
    <w:rsid w:val="00283D09"/>
    <w:rsid w:val="002842EC"/>
    <w:rsid w:val="0028448C"/>
    <w:rsid w:val="002852AD"/>
    <w:rsid w:val="00285677"/>
    <w:rsid w:val="00285FB8"/>
    <w:rsid w:val="00286976"/>
    <w:rsid w:val="00286CCF"/>
    <w:rsid w:val="00286DB7"/>
    <w:rsid w:val="00287521"/>
    <w:rsid w:val="00287974"/>
    <w:rsid w:val="00287A09"/>
    <w:rsid w:val="002903A0"/>
    <w:rsid w:val="00291EE4"/>
    <w:rsid w:val="00291F2F"/>
    <w:rsid w:val="00292714"/>
    <w:rsid w:val="00292B78"/>
    <w:rsid w:val="002931DE"/>
    <w:rsid w:val="00293555"/>
    <w:rsid w:val="00293903"/>
    <w:rsid w:val="00294840"/>
    <w:rsid w:val="00294917"/>
    <w:rsid w:val="00294DE0"/>
    <w:rsid w:val="00294E45"/>
    <w:rsid w:val="00295439"/>
    <w:rsid w:val="002959FB"/>
    <w:rsid w:val="00295C9B"/>
    <w:rsid w:val="00295E20"/>
    <w:rsid w:val="00296224"/>
    <w:rsid w:val="00296337"/>
    <w:rsid w:val="00296D90"/>
    <w:rsid w:val="002977A4"/>
    <w:rsid w:val="002A0428"/>
    <w:rsid w:val="002A055A"/>
    <w:rsid w:val="002A0BF1"/>
    <w:rsid w:val="002A0C8C"/>
    <w:rsid w:val="002A0EFB"/>
    <w:rsid w:val="002A10DD"/>
    <w:rsid w:val="002A1C87"/>
    <w:rsid w:val="002A1CDB"/>
    <w:rsid w:val="002A20F9"/>
    <w:rsid w:val="002A2871"/>
    <w:rsid w:val="002A3299"/>
    <w:rsid w:val="002A3436"/>
    <w:rsid w:val="002A34A7"/>
    <w:rsid w:val="002A357E"/>
    <w:rsid w:val="002A36C8"/>
    <w:rsid w:val="002A3BA7"/>
    <w:rsid w:val="002A4310"/>
    <w:rsid w:val="002A468A"/>
    <w:rsid w:val="002A4A08"/>
    <w:rsid w:val="002A4C06"/>
    <w:rsid w:val="002A50E9"/>
    <w:rsid w:val="002A5170"/>
    <w:rsid w:val="002A55E4"/>
    <w:rsid w:val="002A56EF"/>
    <w:rsid w:val="002A58D8"/>
    <w:rsid w:val="002A60F2"/>
    <w:rsid w:val="002A671A"/>
    <w:rsid w:val="002A6B93"/>
    <w:rsid w:val="002A714E"/>
    <w:rsid w:val="002A75C9"/>
    <w:rsid w:val="002A7D68"/>
    <w:rsid w:val="002A7DA4"/>
    <w:rsid w:val="002B0379"/>
    <w:rsid w:val="002B03C4"/>
    <w:rsid w:val="002B0415"/>
    <w:rsid w:val="002B0A36"/>
    <w:rsid w:val="002B0CD2"/>
    <w:rsid w:val="002B0E52"/>
    <w:rsid w:val="002B14BB"/>
    <w:rsid w:val="002B2123"/>
    <w:rsid w:val="002B21D9"/>
    <w:rsid w:val="002B2398"/>
    <w:rsid w:val="002B399A"/>
    <w:rsid w:val="002B3A6D"/>
    <w:rsid w:val="002B3E1D"/>
    <w:rsid w:val="002B41B7"/>
    <w:rsid w:val="002B42F0"/>
    <w:rsid w:val="002B49A9"/>
    <w:rsid w:val="002B5091"/>
    <w:rsid w:val="002B5891"/>
    <w:rsid w:val="002B6284"/>
    <w:rsid w:val="002B643A"/>
    <w:rsid w:val="002B66CF"/>
    <w:rsid w:val="002B6734"/>
    <w:rsid w:val="002B68C5"/>
    <w:rsid w:val="002B75D0"/>
    <w:rsid w:val="002B7A9A"/>
    <w:rsid w:val="002B7C6E"/>
    <w:rsid w:val="002C031B"/>
    <w:rsid w:val="002C0346"/>
    <w:rsid w:val="002C0901"/>
    <w:rsid w:val="002C0E8A"/>
    <w:rsid w:val="002C14A7"/>
    <w:rsid w:val="002C2328"/>
    <w:rsid w:val="002C295B"/>
    <w:rsid w:val="002C2BA1"/>
    <w:rsid w:val="002C2E7B"/>
    <w:rsid w:val="002C3273"/>
    <w:rsid w:val="002C38A3"/>
    <w:rsid w:val="002C3900"/>
    <w:rsid w:val="002C3C62"/>
    <w:rsid w:val="002C3CD7"/>
    <w:rsid w:val="002C40E4"/>
    <w:rsid w:val="002C4133"/>
    <w:rsid w:val="002C425C"/>
    <w:rsid w:val="002C43F5"/>
    <w:rsid w:val="002C4576"/>
    <w:rsid w:val="002C49B5"/>
    <w:rsid w:val="002C4DD9"/>
    <w:rsid w:val="002C590A"/>
    <w:rsid w:val="002C5BEA"/>
    <w:rsid w:val="002C5C59"/>
    <w:rsid w:val="002C63D3"/>
    <w:rsid w:val="002C75F1"/>
    <w:rsid w:val="002C7672"/>
    <w:rsid w:val="002C7699"/>
    <w:rsid w:val="002C76D4"/>
    <w:rsid w:val="002C79E5"/>
    <w:rsid w:val="002C7B87"/>
    <w:rsid w:val="002C7CEA"/>
    <w:rsid w:val="002D006F"/>
    <w:rsid w:val="002D019E"/>
    <w:rsid w:val="002D032A"/>
    <w:rsid w:val="002D042D"/>
    <w:rsid w:val="002D04CF"/>
    <w:rsid w:val="002D06AD"/>
    <w:rsid w:val="002D0AEC"/>
    <w:rsid w:val="002D2393"/>
    <w:rsid w:val="002D2777"/>
    <w:rsid w:val="002D28B1"/>
    <w:rsid w:val="002D28C9"/>
    <w:rsid w:val="002D2B9B"/>
    <w:rsid w:val="002D3D4D"/>
    <w:rsid w:val="002D3FCE"/>
    <w:rsid w:val="002D4032"/>
    <w:rsid w:val="002D42FC"/>
    <w:rsid w:val="002D4334"/>
    <w:rsid w:val="002D460B"/>
    <w:rsid w:val="002D50DC"/>
    <w:rsid w:val="002D541C"/>
    <w:rsid w:val="002D5CD3"/>
    <w:rsid w:val="002D6032"/>
    <w:rsid w:val="002D629D"/>
    <w:rsid w:val="002D6686"/>
    <w:rsid w:val="002D710E"/>
    <w:rsid w:val="002D716E"/>
    <w:rsid w:val="002D7331"/>
    <w:rsid w:val="002D77F8"/>
    <w:rsid w:val="002D7BA3"/>
    <w:rsid w:val="002E0609"/>
    <w:rsid w:val="002E08C4"/>
    <w:rsid w:val="002E0BDB"/>
    <w:rsid w:val="002E111B"/>
    <w:rsid w:val="002E1127"/>
    <w:rsid w:val="002E11DC"/>
    <w:rsid w:val="002E12E0"/>
    <w:rsid w:val="002E1E36"/>
    <w:rsid w:val="002E2590"/>
    <w:rsid w:val="002E25FF"/>
    <w:rsid w:val="002E264A"/>
    <w:rsid w:val="002E3158"/>
    <w:rsid w:val="002E3B35"/>
    <w:rsid w:val="002E3BAF"/>
    <w:rsid w:val="002E3E8E"/>
    <w:rsid w:val="002E45C3"/>
    <w:rsid w:val="002E5271"/>
    <w:rsid w:val="002E53EE"/>
    <w:rsid w:val="002E60F0"/>
    <w:rsid w:val="002E67FE"/>
    <w:rsid w:val="002E6870"/>
    <w:rsid w:val="002E7AC9"/>
    <w:rsid w:val="002F003F"/>
    <w:rsid w:val="002F006E"/>
    <w:rsid w:val="002F028B"/>
    <w:rsid w:val="002F048A"/>
    <w:rsid w:val="002F0697"/>
    <w:rsid w:val="002F0737"/>
    <w:rsid w:val="002F0888"/>
    <w:rsid w:val="002F0E0A"/>
    <w:rsid w:val="002F1BC6"/>
    <w:rsid w:val="002F2650"/>
    <w:rsid w:val="002F27E1"/>
    <w:rsid w:val="002F3BF5"/>
    <w:rsid w:val="002F3DBE"/>
    <w:rsid w:val="002F445D"/>
    <w:rsid w:val="002F4C3D"/>
    <w:rsid w:val="002F512B"/>
    <w:rsid w:val="002F55D9"/>
    <w:rsid w:val="002F56F3"/>
    <w:rsid w:val="002F583E"/>
    <w:rsid w:val="002F5B6E"/>
    <w:rsid w:val="002F5C31"/>
    <w:rsid w:val="002F5DA7"/>
    <w:rsid w:val="002F67F2"/>
    <w:rsid w:val="002F6A69"/>
    <w:rsid w:val="002F6AB0"/>
    <w:rsid w:val="002F6F4C"/>
    <w:rsid w:val="0030001B"/>
    <w:rsid w:val="00300293"/>
    <w:rsid w:val="00300AF6"/>
    <w:rsid w:val="00300CBC"/>
    <w:rsid w:val="00300CF2"/>
    <w:rsid w:val="003019DD"/>
    <w:rsid w:val="00301D27"/>
    <w:rsid w:val="00302096"/>
    <w:rsid w:val="00302611"/>
    <w:rsid w:val="00302796"/>
    <w:rsid w:val="0030294D"/>
    <w:rsid w:val="00302B59"/>
    <w:rsid w:val="00303030"/>
    <w:rsid w:val="00303A07"/>
    <w:rsid w:val="00304A75"/>
    <w:rsid w:val="003066F4"/>
    <w:rsid w:val="00306870"/>
    <w:rsid w:val="00306905"/>
    <w:rsid w:val="00306BA6"/>
    <w:rsid w:val="00306D07"/>
    <w:rsid w:val="00306D3D"/>
    <w:rsid w:val="00306E69"/>
    <w:rsid w:val="00306F24"/>
    <w:rsid w:val="00307277"/>
    <w:rsid w:val="0030743B"/>
    <w:rsid w:val="0030745F"/>
    <w:rsid w:val="00307503"/>
    <w:rsid w:val="00307A70"/>
    <w:rsid w:val="00307B36"/>
    <w:rsid w:val="00310DDB"/>
    <w:rsid w:val="003111D2"/>
    <w:rsid w:val="00311541"/>
    <w:rsid w:val="00311603"/>
    <w:rsid w:val="003119B3"/>
    <w:rsid w:val="00312190"/>
    <w:rsid w:val="00312493"/>
    <w:rsid w:val="00312539"/>
    <w:rsid w:val="00312776"/>
    <w:rsid w:val="00313692"/>
    <w:rsid w:val="00313A53"/>
    <w:rsid w:val="00313AA1"/>
    <w:rsid w:val="00314265"/>
    <w:rsid w:val="003146D0"/>
    <w:rsid w:val="00314958"/>
    <w:rsid w:val="00314B3C"/>
    <w:rsid w:val="00314F9A"/>
    <w:rsid w:val="00315889"/>
    <w:rsid w:val="00316870"/>
    <w:rsid w:val="00316A33"/>
    <w:rsid w:val="00317446"/>
    <w:rsid w:val="00317C2F"/>
    <w:rsid w:val="00317DCA"/>
    <w:rsid w:val="00320AD4"/>
    <w:rsid w:val="0032101D"/>
    <w:rsid w:val="003211D8"/>
    <w:rsid w:val="003218F8"/>
    <w:rsid w:val="0032191F"/>
    <w:rsid w:val="00321988"/>
    <w:rsid w:val="00322153"/>
    <w:rsid w:val="00323445"/>
    <w:rsid w:val="00323911"/>
    <w:rsid w:val="00323F4C"/>
    <w:rsid w:val="003242AC"/>
    <w:rsid w:val="003244E0"/>
    <w:rsid w:val="00324C49"/>
    <w:rsid w:val="00324C91"/>
    <w:rsid w:val="00324CB9"/>
    <w:rsid w:val="00325F02"/>
    <w:rsid w:val="003262C4"/>
    <w:rsid w:val="00326322"/>
    <w:rsid w:val="0032653D"/>
    <w:rsid w:val="003266C8"/>
    <w:rsid w:val="00326D09"/>
    <w:rsid w:val="00326D26"/>
    <w:rsid w:val="00326F5D"/>
    <w:rsid w:val="003272EA"/>
    <w:rsid w:val="00327BC9"/>
    <w:rsid w:val="00327D01"/>
    <w:rsid w:val="00327F37"/>
    <w:rsid w:val="00327FD9"/>
    <w:rsid w:val="003300BB"/>
    <w:rsid w:val="00330194"/>
    <w:rsid w:val="003309D4"/>
    <w:rsid w:val="00330A58"/>
    <w:rsid w:val="00330C88"/>
    <w:rsid w:val="00330CF5"/>
    <w:rsid w:val="0033204B"/>
    <w:rsid w:val="003323CF"/>
    <w:rsid w:val="003324D0"/>
    <w:rsid w:val="00332955"/>
    <w:rsid w:val="00332B88"/>
    <w:rsid w:val="00332D54"/>
    <w:rsid w:val="003333DC"/>
    <w:rsid w:val="003334BC"/>
    <w:rsid w:val="00334634"/>
    <w:rsid w:val="00334A9C"/>
    <w:rsid w:val="00334AF4"/>
    <w:rsid w:val="00334FB9"/>
    <w:rsid w:val="00335294"/>
    <w:rsid w:val="00336254"/>
    <w:rsid w:val="003362DB"/>
    <w:rsid w:val="003364E2"/>
    <w:rsid w:val="003369F0"/>
    <w:rsid w:val="00336C26"/>
    <w:rsid w:val="00336CF1"/>
    <w:rsid w:val="003402A9"/>
    <w:rsid w:val="003402C1"/>
    <w:rsid w:val="00340420"/>
    <w:rsid w:val="00340504"/>
    <w:rsid w:val="0034091F"/>
    <w:rsid w:val="00340ACC"/>
    <w:rsid w:val="00340B58"/>
    <w:rsid w:val="00340CAA"/>
    <w:rsid w:val="00340EE1"/>
    <w:rsid w:val="00341955"/>
    <w:rsid w:val="00341B98"/>
    <w:rsid w:val="00341D06"/>
    <w:rsid w:val="00341D33"/>
    <w:rsid w:val="00343201"/>
    <w:rsid w:val="00343673"/>
    <w:rsid w:val="00343D54"/>
    <w:rsid w:val="003447FF"/>
    <w:rsid w:val="00344A52"/>
    <w:rsid w:val="00344BA3"/>
    <w:rsid w:val="00344D0E"/>
    <w:rsid w:val="00345E91"/>
    <w:rsid w:val="0034609B"/>
    <w:rsid w:val="0034661D"/>
    <w:rsid w:val="00346970"/>
    <w:rsid w:val="00346981"/>
    <w:rsid w:val="00350455"/>
    <w:rsid w:val="0035075F"/>
    <w:rsid w:val="00350D7E"/>
    <w:rsid w:val="00351834"/>
    <w:rsid w:val="00351A21"/>
    <w:rsid w:val="00351FE1"/>
    <w:rsid w:val="00352DDF"/>
    <w:rsid w:val="003536D6"/>
    <w:rsid w:val="003538CD"/>
    <w:rsid w:val="00354073"/>
    <w:rsid w:val="0035420E"/>
    <w:rsid w:val="00354676"/>
    <w:rsid w:val="003547AB"/>
    <w:rsid w:val="00354986"/>
    <w:rsid w:val="00354A67"/>
    <w:rsid w:val="003550D5"/>
    <w:rsid w:val="0035534C"/>
    <w:rsid w:val="00355767"/>
    <w:rsid w:val="00356031"/>
    <w:rsid w:val="00356151"/>
    <w:rsid w:val="003566A6"/>
    <w:rsid w:val="00356783"/>
    <w:rsid w:val="0035709D"/>
    <w:rsid w:val="003571B3"/>
    <w:rsid w:val="003574B2"/>
    <w:rsid w:val="00357A9A"/>
    <w:rsid w:val="00360703"/>
    <w:rsid w:val="00360D29"/>
    <w:rsid w:val="003613D1"/>
    <w:rsid w:val="003613D8"/>
    <w:rsid w:val="00361757"/>
    <w:rsid w:val="003619A1"/>
    <w:rsid w:val="00361B0E"/>
    <w:rsid w:val="00361CF1"/>
    <w:rsid w:val="00361EC0"/>
    <w:rsid w:val="00362001"/>
    <w:rsid w:val="0036240A"/>
    <w:rsid w:val="00362705"/>
    <w:rsid w:val="0036273F"/>
    <w:rsid w:val="00362B29"/>
    <w:rsid w:val="00362BF9"/>
    <w:rsid w:val="00362E52"/>
    <w:rsid w:val="00363C7E"/>
    <w:rsid w:val="00364B5C"/>
    <w:rsid w:val="00364B75"/>
    <w:rsid w:val="00365102"/>
    <w:rsid w:val="003660A6"/>
    <w:rsid w:val="00366273"/>
    <w:rsid w:val="003669A4"/>
    <w:rsid w:val="00366B58"/>
    <w:rsid w:val="00367EFA"/>
    <w:rsid w:val="0037042F"/>
    <w:rsid w:val="00370587"/>
    <w:rsid w:val="00370EF7"/>
    <w:rsid w:val="00371E71"/>
    <w:rsid w:val="00372464"/>
    <w:rsid w:val="0037257B"/>
    <w:rsid w:val="00372870"/>
    <w:rsid w:val="00372891"/>
    <w:rsid w:val="00372ABE"/>
    <w:rsid w:val="00372BC4"/>
    <w:rsid w:val="003731BA"/>
    <w:rsid w:val="0037353D"/>
    <w:rsid w:val="00373AA7"/>
    <w:rsid w:val="00374D2E"/>
    <w:rsid w:val="003756C4"/>
    <w:rsid w:val="0037591E"/>
    <w:rsid w:val="00375B22"/>
    <w:rsid w:val="00376FB4"/>
    <w:rsid w:val="003776F7"/>
    <w:rsid w:val="003778D0"/>
    <w:rsid w:val="00377AA0"/>
    <w:rsid w:val="00377EB9"/>
    <w:rsid w:val="00380150"/>
    <w:rsid w:val="0038052E"/>
    <w:rsid w:val="003807BE"/>
    <w:rsid w:val="00380894"/>
    <w:rsid w:val="00380E18"/>
    <w:rsid w:val="00381BD6"/>
    <w:rsid w:val="00381EEC"/>
    <w:rsid w:val="0038389F"/>
    <w:rsid w:val="00383B52"/>
    <w:rsid w:val="00383E5A"/>
    <w:rsid w:val="00383EFC"/>
    <w:rsid w:val="00383F20"/>
    <w:rsid w:val="003840BD"/>
    <w:rsid w:val="003840D3"/>
    <w:rsid w:val="0038450B"/>
    <w:rsid w:val="003849E2"/>
    <w:rsid w:val="00384CD1"/>
    <w:rsid w:val="003854F3"/>
    <w:rsid w:val="003863F7"/>
    <w:rsid w:val="003864C5"/>
    <w:rsid w:val="003866EA"/>
    <w:rsid w:val="003875FC"/>
    <w:rsid w:val="003908AB"/>
    <w:rsid w:val="00390A78"/>
    <w:rsid w:val="00390C4F"/>
    <w:rsid w:val="00390DAE"/>
    <w:rsid w:val="00390DC9"/>
    <w:rsid w:val="0039143A"/>
    <w:rsid w:val="00391730"/>
    <w:rsid w:val="0039203F"/>
    <w:rsid w:val="003920D7"/>
    <w:rsid w:val="00392345"/>
    <w:rsid w:val="00392E66"/>
    <w:rsid w:val="00393803"/>
    <w:rsid w:val="00393BA4"/>
    <w:rsid w:val="00393BAF"/>
    <w:rsid w:val="003941FB"/>
    <w:rsid w:val="00394772"/>
    <w:rsid w:val="0039479B"/>
    <w:rsid w:val="00394A8B"/>
    <w:rsid w:val="00394BC5"/>
    <w:rsid w:val="00394EB0"/>
    <w:rsid w:val="00395ADA"/>
    <w:rsid w:val="0039618A"/>
    <w:rsid w:val="00396D2B"/>
    <w:rsid w:val="00396DF0"/>
    <w:rsid w:val="00397DA3"/>
    <w:rsid w:val="003A0F59"/>
    <w:rsid w:val="003A11F7"/>
    <w:rsid w:val="003A1279"/>
    <w:rsid w:val="003A1726"/>
    <w:rsid w:val="003A1BC6"/>
    <w:rsid w:val="003A1F76"/>
    <w:rsid w:val="003A2005"/>
    <w:rsid w:val="003A2F64"/>
    <w:rsid w:val="003A32E5"/>
    <w:rsid w:val="003A347B"/>
    <w:rsid w:val="003A3FCE"/>
    <w:rsid w:val="003A420F"/>
    <w:rsid w:val="003A447A"/>
    <w:rsid w:val="003A472F"/>
    <w:rsid w:val="003A4D3D"/>
    <w:rsid w:val="003A5152"/>
    <w:rsid w:val="003A54E4"/>
    <w:rsid w:val="003A55E4"/>
    <w:rsid w:val="003A5B92"/>
    <w:rsid w:val="003A64EA"/>
    <w:rsid w:val="003A68C5"/>
    <w:rsid w:val="003A6F68"/>
    <w:rsid w:val="003A794E"/>
    <w:rsid w:val="003A7AA2"/>
    <w:rsid w:val="003A7AF9"/>
    <w:rsid w:val="003A7B0B"/>
    <w:rsid w:val="003A7D2C"/>
    <w:rsid w:val="003B009C"/>
    <w:rsid w:val="003B0648"/>
    <w:rsid w:val="003B09BB"/>
    <w:rsid w:val="003B0BBD"/>
    <w:rsid w:val="003B1217"/>
    <w:rsid w:val="003B1F13"/>
    <w:rsid w:val="003B2D1A"/>
    <w:rsid w:val="003B3157"/>
    <w:rsid w:val="003B35A6"/>
    <w:rsid w:val="003B3661"/>
    <w:rsid w:val="003B388B"/>
    <w:rsid w:val="003B39AD"/>
    <w:rsid w:val="003B3A38"/>
    <w:rsid w:val="003B3E16"/>
    <w:rsid w:val="003B4009"/>
    <w:rsid w:val="003B44CA"/>
    <w:rsid w:val="003B4E08"/>
    <w:rsid w:val="003B5443"/>
    <w:rsid w:val="003B5C8A"/>
    <w:rsid w:val="003B6091"/>
    <w:rsid w:val="003B60E4"/>
    <w:rsid w:val="003B6352"/>
    <w:rsid w:val="003B690A"/>
    <w:rsid w:val="003B6956"/>
    <w:rsid w:val="003B6987"/>
    <w:rsid w:val="003B70C5"/>
    <w:rsid w:val="003B766E"/>
    <w:rsid w:val="003C03EC"/>
    <w:rsid w:val="003C0541"/>
    <w:rsid w:val="003C1E74"/>
    <w:rsid w:val="003C209D"/>
    <w:rsid w:val="003C26EC"/>
    <w:rsid w:val="003C278A"/>
    <w:rsid w:val="003C31FC"/>
    <w:rsid w:val="003C3D09"/>
    <w:rsid w:val="003C3E41"/>
    <w:rsid w:val="003C3EC1"/>
    <w:rsid w:val="003C4645"/>
    <w:rsid w:val="003C4785"/>
    <w:rsid w:val="003C48E8"/>
    <w:rsid w:val="003C4B31"/>
    <w:rsid w:val="003C591A"/>
    <w:rsid w:val="003C5D2B"/>
    <w:rsid w:val="003C6035"/>
    <w:rsid w:val="003C672E"/>
    <w:rsid w:val="003C6B86"/>
    <w:rsid w:val="003C6C8E"/>
    <w:rsid w:val="003C6E9F"/>
    <w:rsid w:val="003C7013"/>
    <w:rsid w:val="003C779B"/>
    <w:rsid w:val="003D0336"/>
    <w:rsid w:val="003D04C2"/>
    <w:rsid w:val="003D0A52"/>
    <w:rsid w:val="003D0C8E"/>
    <w:rsid w:val="003D15D8"/>
    <w:rsid w:val="003D187B"/>
    <w:rsid w:val="003D1C39"/>
    <w:rsid w:val="003D242C"/>
    <w:rsid w:val="003D2520"/>
    <w:rsid w:val="003D281E"/>
    <w:rsid w:val="003D3195"/>
    <w:rsid w:val="003D35F2"/>
    <w:rsid w:val="003D3783"/>
    <w:rsid w:val="003D425A"/>
    <w:rsid w:val="003D482B"/>
    <w:rsid w:val="003D496D"/>
    <w:rsid w:val="003D57D3"/>
    <w:rsid w:val="003D5FDC"/>
    <w:rsid w:val="003D60F7"/>
    <w:rsid w:val="003D6AED"/>
    <w:rsid w:val="003D6E2C"/>
    <w:rsid w:val="003D7421"/>
    <w:rsid w:val="003D77A5"/>
    <w:rsid w:val="003D7830"/>
    <w:rsid w:val="003D7E27"/>
    <w:rsid w:val="003E0046"/>
    <w:rsid w:val="003E017C"/>
    <w:rsid w:val="003E04B4"/>
    <w:rsid w:val="003E05B2"/>
    <w:rsid w:val="003E131A"/>
    <w:rsid w:val="003E1467"/>
    <w:rsid w:val="003E1E86"/>
    <w:rsid w:val="003E1ED2"/>
    <w:rsid w:val="003E25B7"/>
    <w:rsid w:val="003E30C6"/>
    <w:rsid w:val="003E3264"/>
    <w:rsid w:val="003E3343"/>
    <w:rsid w:val="003E34FF"/>
    <w:rsid w:val="003E36D9"/>
    <w:rsid w:val="003E3CD1"/>
    <w:rsid w:val="003E408B"/>
    <w:rsid w:val="003E4180"/>
    <w:rsid w:val="003E423F"/>
    <w:rsid w:val="003E440A"/>
    <w:rsid w:val="003E4ACE"/>
    <w:rsid w:val="003E4E8E"/>
    <w:rsid w:val="003E4EE6"/>
    <w:rsid w:val="003E53F9"/>
    <w:rsid w:val="003E5CF3"/>
    <w:rsid w:val="003E5E6D"/>
    <w:rsid w:val="003E6853"/>
    <w:rsid w:val="003E6C57"/>
    <w:rsid w:val="003E6CA2"/>
    <w:rsid w:val="003E6F9E"/>
    <w:rsid w:val="003E712F"/>
    <w:rsid w:val="003E731C"/>
    <w:rsid w:val="003E7723"/>
    <w:rsid w:val="003E79C5"/>
    <w:rsid w:val="003F0976"/>
    <w:rsid w:val="003F0A03"/>
    <w:rsid w:val="003F0B79"/>
    <w:rsid w:val="003F20B5"/>
    <w:rsid w:val="003F21D9"/>
    <w:rsid w:val="003F21EF"/>
    <w:rsid w:val="003F2254"/>
    <w:rsid w:val="003F274A"/>
    <w:rsid w:val="003F2968"/>
    <w:rsid w:val="003F2FE7"/>
    <w:rsid w:val="003F34E9"/>
    <w:rsid w:val="003F35ED"/>
    <w:rsid w:val="003F360F"/>
    <w:rsid w:val="003F3624"/>
    <w:rsid w:val="003F434E"/>
    <w:rsid w:val="003F43A6"/>
    <w:rsid w:val="003F5B75"/>
    <w:rsid w:val="003F5D37"/>
    <w:rsid w:val="003F5D70"/>
    <w:rsid w:val="003F695F"/>
    <w:rsid w:val="003F69FB"/>
    <w:rsid w:val="003F6D90"/>
    <w:rsid w:val="003F7700"/>
    <w:rsid w:val="003F7AD8"/>
    <w:rsid w:val="003F7C01"/>
    <w:rsid w:val="00400B12"/>
    <w:rsid w:val="004013AC"/>
    <w:rsid w:val="0040160E"/>
    <w:rsid w:val="004026FB"/>
    <w:rsid w:val="00402F13"/>
    <w:rsid w:val="004037FF"/>
    <w:rsid w:val="00403BE6"/>
    <w:rsid w:val="004041A2"/>
    <w:rsid w:val="00405004"/>
    <w:rsid w:val="00405153"/>
    <w:rsid w:val="0040538C"/>
    <w:rsid w:val="00405A38"/>
    <w:rsid w:val="00405B4B"/>
    <w:rsid w:val="00405E01"/>
    <w:rsid w:val="0040652B"/>
    <w:rsid w:val="00406707"/>
    <w:rsid w:val="0040678F"/>
    <w:rsid w:val="0040695B"/>
    <w:rsid w:val="004069E0"/>
    <w:rsid w:val="00406F8A"/>
    <w:rsid w:val="00407CB8"/>
    <w:rsid w:val="0041027A"/>
    <w:rsid w:val="0041036F"/>
    <w:rsid w:val="00410CCB"/>
    <w:rsid w:val="004110FD"/>
    <w:rsid w:val="004121D4"/>
    <w:rsid w:val="0041263C"/>
    <w:rsid w:val="004128D8"/>
    <w:rsid w:val="00412E94"/>
    <w:rsid w:val="00412F38"/>
    <w:rsid w:val="00413364"/>
    <w:rsid w:val="004133AC"/>
    <w:rsid w:val="0041352F"/>
    <w:rsid w:val="004138CA"/>
    <w:rsid w:val="00413FC2"/>
    <w:rsid w:val="00414604"/>
    <w:rsid w:val="00414EB4"/>
    <w:rsid w:val="004154B3"/>
    <w:rsid w:val="00415AB7"/>
    <w:rsid w:val="00415EED"/>
    <w:rsid w:val="00415FB6"/>
    <w:rsid w:val="00416275"/>
    <w:rsid w:val="004170AE"/>
    <w:rsid w:val="004173FE"/>
    <w:rsid w:val="00417505"/>
    <w:rsid w:val="0041756A"/>
    <w:rsid w:val="004179F7"/>
    <w:rsid w:val="00420285"/>
    <w:rsid w:val="00420C3C"/>
    <w:rsid w:val="00420E40"/>
    <w:rsid w:val="00420EA2"/>
    <w:rsid w:val="00421F36"/>
    <w:rsid w:val="004224AA"/>
    <w:rsid w:val="004226A9"/>
    <w:rsid w:val="00422C50"/>
    <w:rsid w:val="004232BE"/>
    <w:rsid w:val="00423B2A"/>
    <w:rsid w:val="004248D3"/>
    <w:rsid w:val="004258E0"/>
    <w:rsid w:val="00425A67"/>
    <w:rsid w:val="0042627E"/>
    <w:rsid w:val="0042693B"/>
    <w:rsid w:val="004269F3"/>
    <w:rsid w:val="00426AEE"/>
    <w:rsid w:val="0042778E"/>
    <w:rsid w:val="004300EE"/>
    <w:rsid w:val="0043063E"/>
    <w:rsid w:val="00430A58"/>
    <w:rsid w:val="0043122E"/>
    <w:rsid w:val="004319E5"/>
    <w:rsid w:val="00432101"/>
    <w:rsid w:val="00432855"/>
    <w:rsid w:val="00433559"/>
    <w:rsid w:val="004343CD"/>
    <w:rsid w:val="004357DC"/>
    <w:rsid w:val="00435DE9"/>
    <w:rsid w:val="00436049"/>
    <w:rsid w:val="004360C1"/>
    <w:rsid w:val="00436551"/>
    <w:rsid w:val="0043666E"/>
    <w:rsid w:val="00436AE9"/>
    <w:rsid w:val="00436B6A"/>
    <w:rsid w:val="00436BB6"/>
    <w:rsid w:val="00436DE6"/>
    <w:rsid w:val="00437995"/>
    <w:rsid w:val="00437ACF"/>
    <w:rsid w:val="00437C4C"/>
    <w:rsid w:val="004405BF"/>
    <w:rsid w:val="00441207"/>
    <w:rsid w:val="004416D5"/>
    <w:rsid w:val="004419BF"/>
    <w:rsid w:val="00441E51"/>
    <w:rsid w:val="00442072"/>
    <w:rsid w:val="00442158"/>
    <w:rsid w:val="00442436"/>
    <w:rsid w:val="00442997"/>
    <w:rsid w:val="004435C2"/>
    <w:rsid w:val="00443B22"/>
    <w:rsid w:val="00443C6F"/>
    <w:rsid w:val="00443CAC"/>
    <w:rsid w:val="00443D07"/>
    <w:rsid w:val="00444743"/>
    <w:rsid w:val="00444975"/>
    <w:rsid w:val="00444F4C"/>
    <w:rsid w:val="004450CC"/>
    <w:rsid w:val="004450CF"/>
    <w:rsid w:val="004452C7"/>
    <w:rsid w:val="004452D3"/>
    <w:rsid w:val="00445AC0"/>
    <w:rsid w:val="0044616D"/>
    <w:rsid w:val="004469EE"/>
    <w:rsid w:val="00447367"/>
    <w:rsid w:val="004479BE"/>
    <w:rsid w:val="00450454"/>
    <w:rsid w:val="004508F7"/>
    <w:rsid w:val="00450CD1"/>
    <w:rsid w:val="00450E67"/>
    <w:rsid w:val="004513D7"/>
    <w:rsid w:val="00451DE8"/>
    <w:rsid w:val="00452229"/>
    <w:rsid w:val="004522FA"/>
    <w:rsid w:val="004526D5"/>
    <w:rsid w:val="00452790"/>
    <w:rsid w:val="0045288C"/>
    <w:rsid w:val="00452A8A"/>
    <w:rsid w:val="004532CF"/>
    <w:rsid w:val="004542B2"/>
    <w:rsid w:val="004547FD"/>
    <w:rsid w:val="00454D45"/>
    <w:rsid w:val="004554DF"/>
    <w:rsid w:val="0045551C"/>
    <w:rsid w:val="00455DF5"/>
    <w:rsid w:val="00455F65"/>
    <w:rsid w:val="00456555"/>
    <w:rsid w:val="0045659A"/>
    <w:rsid w:val="00456788"/>
    <w:rsid w:val="0045687C"/>
    <w:rsid w:val="00457702"/>
    <w:rsid w:val="00457ABA"/>
    <w:rsid w:val="004601AA"/>
    <w:rsid w:val="0046020A"/>
    <w:rsid w:val="00460513"/>
    <w:rsid w:val="0046080C"/>
    <w:rsid w:val="00460A34"/>
    <w:rsid w:val="00460D0D"/>
    <w:rsid w:val="00460D95"/>
    <w:rsid w:val="00460FEF"/>
    <w:rsid w:val="00461465"/>
    <w:rsid w:val="0046188A"/>
    <w:rsid w:val="0046191A"/>
    <w:rsid w:val="00461A87"/>
    <w:rsid w:val="00461E00"/>
    <w:rsid w:val="00462158"/>
    <w:rsid w:val="00463A77"/>
    <w:rsid w:val="00463D2C"/>
    <w:rsid w:val="00463EF2"/>
    <w:rsid w:val="004654F3"/>
    <w:rsid w:val="004659F6"/>
    <w:rsid w:val="004660B9"/>
    <w:rsid w:val="00466951"/>
    <w:rsid w:val="00467204"/>
    <w:rsid w:val="004678D1"/>
    <w:rsid w:val="004703E8"/>
    <w:rsid w:val="004708A1"/>
    <w:rsid w:val="00471020"/>
    <w:rsid w:val="0047105D"/>
    <w:rsid w:val="00471676"/>
    <w:rsid w:val="00471A6A"/>
    <w:rsid w:val="0047215B"/>
    <w:rsid w:val="00472738"/>
    <w:rsid w:val="0047273E"/>
    <w:rsid w:val="00473505"/>
    <w:rsid w:val="00473898"/>
    <w:rsid w:val="00473BAD"/>
    <w:rsid w:val="00474463"/>
    <w:rsid w:val="00474493"/>
    <w:rsid w:val="00475301"/>
    <w:rsid w:val="004754B6"/>
    <w:rsid w:val="004756A9"/>
    <w:rsid w:val="0047596F"/>
    <w:rsid w:val="004761D3"/>
    <w:rsid w:val="0047636A"/>
    <w:rsid w:val="00476C3A"/>
    <w:rsid w:val="00477236"/>
    <w:rsid w:val="00477487"/>
    <w:rsid w:val="004774BA"/>
    <w:rsid w:val="00477B67"/>
    <w:rsid w:val="00477EB2"/>
    <w:rsid w:val="00477F47"/>
    <w:rsid w:val="0048006B"/>
    <w:rsid w:val="00480ACC"/>
    <w:rsid w:val="00481286"/>
    <w:rsid w:val="0048143A"/>
    <w:rsid w:val="0048190F"/>
    <w:rsid w:val="00481A47"/>
    <w:rsid w:val="00481F33"/>
    <w:rsid w:val="00482472"/>
    <w:rsid w:val="00482474"/>
    <w:rsid w:val="004824F2"/>
    <w:rsid w:val="00482500"/>
    <w:rsid w:val="00482593"/>
    <w:rsid w:val="00482C88"/>
    <w:rsid w:val="00482D24"/>
    <w:rsid w:val="00482E28"/>
    <w:rsid w:val="00482F86"/>
    <w:rsid w:val="004839DA"/>
    <w:rsid w:val="004840FE"/>
    <w:rsid w:val="004846A7"/>
    <w:rsid w:val="00484A9A"/>
    <w:rsid w:val="00484C0D"/>
    <w:rsid w:val="00485332"/>
    <w:rsid w:val="00485ADF"/>
    <w:rsid w:val="00485F01"/>
    <w:rsid w:val="0048670E"/>
    <w:rsid w:val="00486FC0"/>
    <w:rsid w:val="0048795C"/>
    <w:rsid w:val="004879D4"/>
    <w:rsid w:val="00490702"/>
    <w:rsid w:val="00490B02"/>
    <w:rsid w:val="00490CC0"/>
    <w:rsid w:val="00490E6A"/>
    <w:rsid w:val="004913A7"/>
    <w:rsid w:val="004921AA"/>
    <w:rsid w:val="0049226C"/>
    <w:rsid w:val="00492424"/>
    <w:rsid w:val="00492DFA"/>
    <w:rsid w:val="004935D4"/>
    <w:rsid w:val="00493766"/>
    <w:rsid w:val="00493783"/>
    <w:rsid w:val="00493AE0"/>
    <w:rsid w:val="0049441C"/>
    <w:rsid w:val="00494C18"/>
    <w:rsid w:val="00495EE8"/>
    <w:rsid w:val="00496134"/>
    <w:rsid w:val="004964D0"/>
    <w:rsid w:val="00496612"/>
    <w:rsid w:val="00496650"/>
    <w:rsid w:val="004967DD"/>
    <w:rsid w:val="0049696A"/>
    <w:rsid w:val="00496B9A"/>
    <w:rsid w:val="00496EEF"/>
    <w:rsid w:val="00497033"/>
    <w:rsid w:val="00497083"/>
    <w:rsid w:val="004970AC"/>
    <w:rsid w:val="004978CF"/>
    <w:rsid w:val="00497E72"/>
    <w:rsid w:val="004A0592"/>
    <w:rsid w:val="004A08F0"/>
    <w:rsid w:val="004A11B4"/>
    <w:rsid w:val="004A14F5"/>
    <w:rsid w:val="004A233C"/>
    <w:rsid w:val="004A26D7"/>
    <w:rsid w:val="004A2800"/>
    <w:rsid w:val="004A2B98"/>
    <w:rsid w:val="004A2D8E"/>
    <w:rsid w:val="004A2E50"/>
    <w:rsid w:val="004A2F09"/>
    <w:rsid w:val="004A320A"/>
    <w:rsid w:val="004A43E2"/>
    <w:rsid w:val="004A4601"/>
    <w:rsid w:val="004A4BBF"/>
    <w:rsid w:val="004A4D3B"/>
    <w:rsid w:val="004A51CB"/>
    <w:rsid w:val="004A63AB"/>
    <w:rsid w:val="004A67CE"/>
    <w:rsid w:val="004A6B9A"/>
    <w:rsid w:val="004A7A24"/>
    <w:rsid w:val="004A7C2F"/>
    <w:rsid w:val="004A7EA4"/>
    <w:rsid w:val="004B066E"/>
    <w:rsid w:val="004B17A6"/>
    <w:rsid w:val="004B1CC2"/>
    <w:rsid w:val="004B2806"/>
    <w:rsid w:val="004B2C4D"/>
    <w:rsid w:val="004B3534"/>
    <w:rsid w:val="004B3535"/>
    <w:rsid w:val="004B41F0"/>
    <w:rsid w:val="004B4927"/>
    <w:rsid w:val="004B5344"/>
    <w:rsid w:val="004B58C9"/>
    <w:rsid w:val="004B5995"/>
    <w:rsid w:val="004B6035"/>
    <w:rsid w:val="004B60DC"/>
    <w:rsid w:val="004B6826"/>
    <w:rsid w:val="004B6840"/>
    <w:rsid w:val="004B69E9"/>
    <w:rsid w:val="004B6BE6"/>
    <w:rsid w:val="004B6DBE"/>
    <w:rsid w:val="004B6FD2"/>
    <w:rsid w:val="004B7117"/>
    <w:rsid w:val="004B74EF"/>
    <w:rsid w:val="004B7984"/>
    <w:rsid w:val="004C0633"/>
    <w:rsid w:val="004C07A2"/>
    <w:rsid w:val="004C0A7E"/>
    <w:rsid w:val="004C0F24"/>
    <w:rsid w:val="004C1773"/>
    <w:rsid w:val="004C1B3A"/>
    <w:rsid w:val="004C2545"/>
    <w:rsid w:val="004C275F"/>
    <w:rsid w:val="004C30C0"/>
    <w:rsid w:val="004C3F5F"/>
    <w:rsid w:val="004C4D50"/>
    <w:rsid w:val="004C5FD9"/>
    <w:rsid w:val="004C6C76"/>
    <w:rsid w:val="004C73FC"/>
    <w:rsid w:val="004D05C4"/>
    <w:rsid w:val="004D0A40"/>
    <w:rsid w:val="004D0F3B"/>
    <w:rsid w:val="004D12B1"/>
    <w:rsid w:val="004D258A"/>
    <w:rsid w:val="004D29B3"/>
    <w:rsid w:val="004D3134"/>
    <w:rsid w:val="004D368E"/>
    <w:rsid w:val="004D378A"/>
    <w:rsid w:val="004D4728"/>
    <w:rsid w:val="004D4AF9"/>
    <w:rsid w:val="004D4E69"/>
    <w:rsid w:val="004D4EE3"/>
    <w:rsid w:val="004D5829"/>
    <w:rsid w:val="004D669C"/>
    <w:rsid w:val="004D6819"/>
    <w:rsid w:val="004D72EC"/>
    <w:rsid w:val="004D796D"/>
    <w:rsid w:val="004D7AEE"/>
    <w:rsid w:val="004D7F5C"/>
    <w:rsid w:val="004E1024"/>
    <w:rsid w:val="004E133F"/>
    <w:rsid w:val="004E1E26"/>
    <w:rsid w:val="004E2AC2"/>
    <w:rsid w:val="004E2EEF"/>
    <w:rsid w:val="004E32A9"/>
    <w:rsid w:val="004E3A86"/>
    <w:rsid w:val="004E3F98"/>
    <w:rsid w:val="004E4556"/>
    <w:rsid w:val="004E5601"/>
    <w:rsid w:val="004E569C"/>
    <w:rsid w:val="004E5D97"/>
    <w:rsid w:val="004E5EB5"/>
    <w:rsid w:val="004E629A"/>
    <w:rsid w:val="004E699E"/>
    <w:rsid w:val="004E6A0E"/>
    <w:rsid w:val="004E6DCA"/>
    <w:rsid w:val="004E6FA1"/>
    <w:rsid w:val="004E7A19"/>
    <w:rsid w:val="004E7AB9"/>
    <w:rsid w:val="004E7E56"/>
    <w:rsid w:val="004F00B6"/>
    <w:rsid w:val="004F0699"/>
    <w:rsid w:val="004F0832"/>
    <w:rsid w:val="004F0A2D"/>
    <w:rsid w:val="004F22E2"/>
    <w:rsid w:val="004F2420"/>
    <w:rsid w:val="004F30A8"/>
    <w:rsid w:val="004F380F"/>
    <w:rsid w:val="004F3E34"/>
    <w:rsid w:val="004F3E81"/>
    <w:rsid w:val="004F3EF8"/>
    <w:rsid w:val="004F3FFD"/>
    <w:rsid w:val="004F46E2"/>
    <w:rsid w:val="004F473B"/>
    <w:rsid w:val="004F493A"/>
    <w:rsid w:val="004F4BA3"/>
    <w:rsid w:val="004F5715"/>
    <w:rsid w:val="004F597D"/>
    <w:rsid w:val="004F63A2"/>
    <w:rsid w:val="004F6F5F"/>
    <w:rsid w:val="004F6FBE"/>
    <w:rsid w:val="004F71BE"/>
    <w:rsid w:val="004F76A9"/>
    <w:rsid w:val="004F79FA"/>
    <w:rsid w:val="004F7FC9"/>
    <w:rsid w:val="00500A34"/>
    <w:rsid w:val="00500B3C"/>
    <w:rsid w:val="005013FA"/>
    <w:rsid w:val="005015E7"/>
    <w:rsid w:val="0050188C"/>
    <w:rsid w:val="00501FC5"/>
    <w:rsid w:val="00502E0F"/>
    <w:rsid w:val="005035BC"/>
    <w:rsid w:val="00503A64"/>
    <w:rsid w:val="005040BA"/>
    <w:rsid w:val="00504360"/>
    <w:rsid w:val="0050528C"/>
    <w:rsid w:val="00506550"/>
    <w:rsid w:val="00506715"/>
    <w:rsid w:val="0050701B"/>
    <w:rsid w:val="005072A3"/>
    <w:rsid w:val="005079C8"/>
    <w:rsid w:val="00507FB7"/>
    <w:rsid w:val="0051072E"/>
    <w:rsid w:val="00510E60"/>
    <w:rsid w:val="005110DF"/>
    <w:rsid w:val="00511207"/>
    <w:rsid w:val="00511CC6"/>
    <w:rsid w:val="00512168"/>
    <w:rsid w:val="0051224D"/>
    <w:rsid w:val="00512594"/>
    <w:rsid w:val="005127A9"/>
    <w:rsid w:val="00512C9B"/>
    <w:rsid w:val="005130DA"/>
    <w:rsid w:val="005137DC"/>
    <w:rsid w:val="0051399D"/>
    <w:rsid w:val="0051409B"/>
    <w:rsid w:val="00514976"/>
    <w:rsid w:val="00514AFC"/>
    <w:rsid w:val="00514BCD"/>
    <w:rsid w:val="00514C97"/>
    <w:rsid w:val="00514CAA"/>
    <w:rsid w:val="00515D7D"/>
    <w:rsid w:val="00516903"/>
    <w:rsid w:val="00516CE3"/>
    <w:rsid w:val="005172A3"/>
    <w:rsid w:val="005172B5"/>
    <w:rsid w:val="005172C5"/>
    <w:rsid w:val="005172E9"/>
    <w:rsid w:val="005176E3"/>
    <w:rsid w:val="00520756"/>
    <w:rsid w:val="005209BF"/>
    <w:rsid w:val="005209F7"/>
    <w:rsid w:val="00520E31"/>
    <w:rsid w:val="00521958"/>
    <w:rsid w:val="00522082"/>
    <w:rsid w:val="0052284A"/>
    <w:rsid w:val="00522DD7"/>
    <w:rsid w:val="0052373C"/>
    <w:rsid w:val="00523CD5"/>
    <w:rsid w:val="00523DC3"/>
    <w:rsid w:val="00524024"/>
    <w:rsid w:val="00524DCC"/>
    <w:rsid w:val="00525520"/>
    <w:rsid w:val="00525948"/>
    <w:rsid w:val="00525C9A"/>
    <w:rsid w:val="00527180"/>
    <w:rsid w:val="00527307"/>
    <w:rsid w:val="0053051B"/>
    <w:rsid w:val="005310E1"/>
    <w:rsid w:val="00531776"/>
    <w:rsid w:val="005318D9"/>
    <w:rsid w:val="00531A67"/>
    <w:rsid w:val="00531A9D"/>
    <w:rsid w:val="00532023"/>
    <w:rsid w:val="00532434"/>
    <w:rsid w:val="0053306E"/>
    <w:rsid w:val="005336EE"/>
    <w:rsid w:val="00533773"/>
    <w:rsid w:val="005345AA"/>
    <w:rsid w:val="00534A5C"/>
    <w:rsid w:val="00534ACD"/>
    <w:rsid w:val="00534D96"/>
    <w:rsid w:val="00534DD7"/>
    <w:rsid w:val="00535936"/>
    <w:rsid w:val="00535BA8"/>
    <w:rsid w:val="0053653E"/>
    <w:rsid w:val="005367D0"/>
    <w:rsid w:val="00536A2D"/>
    <w:rsid w:val="00536C1F"/>
    <w:rsid w:val="00536C64"/>
    <w:rsid w:val="00537479"/>
    <w:rsid w:val="005375B4"/>
    <w:rsid w:val="00537CEF"/>
    <w:rsid w:val="00537E3F"/>
    <w:rsid w:val="005405B1"/>
    <w:rsid w:val="00540A42"/>
    <w:rsid w:val="00540C91"/>
    <w:rsid w:val="00540FAE"/>
    <w:rsid w:val="00541408"/>
    <w:rsid w:val="00541784"/>
    <w:rsid w:val="00542178"/>
    <w:rsid w:val="00542719"/>
    <w:rsid w:val="00542922"/>
    <w:rsid w:val="005433A0"/>
    <w:rsid w:val="00543431"/>
    <w:rsid w:val="005434BC"/>
    <w:rsid w:val="005435F3"/>
    <w:rsid w:val="00543680"/>
    <w:rsid w:val="00543775"/>
    <w:rsid w:val="00543958"/>
    <w:rsid w:val="00543EB0"/>
    <w:rsid w:val="005442AF"/>
    <w:rsid w:val="00544C36"/>
    <w:rsid w:val="00544C8E"/>
    <w:rsid w:val="00545312"/>
    <w:rsid w:val="00545890"/>
    <w:rsid w:val="00545BC9"/>
    <w:rsid w:val="00545F20"/>
    <w:rsid w:val="00546735"/>
    <w:rsid w:val="00546AC8"/>
    <w:rsid w:val="00546D4F"/>
    <w:rsid w:val="0054734C"/>
    <w:rsid w:val="00547C6F"/>
    <w:rsid w:val="00550379"/>
    <w:rsid w:val="00550550"/>
    <w:rsid w:val="005519FE"/>
    <w:rsid w:val="00551AA5"/>
    <w:rsid w:val="00551C5A"/>
    <w:rsid w:val="00551CB9"/>
    <w:rsid w:val="00551D11"/>
    <w:rsid w:val="00551E77"/>
    <w:rsid w:val="00551E8C"/>
    <w:rsid w:val="00552032"/>
    <w:rsid w:val="00552091"/>
    <w:rsid w:val="00552A38"/>
    <w:rsid w:val="00552D87"/>
    <w:rsid w:val="00552DD8"/>
    <w:rsid w:val="00552E22"/>
    <w:rsid w:val="00553EB4"/>
    <w:rsid w:val="005549B8"/>
    <w:rsid w:val="00554A0E"/>
    <w:rsid w:val="00554ADA"/>
    <w:rsid w:val="00554EE5"/>
    <w:rsid w:val="00555AFE"/>
    <w:rsid w:val="005560B0"/>
    <w:rsid w:val="00556346"/>
    <w:rsid w:val="005566CF"/>
    <w:rsid w:val="00556770"/>
    <w:rsid w:val="00557269"/>
    <w:rsid w:val="0055767C"/>
    <w:rsid w:val="0055792F"/>
    <w:rsid w:val="00557E5E"/>
    <w:rsid w:val="00557E71"/>
    <w:rsid w:val="00557F35"/>
    <w:rsid w:val="005605A7"/>
    <w:rsid w:val="00560DD7"/>
    <w:rsid w:val="005611F3"/>
    <w:rsid w:val="005616AC"/>
    <w:rsid w:val="005617D2"/>
    <w:rsid w:val="00561978"/>
    <w:rsid w:val="005623C4"/>
    <w:rsid w:val="0056275D"/>
    <w:rsid w:val="0056282C"/>
    <w:rsid w:val="00563280"/>
    <w:rsid w:val="005632FC"/>
    <w:rsid w:val="0056332D"/>
    <w:rsid w:val="00563AC7"/>
    <w:rsid w:val="00563BE4"/>
    <w:rsid w:val="0056430F"/>
    <w:rsid w:val="00564B42"/>
    <w:rsid w:val="00565961"/>
    <w:rsid w:val="00565A6C"/>
    <w:rsid w:val="00566D66"/>
    <w:rsid w:val="005675BE"/>
    <w:rsid w:val="005679BB"/>
    <w:rsid w:val="00567A9F"/>
    <w:rsid w:val="00567CEA"/>
    <w:rsid w:val="00570009"/>
    <w:rsid w:val="00570432"/>
    <w:rsid w:val="005705EA"/>
    <w:rsid w:val="00570A17"/>
    <w:rsid w:val="005717D5"/>
    <w:rsid w:val="00571A7B"/>
    <w:rsid w:val="00571AA9"/>
    <w:rsid w:val="00571C19"/>
    <w:rsid w:val="005724B6"/>
    <w:rsid w:val="005726E0"/>
    <w:rsid w:val="00572C99"/>
    <w:rsid w:val="005736A1"/>
    <w:rsid w:val="0057398D"/>
    <w:rsid w:val="00573A49"/>
    <w:rsid w:val="00573C62"/>
    <w:rsid w:val="00573CCB"/>
    <w:rsid w:val="00573FE7"/>
    <w:rsid w:val="005744B9"/>
    <w:rsid w:val="00574881"/>
    <w:rsid w:val="005749B6"/>
    <w:rsid w:val="00575183"/>
    <w:rsid w:val="00575D0A"/>
    <w:rsid w:val="00575D5D"/>
    <w:rsid w:val="00576B45"/>
    <w:rsid w:val="00577753"/>
    <w:rsid w:val="00577ED0"/>
    <w:rsid w:val="0058020B"/>
    <w:rsid w:val="005802BE"/>
    <w:rsid w:val="0058038D"/>
    <w:rsid w:val="00581975"/>
    <w:rsid w:val="00581D09"/>
    <w:rsid w:val="005826F0"/>
    <w:rsid w:val="005827C5"/>
    <w:rsid w:val="00582B09"/>
    <w:rsid w:val="00583193"/>
    <w:rsid w:val="005831B2"/>
    <w:rsid w:val="0058352D"/>
    <w:rsid w:val="00583812"/>
    <w:rsid w:val="005839AF"/>
    <w:rsid w:val="005839EE"/>
    <w:rsid w:val="00583D29"/>
    <w:rsid w:val="005850DB"/>
    <w:rsid w:val="0058541F"/>
    <w:rsid w:val="00585C68"/>
    <w:rsid w:val="00586454"/>
    <w:rsid w:val="00586594"/>
    <w:rsid w:val="005866CA"/>
    <w:rsid w:val="0058693D"/>
    <w:rsid w:val="00586E6C"/>
    <w:rsid w:val="00587172"/>
    <w:rsid w:val="00587CDF"/>
    <w:rsid w:val="00587E6F"/>
    <w:rsid w:val="0059009F"/>
    <w:rsid w:val="00590169"/>
    <w:rsid w:val="00590329"/>
    <w:rsid w:val="005903A2"/>
    <w:rsid w:val="005904AB"/>
    <w:rsid w:val="00590502"/>
    <w:rsid w:val="005908ED"/>
    <w:rsid w:val="005912BF"/>
    <w:rsid w:val="005917C1"/>
    <w:rsid w:val="0059189E"/>
    <w:rsid w:val="00591ECA"/>
    <w:rsid w:val="0059200D"/>
    <w:rsid w:val="00592151"/>
    <w:rsid w:val="005922C9"/>
    <w:rsid w:val="00592660"/>
    <w:rsid w:val="00592B35"/>
    <w:rsid w:val="0059323E"/>
    <w:rsid w:val="005938F2"/>
    <w:rsid w:val="00593D7A"/>
    <w:rsid w:val="00594212"/>
    <w:rsid w:val="00594A16"/>
    <w:rsid w:val="00594EED"/>
    <w:rsid w:val="005952AC"/>
    <w:rsid w:val="00595785"/>
    <w:rsid w:val="00595E2A"/>
    <w:rsid w:val="00596181"/>
    <w:rsid w:val="00596C3A"/>
    <w:rsid w:val="00596E35"/>
    <w:rsid w:val="00596FDC"/>
    <w:rsid w:val="0059772A"/>
    <w:rsid w:val="00597A05"/>
    <w:rsid w:val="00597FAA"/>
    <w:rsid w:val="005A06BF"/>
    <w:rsid w:val="005A09DF"/>
    <w:rsid w:val="005A0B88"/>
    <w:rsid w:val="005A0BCF"/>
    <w:rsid w:val="005A0C74"/>
    <w:rsid w:val="005A0F2A"/>
    <w:rsid w:val="005A1263"/>
    <w:rsid w:val="005A140B"/>
    <w:rsid w:val="005A1441"/>
    <w:rsid w:val="005A1525"/>
    <w:rsid w:val="005A1581"/>
    <w:rsid w:val="005A23D3"/>
    <w:rsid w:val="005A2474"/>
    <w:rsid w:val="005A2606"/>
    <w:rsid w:val="005A2D46"/>
    <w:rsid w:val="005A2E56"/>
    <w:rsid w:val="005A32C0"/>
    <w:rsid w:val="005A41A4"/>
    <w:rsid w:val="005A5153"/>
    <w:rsid w:val="005A5512"/>
    <w:rsid w:val="005A556C"/>
    <w:rsid w:val="005A5970"/>
    <w:rsid w:val="005A68AF"/>
    <w:rsid w:val="005A7638"/>
    <w:rsid w:val="005A78B6"/>
    <w:rsid w:val="005A7A39"/>
    <w:rsid w:val="005A7F22"/>
    <w:rsid w:val="005B08DF"/>
    <w:rsid w:val="005B1060"/>
    <w:rsid w:val="005B11DC"/>
    <w:rsid w:val="005B1438"/>
    <w:rsid w:val="005B16B5"/>
    <w:rsid w:val="005B19B5"/>
    <w:rsid w:val="005B1F77"/>
    <w:rsid w:val="005B20CE"/>
    <w:rsid w:val="005B2160"/>
    <w:rsid w:val="005B250A"/>
    <w:rsid w:val="005B25AB"/>
    <w:rsid w:val="005B2BCC"/>
    <w:rsid w:val="005B2D44"/>
    <w:rsid w:val="005B33C9"/>
    <w:rsid w:val="005B385A"/>
    <w:rsid w:val="005B3C4E"/>
    <w:rsid w:val="005B5154"/>
    <w:rsid w:val="005B5DC0"/>
    <w:rsid w:val="005B5EC4"/>
    <w:rsid w:val="005B6057"/>
    <w:rsid w:val="005B623B"/>
    <w:rsid w:val="005B68B9"/>
    <w:rsid w:val="005B7677"/>
    <w:rsid w:val="005B7DDB"/>
    <w:rsid w:val="005C0641"/>
    <w:rsid w:val="005C186D"/>
    <w:rsid w:val="005C1AC3"/>
    <w:rsid w:val="005C29F0"/>
    <w:rsid w:val="005C30DF"/>
    <w:rsid w:val="005C3273"/>
    <w:rsid w:val="005C3414"/>
    <w:rsid w:val="005C3436"/>
    <w:rsid w:val="005C3AC5"/>
    <w:rsid w:val="005C3D0C"/>
    <w:rsid w:val="005C3D84"/>
    <w:rsid w:val="005C3DCA"/>
    <w:rsid w:val="005C40E2"/>
    <w:rsid w:val="005C4286"/>
    <w:rsid w:val="005C42CA"/>
    <w:rsid w:val="005C448F"/>
    <w:rsid w:val="005C46DB"/>
    <w:rsid w:val="005C493C"/>
    <w:rsid w:val="005C4A46"/>
    <w:rsid w:val="005C4D5F"/>
    <w:rsid w:val="005C4F36"/>
    <w:rsid w:val="005C5CEC"/>
    <w:rsid w:val="005C5EC2"/>
    <w:rsid w:val="005C6318"/>
    <w:rsid w:val="005C751F"/>
    <w:rsid w:val="005C76CF"/>
    <w:rsid w:val="005C7974"/>
    <w:rsid w:val="005C7D55"/>
    <w:rsid w:val="005C7D7F"/>
    <w:rsid w:val="005D0050"/>
    <w:rsid w:val="005D00E5"/>
    <w:rsid w:val="005D0C29"/>
    <w:rsid w:val="005D0CAE"/>
    <w:rsid w:val="005D0FB4"/>
    <w:rsid w:val="005D113D"/>
    <w:rsid w:val="005D11C7"/>
    <w:rsid w:val="005D1448"/>
    <w:rsid w:val="005D1DA6"/>
    <w:rsid w:val="005D1E50"/>
    <w:rsid w:val="005D1EDD"/>
    <w:rsid w:val="005D2944"/>
    <w:rsid w:val="005D2B00"/>
    <w:rsid w:val="005D32BA"/>
    <w:rsid w:val="005D4048"/>
    <w:rsid w:val="005D4055"/>
    <w:rsid w:val="005D427F"/>
    <w:rsid w:val="005D42B5"/>
    <w:rsid w:val="005D4C6B"/>
    <w:rsid w:val="005D4D4B"/>
    <w:rsid w:val="005D5A21"/>
    <w:rsid w:val="005D6B93"/>
    <w:rsid w:val="005D74A2"/>
    <w:rsid w:val="005D74C3"/>
    <w:rsid w:val="005D7637"/>
    <w:rsid w:val="005D776E"/>
    <w:rsid w:val="005D7B79"/>
    <w:rsid w:val="005E007D"/>
    <w:rsid w:val="005E03CF"/>
    <w:rsid w:val="005E0597"/>
    <w:rsid w:val="005E0844"/>
    <w:rsid w:val="005E0D40"/>
    <w:rsid w:val="005E23AD"/>
    <w:rsid w:val="005E34BA"/>
    <w:rsid w:val="005E4068"/>
    <w:rsid w:val="005E43FB"/>
    <w:rsid w:val="005E4A09"/>
    <w:rsid w:val="005E4FFD"/>
    <w:rsid w:val="005E511C"/>
    <w:rsid w:val="005E5159"/>
    <w:rsid w:val="005E5327"/>
    <w:rsid w:val="005E53AC"/>
    <w:rsid w:val="005E5423"/>
    <w:rsid w:val="005E5798"/>
    <w:rsid w:val="005E5BA7"/>
    <w:rsid w:val="005E5CC4"/>
    <w:rsid w:val="005E6F14"/>
    <w:rsid w:val="005F017E"/>
    <w:rsid w:val="005F05F1"/>
    <w:rsid w:val="005F1967"/>
    <w:rsid w:val="005F19A9"/>
    <w:rsid w:val="005F3B98"/>
    <w:rsid w:val="005F3D65"/>
    <w:rsid w:val="005F45AD"/>
    <w:rsid w:val="005F4790"/>
    <w:rsid w:val="005F4BAB"/>
    <w:rsid w:val="005F54B6"/>
    <w:rsid w:val="005F54C6"/>
    <w:rsid w:val="005F636A"/>
    <w:rsid w:val="005F6663"/>
    <w:rsid w:val="005F69CC"/>
    <w:rsid w:val="005F720A"/>
    <w:rsid w:val="005F7338"/>
    <w:rsid w:val="006006D9"/>
    <w:rsid w:val="006007F5"/>
    <w:rsid w:val="006009F7"/>
    <w:rsid w:val="0060196B"/>
    <w:rsid w:val="006019FD"/>
    <w:rsid w:val="00601A35"/>
    <w:rsid w:val="00601C0B"/>
    <w:rsid w:val="00601C5B"/>
    <w:rsid w:val="006026EB"/>
    <w:rsid w:val="006027A3"/>
    <w:rsid w:val="00602B8F"/>
    <w:rsid w:val="00602C76"/>
    <w:rsid w:val="006045D3"/>
    <w:rsid w:val="006049C2"/>
    <w:rsid w:val="006050B6"/>
    <w:rsid w:val="0060529E"/>
    <w:rsid w:val="006057FA"/>
    <w:rsid w:val="0060581D"/>
    <w:rsid w:val="00605933"/>
    <w:rsid w:val="00605C2B"/>
    <w:rsid w:val="0060618F"/>
    <w:rsid w:val="00606326"/>
    <w:rsid w:val="006065AC"/>
    <w:rsid w:val="006066B4"/>
    <w:rsid w:val="006067DB"/>
    <w:rsid w:val="00606A2B"/>
    <w:rsid w:val="00606AB0"/>
    <w:rsid w:val="00606B5E"/>
    <w:rsid w:val="00606DD0"/>
    <w:rsid w:val="00606FBE"/>
    <w:rsid w:val="006072B7"/>
    <w:rsid w:val="006074A5"/>
    <w:rsid w:val="006078AA"/>
    <w:rsid w:val="00607E80"/>
    <w:rsid w:val="006100B3"/>
    <w:rsid w:val="006103B7"/>
    <w:rsid w:val="0061049C"/>
    <w:rsid w:val="006105A3"/>
    <w:rsid w:val="006106A5"/>
    <w:rsid w:val="00610AD1"/>
    <w:rsid w:val="00610AF6"/>
    <w:rsid w:val="00610C7A"/>
    <w:rsid w:val="00610D44"/>
    <w:rsid w:val="00610D48"/>
    <w:rsid w:val="00610F97"/>
    <w:rsid w:val="006118BF"/>
    <w:rsid w:val="00611BDD"/>
    <w:rsid w:val="00611E83"/>
    <w:rsid w:val="00611EA3"/>
    <w:rsid w:val="006124B2"/>
    <w:rsid w:val="00612A22"/>
    <w:rsid w:val="0061307B"/>
    <w:rsid w:val="00613352"/>
    <w:rsid w:val="006133A7"/>
    <w:rsid w:val="00613594"/>
    <w:rsid w:val="00613D18"/>
    <w:rsid w:val="00614058"/>
    <w:rsid w:val="006142CD"/>
    <w:rsid w:val="006145FB"/>
    <w:rsid w:val="00614E6B"/>
    <w:rsid w:val="0061539D"/>
    <w:rsid w:val="0061647F"/>
    <w:rsid w:val="006166FD"/>
    <w:rsid w:val="00616A0C"/>
    <w:rsid w:val="006179FC"/>
    <w:rsid w:val="006200A2"/>
    <w:rsid w:val="0062043F"/>
    <w:rsid w:val="00620CA3"/>
    <w:rsid w:val="006210A0"/>
    <w:rsid w:val="006211DF"/>
    <w:rsid w:val="0062149C"/>
    <w:rsid w:val="006217FB"/>
    <w:rsid w:val="00621F3C"/>
    <w:rsid w:val="006220F7"/>
    <w:rsid w:val="00622EFC"/>
    <w:rsid w:val="00622FB8"/>
    <w:rsid w:val="006231E2"/>
    <w:rsid w:val="0062347E"/>
    <w:rsid w:val="00623C36"/>
    <w:rsid w:val="00623F82"/>
    <w:rsid w:val="006250F5"/>
    <w:rsid w:val="00625F70"/>
    <w:rsid w:val="0062661C"/>
    <w:rsid w:val="0062706C"/>
    <w:rsid w:val="00627115"/>
    <w:rsid w:val="00627307"/>
    <w:rsid w:val="00627AF7"/>
    <w:rsid w:val="006304DF"/>
    <w:rsid w:val="00630518"/>
    <w:rsid w:val="00631BB3"/>
    <w:rsid w:val="00631D1B"/>
    <w:rsid w:val="0063228E"/>
    <w:rsid w:val="00632315"/>
    <w:rsid w:val="00632702"/>
    <w:rsid w:val="00632914"/>
    <w:rsid w:val="00632D20"/>
    <w:rsid w:val="006338EC"/>
    <w:rsid w:val="006339A7"/>
    <w:rsid w:val="00634427"/>
    <w:rsid w:val="00635326"/>
    <w:rsid w:val="00635E3D"/>
    <w:rsid w:val="00636319"/>
    <w:rsid w:val="0063680D"/>
    <w:rsid w:val="00636AF7"/>
    <w:rsid w:val="00636F9C"/>
    <w:rsid w:val="00637421"/>
    <w:rsid w:val="00637E13"/>
    <w:rsid w:val="00637FF9"/>
    <w:rsid w:val="0064072D"/>
    <w:rsid w:val="0064072E"/>
    <w:rsid w:val="0064095D"/>
    <w:rsid w:val="0064133E"/>
    <w:rsid w:val="00641C16"/>
    <w:rsid w:val="0064209F"/>
    <w:rsid w:val="00642A1D"/>
    <w:rsid w:val="00642CBF"/>
    <w:rsid w:val="00643F1F"/>
    <w:rsid w:val="0064404C"/>
    <w:rsid w:val="0064449D"/>
    <w:rsid w:val="00644A76"/>
    <w:rsid w:val="00644AE5"/>
    <w:rsid w:val="00644CCE"/>
    <w:rsid w:val="006457A4"/>
    <w:rsid w:val="00645C86"/>
    <w:rsid w:val="00645C96"/>
    <w:rsid w:val="00645DBE"/>
    <w:rsid w:val="00646887"/>
    <w:rsid w:val="00646919"/>
    <w:rsid w:val="00646960"/>
    <w:rsid w:val="00646A70"/>
    <w:rsid w:val="00646EDA"/>
    <w:rsid w:val="00647F1D"/>
    <w:rsid w:val="00650153"/>
    <w:rsid w:val="006502ED"/>
    <w:rsid w:val="00650B36"/>
    <w:rsid w:val="00650E57"/>
    <w:rsid w:val="00650F6D"/>
    <w:rsid w:val="006510BB"/>
    <w:rsid w:val="006512C9"/>
    <w:rsid w:val="006513EC"/>
    <w:rsid w:val="00651D58"/>
    <w:rsid w:val="00652B40"/>
    <w:rsid w:val="00652C1B"/>
    <w:rsid w:val="00652D15"/>
    <w:rsid w:val="00652F34"/>
    <w:rsid w:val="0065302A"/>
    <w:rsid w:val="006530EC"/>
    <w:rsid w:val="006540D1"/>
    <w:rsid w:val="006541BC"/>
    <w:rsid w:val="0065437E"/>
    <w:rsid w:val="00654AFC"/>
    <w:rsid w:val="00654E17"/>
    <w:rsid w:val="0065526E"/>
    <w:rsid w:val="006556B3"/>
    <w:rsid w:val="00655852"/>
    <w:rsid w:val="00655A61"/>
    <w:rsid w:val="00655B1A"/>
    <w:rsid w:val="00655ED9"/>
    <w:rsid w:val="00656121"/>
    <w:rsid w:val="006563EB"/>
    <w:rsid w:val="00656705"/>
    <w:rsid w:val="00656913"/>
    <w:rsid w:val="0065793C"/>
    <w:rsid w:val="00657BC2"/>
    <w:rsid w:val="00657C9F"/>
    <w:rsid w:val="00657CBC"/>
    <w:rsid w:val="00660474"/>
    <w:rsid w:val="00660A0F"/>
    <w:rsid w:val="006610FE"/>
    <w:rsid w:val="0066156E"/>
    <w:rsid w:val="00662359"/>
    <w:rsid w:val="00662825"/>
    <w:rsid w:val="00662F87"/>
    <w:rsid w:val="006637DC"/>
    <w:rsid w:val="00663CC6"/>
    <w:rsid w:val="00664445"/>
    <w:rsid w:val="00664471"/>
    <w:rsid w:val="00664753"/>
    <w:rsid w:val="00664CAE"/>
    <w:rsid w:val="0066508F"/>
    <w:rsid w:val="00665158"/>
    <w:rsid w:val="00665358"/>
    <w:rsid w:val="00665E54"/>
    <w:rsid w:val="00666061"/>
    <w:rsid w:val="00666094"/>
    <w:rsid w:val="006666E3"/>
    <w:rsid w:val="006670B3"/>
    <w:rsid w:val="00667522"/>
    <w:rsid w:val="00667547"/>
    <w:rsid w:val="00667957"/>
    <w:rsid w:val="00667A47"/>
    <w:rsid w:val="00667BDF"/>
    <w:rsid w:val="00667CA3"/>
    <w:rsid w:val="00667EE1"/>
    <w:rsid w:val="006700F1"/>
    <w:rsid w:val="00670E2A"/>
    <w:rsid w:val="00671051"/>
    <w:rsid w:val="006710E7"/>
    <w:rsid w:val="0067196C"/>
    <w:rsid w:val="00672144"/>
    <w:rsid w:val="00672187"/>
    <w:rsid w:val="006723A1"/>
    <w:rsid w:val="006729FC"/>
    <w:rsid w:val="006734A4"/>
    <w:rsid w:val="00673908"/>
    <w:rsid w:val="00673DBB"/>
    <w:rsid w:val="006746F7"/>
    <w:rsid w:val="00674D0C"/>
    <w:rsid w:val="00675606"/>
    <w:rsid w:val="006756F5"/>
    <w:rsid w:val="006758DE"/>
    <w:rsid w:val="006759BF"/>
    <w:rsid w:val="0067634A"/>
    <w:rsid w:val="00676353"/>
    <w:rsid w:val="0067640B"/>
    <w:rsid w:val="006768BF"/>
    <w:rsid w:val="00676DAD"/>
    <w:rsid w:val="0067726B"/>
    <w:rsid w:val="00680761"/>
    <w:rsid w:val="0068076B"/>
    <w:rsid w:val="00680AD2"/>
    <w:rsid w:val="00680D8F"/>
    <w:rsid w:val="006810D0"/>
    <w:rsid w:val="00681B61"/>
    <w:rsid w:val="00681CBC"/>
    <w:rsid w:val="00681D66"/>
    <w:rsid w:val="0068203E"/>
    <w:rsid w:val="006844DA"/>
    <w:rsid w:val="0068463D"/>
    <w:rsid w:val="00684D3E"/>
    <w:rsid w:val="00684F80"/>
    <w:rsid w:val="00685230"/>
    <w:rsid w:val="00685A18"/>
    <w:rsid w:val="0068676B"/>
    <w:rsid w:val="006874E0"/>
    <w:rsid w:val="00690431"/>
    <w:rsid w:val="00690E82"/>
    <w:rsid w:val="00691706"/>
    <w:rsid w:val="00691A0B"/>
    <w:rsid w:val="00691FED"/>
    <w:rsid w:val="00692673"/>
    <w:rsid w:val="006929B1"/>
    <w:rsid w:val="00692ACA"/>
    <w:rsid w:val="00692D1E"/>
    <w:rsid w:val="00692ED1"/>
    <w:rsid w:val="00693508"/>
    <w:rsid w:val="00693CEA"/>
    <w:rsid w:val="00693DCB"/>
    <w:rsid w:val="00693FEE"/>
    <w:rsid w:val="00694396"/>
    <w:rsid w:val="00694908"/>
    <w:rsid w:val="00694EED"/>
    <w:rsid w:val="00695838"/>
    <w:rsid w:val="00695DBC"/>
    <w:rsid w:val="00695E86"/>
    <w:rsid w:val="00696729"/>
    <w:rsid w:val="00696737"/>
    <w:rsid w:val="0069686F"/>
    <w:rsid w:val="00696ADC"/>
    <w:rsid w:val="00696C13"/>
    <w:rsid w:val="00697656"/>
    <w:rsid w:val="006979A3"/>
    <w:rsid w:val="00697CFC"/>
    <w:rsid w:val="00697DF2"/>
    <w:rsid w:val="006A0A1E"/>
    <w:rsid w:val="006A0D62"/>
    <w:rsid w:val="006A1431"/>
    <w:rsid w:val="006A1884"/>
    <w:rsid w:val="006A20B8"/>
    <w:rsid w:val="006A2669"/>
    <w:rsid w:val="006A2E11"/>
    <w:rsid w:val="006A2E33"/>
    <w:rsid w:val="006A3CB8"/>
    <w:rsid w:val="006A43A4"/>
    <w:rsid w:val="006A4679"/>
    <w:rsid w:val="006A5104"/>
    <w:rsid w:val="006A57C4"/>
    <w:rsid w:val="006A583C"/>
    <w:rsid w:val="006A5A77"/>
    <w:rsid w:val="006A5AA2"/>
    <w:rsid w:val="006A5B2B"/>
    <w:rsid w:val="006A717E"/>
    <w:rsid w:val="006A74BA"/>
    <w:rsid w:val="006A7989"/>
    <w:rsid w:val="006A7FC0"/>
    <w:rsid w:val="006B01DD"/>
    <w:rsid w:val="006B0EBC"/>
    <w:rsid w:val="006B18A2"/>
    <w:rsid w:val="006B1C4C"/>
    <w:rsid w:val="006B1DE4"/>
    <w:rsid w:val="006B21B4"/>
    <w:rsid w:val="006B21E1"/>
    <w:rsid w:val="006B2555"/>
    <w:rsid w:val="006B25DF"/>
    <w:rsid w:val="006B2B89"/>
    <w:rsid w:val="006B2D40"/>
    <w:rsid w:val="006B2E20"/>
    <w:rsid w:val="006B35CA"/>
    <w:rsid w:val="006B3FB6"/>
    <w:rsid w:val="006B4306"/>
    <w:rsid w:val="006B46F6"/>
    <w:rsid w:val="006B5128"/>
    <w:rsid w:val="006B5582"/>
    <w:rsid w:val="006B5D91"/>
    <w:rsid w:val="006B64EC"/>
    <w:rsid w:val="006B6F43"/>
    <w:rsid w:val="006B7417"/>
    <w:rsid w:val="006B74C4"/>
    <w:rsid w:val="006B75BD"/>
    <w:rsid w:val="006B7AE0"/>
    <w:rsid w:val="006B7B2E"/>
    <w:rsid w:val="006C0716"/>
    <w:rsid w:val="006C0E77"/>
    <w:rsid w:val="006C0F24"/>
    <w:rsid w:val="006C1577"/>
    <w:rsid w:val="006C1AEA"/>
    <w:rsid w:val="006C1CB1"/>
    <w:rsid w:val="006C1DE3"/>
    <w:rsid w:val="006C28A6"/>
    <w:rsid w:val="006C2AA4"/>
    <w:rsid w:val="006C31BC"/>
    <w:rsid w:val="006C3316"/>
    <w:rsid w:val="006C3A52"/>
    <w:rsid w:val="006C3EAC"/>
    <w:rsid w:val="006C4115"/>
    <w:rsid w:val="006C4488"/>
    <w:rsid w:val="006C452A"/>
    <w:rsid w:val="006C461B"/>
    <w:rsid w:val="006C4B8E"/>
    <w:rsid w:val="006C4C74"/>
    <w:rsid w:val="006C566F"/>
    <w:rsid w:val="006C5BEA"/>
    <w:rsid w:val="006C5D0D"/>
    <w:rsid w:val="006C5F43"/>
    <w:rsid w:val="006C5F8A"/>
    <w:rsid w:val="006C613E"/>
    <w:rsid w:val="006C6379"/>
    <w:rsid w:val="006C6687"/>
    <w:rsid w:val="006C6CA2"/>
    <w:rsid w:val="006C6EB1"/>
    <w:rsid w:val="006C71E1"/>
    <w:rsid w:val="006C742D"/>
    <w:rsid w:val="006C7433"/>
    <w:rsid w:val="006C7975"/>
    <w:rsid w:val="006C79F0"/>
    <w:rsid w:val="006C7CA2"/>
    <w:rsid w:val="006D0F08"/>
    <w:rsid w:val="006D0F1E"/>
    <w:rsid w:val="006D1074"/>
    <w:rsid w:val="006D40CE"/>
    <w:rsid w:val="006D475B"/>
    <w:rsid w:val="006D5271"/>
    <w:rsid w:val="006D5315"/>
    <w:rsid w:val="006D550B"/>
    <w:rsid w:val="006D64DD"/>
    <w:rsid w:val="006D7BC5"/>
    <w:rsid w:val="006E00FD"/>
    <w:rsid w:val="006E056A"/>
    <w:rsid w:val="006E0E9E"/>
    <w:rsid w:val="006E12DE"/>
    <w:rsid w:val="006E1645"/>
    <w:rsid w:val="006E195B"/>
    <w:rsid w:val="006E1CF5"/>
    <w:rsid w:val="006E273E"/>
    <w:rsid w:val="006E2BFD"/>
    <w:rsid w:val="006E428B"/>
    <w:rsid w:val="006E4CAE"/>
    <w:rsid w:val="006E4D78"/>
    <w:rsid w:val="006E53CB"/>
    <w:rsid w:val="006E6020"/>
    <w:rsid w:val="006E773D"/>
    <w:rsid w:val="006E7967"/>
    <w:rsid w:val="006E7C0E"/>
    <w:rsid w:val="006E7D2D"/>
    <w:rsid w:val="006F076F"/>
    <w:rsid w:val="006F0AEB"/>
    <w:rsid w:val="006F0EF3"/>
    <w:rsid w:val="006F1011"/>
    <w:rsid w:val="006F2215"/>
    <w:rsid w:val="006F27D3"/>
    <w:rsid w:val="006F30A2"/>
    <w:rsid w:val="006F30D6"/>
    <w:rsid w:val="006F3294"/>
    <w:rsid w:val="006F33EB"/>
    <w:rsid w:val="006F3561"/>
    <w:rsid w:val="006F385A"/>
    <w:rsid w:val="006F392B"/>
    <w:rsid w:val="006F3A0C"/>
    <w:rsid w:val="006F3B2D"/>
    <w:rsid w:val="006F3F02"/>
    <w:rsid w:val="006F5175"/>
    <w:rsid w:val="006F521A"/>
    <w:rsid w:val="006F5730"/>
    <w:rsid w:val="006F5BEA"/>
    <w:rsid w:val="006F5F64"/>
    <w:rsid w:val="006F6243"/>
    <w:rsid w:val="006F6F1A"/>
    <w:rsid w:val="006F6F90"/>
    <w:rsid w:val="006F7049"/>
    <w:rsid w:val="006F7253"/>
    <w:rsid w:val="006F7425"/>
    <w:rsid w:val="006F751B"/>
    <w:rsid w:val="006F7BC0"/>
    <w:rsid w:val="00700086"/>
    <w:rsid w:val="00700478"/>
    <w:rsid w:val="00700BF4"/>
    <w:rsid w:val="0070111B"/>
    <w:rsid w:val="007011CD"/>
    <w:rsid w:val="0070193D"/>
    <w:rsid w:val="00702F73"/>
    <w:rsid w:val="00703425"/>
    <w:rsid w:val="00703623"/>
    <w:rsid w:val="00703A12"/>
    <w:rsid w:val="00703E0E"/>
    <w:rsid w:val="00703F33"/>
    <w:rsid w:val="0070459B"/>
    <w:rsid w:val="007045EF"/>
    <w:rsid w:val="00704B68"/>
    <w:rsid w:val="00705108"/>
    <w:rsid w:val="0070543C"/>
    <w:rsid w:val="00705A19"/>
    <w:rsid w:val="00706C2C"/>
    <w:rsid w:val="00706FF6"/>
    <w:rsid w:val="00707124"/>
    <w:rsid w:val="007075CD"/>
    <w:rsid w:val="0070777F"/>
    <w:rsid w:val="00707AEE"/>
    <w:rsid w:val="00707B0D"/>
    <w:rsid w:val="00707DCD"/>
    <w:rsid w:val="00710131"/>
    <w:rsid w:val="007105CF"/>
    <w:rsid w:val="00710820"/>
    <w:rsid w:val="00710C20"/>
    <w:rsid w:val="00710CAA"/>
    <w:rsid w:val="00710FE6"/>
    <w:rsid w:val="00711A70"/>
    <w:rsid w:val="00711B30"/>
    <w:rsid w:val="00711C87"/>
    <w:rsid w:val="0071226F"/>
    <w:rsid w:val="007123A9"/>
    <w:rsid w:val="00712BBE"/>
    <w:rsid w:val="00712F9F"/>
    <w:rsid w:val="00713133"/>
    <w:rsid w:val="007131CA"/>
    <w:rsid w:val="007132C4"/>
    <w:rsid w:val="00713BAF"/>
    <w:rsid w:val="00713EFF"/>
    <w:rsid w:val="00714224"/>
    <w:rsid w:val="00714974"/>
    <w:rsid w:val="00714ACF"/>
    <w:rsid w:val="00714C7C"/>
    <w:rsid w:val="00714E12"/>
    <w:rsid w:val="00715887"/>
    <w:rsid w:val="00716011"/>
    <w:rsid w:val="00716802"/>
    <w:rsid w:val="00716E69"/>
    <w:rsid w:val="007176CB"/>
    <w:rsid w:val="007176F2"/>
    <w:rsid w:val="0071787C"/>
    <w:rsid w:val="0071789E"/>
    <w:rsid w:val="00717CB4"/>
    <w:rsid w:val="00717CD5"/>
    <w:rsid w:val="00720151"/>
    <w:rsid w:val="00722DF3"/>
    <w:rsid w:val="00723086"/>
    <w:rsid w:val="007230FA"/>
    <w:rsid w:val="0072328E"/>
    <w:rsid w:val="00723983"/>
    <w:rsid w:val="0072412F"/>
    <w:rsid w:val="007241E2"/>
    <w:rsid w:val="00724715"/>
    <w:rsid w:val="00724726"/>
    <w:rsid w:val="007247FA"/>
    <w:rsid w:val="0072495A"/>
    <w:rsid w:val="007249E5"/>
    <w:rsid w:val="00724B65"/>
    <w:rsid w:val="00724F92"/>
    <w:rsid w:val="0072557B"/>
    <w:rsid w:val="00725E1F"/>
    <w:rsid w:val="0072684D"/>
    <w:rsid w:val="00727009"/>
    <w:rsid w:val="007270A4"/>
    <w:rsid w:val="00727BE3"/>
    <w:rsid w:val="00727C82"/>
    <w:rsid w:val="00730162"/>
    <w:rsid w:val="00730187"/>
    <w:rsid w:val="00730867"/>
    <w:rsid w:val="00730F2D"/>
    <w:rsid w:val="00731651"/>
    <w:rsid w:val="00731BAF"/>
    <w:rsid w:val="00732579"/>
    <w:rsid w:val="00732714"/>
    <w:rsid w:val="007328B3"/>
    <w:rsid w:val="00732EEE"/>
    <w:rsid w:val="0073301B"/>
    <w:rsid w:val="007331B0"/>
    <w:rsid w:val="007335AD"/>
    <w:rsid w:val="007338EB"/>
    <w:rsid w:val="00733BD3"/>
    <w:rsid w:val="00734172"/>
    <w:rsid w:val="007345CB"/>
    <w:rsid w:val="007349C2"/>
    <w:rsid w:val="00734B18"/>
    <w:rsid w:val="00734C89"/>
    <w:rsid w:val="00734E84"/>
    <w:rsid w:val="007355E6"/>
    <w:rsid w:val="00735A59"/>
    <w:rsid w:val="00735D9F"/>
    <w:rsid w:val="00735DC6"/>
    <w:rsid w:val="00736EE1"/>
    <w:rsid w:val="0073714F"/>
    <w:rsid w:val="00737438"/>
    <w:rsid w:val="0073750C"/>
    <w:rsid w:val="007377C6"/>
    <w:rsid w:val="007378B8"/>
    <w:rsid w:val="00737ED5"/>
    <w:rsid w:val="00737FC6"/>
    <w:rsid w:val="00740131"/>
    <w:rsid w:val="007401B5"/>
    <w:rsid w:val="007408DD"/>
    <w:rsid w:val="00741549"/>
    <w:rsid w:val="00741A0B"/>
    <w:rsid w:val="0074285B"/>
    <w:rsid w:val="00742D2E"/>
    <w:rsid w:val="00742E88"/>
    <w:rsid w:val="007431E5"/>
    <w:rsid w:val="00743B55"/>
    <w:rsid w:val="0074448C"/>
    <w:rsid w:val="00744641"/>
    <w:rsid w:val="0074514A"/>
    <w:rsid w:val="0074524D"/>
    <w:rsid w:val="00745277"/>
    <w:rsid w:val="00745625"/>
    <w:rsid w:val="00745E8E"/>
    <w:rsid w:val="007464BD"/>
    <w:rsid w:val="0074689F"/>
    <w:rsid w:val="007470CA"/>
    <w:rsid w:val="007478ED"/>
    <w:rsid w:val="00747BB8"/>
    <w:rsid w:val="007508B5"/>
    <w:rsid w:val="00750C2F"/>
    <w:rsid w:val="00751714"/>
    <w:rsid w:val="00751B41"/>
    <w:rsid w:val="00751CFD"/>
    <w:rsid w:val="0075236F"/>
    <w:rsid w:val="00752404"/>
    <w:rsid w:val="007528A2"/>
    <w:rsid w:val="00753068"/>
    <w:rsid w:val="0075491E"/>
    <w:rsid w:val="00754CF2"/>
    <w:rsid w:val="00755352"/>
    <w:rsid w:val="0075565A"/>
    <w:rsid w:val="0075580C"/>
    <w:rsid w:val="00755B0C"/>
    <w:rsid w:val="00756453"/>
    <w:rsid w:val="00756517"/>
    <w:rsid w:val="007565E8"/>
    <w:rsid w:val="0075692D"/>
    <w:rsid w:val="00757216"/>
    <w:rsid w:val="00757AEB"/>
    <w:rsid w:val="0076073A"/>
    <w:rsid w:val="00760A21"/>
    <w:rsid w:val="00760E4C"/>
    <w:rsid w:val="007611E1"/>
    <w:rsid w:val="00761622"/>
    <w:rsid w:val="00761834"/>
    <w:rsid w:val="00761B1D"/>
    <w:rsid w:val="00761C1D"/>
    <w:rsid w:val="0076241B"/>
    <w:rsid w:val="00762B08"/>
    <w:rsid w:val="00762EF9"/>
    <w:rsid w:val="0076331D"/>
    <w:rsid w:val="007633B6"/>
    <w:rsid w:val="007633F1"/>
    <w:rsid w:val="007637E7"/>
    <w:rsid w:val="00763A7B"/>
    <w:rsid w:val="00763D09"/>
    <w:rsid w:val="00764960"/>
    <w:rsid w:val="00764A7F"/>
    <w:rsid w:val="00764E5F"/>
    <w:rsid w:val="00765339"/>
    <w:rsid w:val="00765863"/>
    <w:rsid w:val="00765FE7"/>
    <w:rsid w:val="00766C2F"/>
    <w:rsid w:val="00767CCB"/>
    <w:rsid w:val="00770104"/>
    <w:rsid w:val="00770334"/>
    <w:rsid w:val="00770C9E"/>
    <w:rsid w:val="00771195"/>
    <w:rsid w:val="007714DA"/>
    <w:rsid w:val="0077248F"/>
    <w:rsid w:val="00772581"/>
    <w:rsid w:val="0077385A"/>
    <w:rsid w:val="00774222"/>
    <w:rsid w:val="007743EE"/>
    <w:rsid w:val="00774665"/>
    <w:rsid w:val="007747D5"/>
    <w:rsid w:val="007749CF"/>
    <w:rsid w:val="00774B70"/>
    <w:rsid w:val="00774DAA"/>
    <w:rsid w:val="00775D83"/>
    <w:rsid w:val="00775F06"/>
    <w:rsid w:val="007763C1"/>
    <w:rsid w:val="00776843"/>
    <w:rsid w:val="00776C0A"/>
    <w:rsid w:val="00777232"/>
    <w:rsid w:val="007775BA"/>
    <w:rsid w:val="007778F6"/>
    <w:rsid w:val="007779F0"/>
    <w:rsid w:val="00777ECE"/>
    <w:rsid w:val="007800C6"/>
    <w:rsid w:val="007806F0"/>
    <w:rsid w:val="007809CE"/>
    <w:rsid w:val="007809D5"/>
    <w:rsid w:val="00780F4D"/>
    <w:rsid w:val="007816FE"/>
    <w:rsid w:val="00781A28"/>
    <w:rsid w:val="0078262E"/>
    <w:rsid w:val="007826B0"/>
    <w:rsid w:val="00782A1E"/>
    <w:rsid w:val="00782E9B"/>
    <w:rsid w:val="0078418A"/>
    <w:rsid w:val="007843F5"/>
    <w:rsid w:val="007845EA"/>
    <w:rsid w:val="00784EA6"/>
    <w:rsid w:val="007853B6"/>
    <w:rsid w:val="007853DE"/>
    <w:rsid w:val="00785BB2"/>
    <w:rsid w:val="00785C87"/>
    <w:rsid w:val="00786EEA"/>
    <w:rsid w:val="00786FFA"/>
    <w:rsid w:val="00787201"/>
    <w:rsid w:val="0078769D"/>
    <w:rsid w:val="00790618"/>
    <w:rsid w:val="00790A95"/>
    <w:rsid w:val="00790D8E"/>
    <w:rsid w:val="00791376"/>
    <w:rsid w:val="00791568"/>
    <w:rsid w:val="0079179B"/>
    <w:rsid w:val="00791CCC"/>
    <w:rsid w:val="007922D6"/>
    <w:rsid w:val="00792925"/>
    <w:rsid w:val="00792D61"/>
    <w:rsid w:val="0079379F"/>
    <w:rsid w:val="00793BFE"/>
    <w:rsid w:val="00793E35"/>
    <w:rsid w:val="00793FB4"/>
    <w:rsid w:val="00794312"/>
    <w:rsid w:val="00794A9A"/>
    <w:rsid w:val="00794BEE"/>
    <w:rsid w:val="007954EA"/>
    <w:rsid w:val="00795B6B"/>
    <w:rsid w:val="00795E2C"/>
    <w:rsid w:val="00795F33"/>
    <w:rsid w:val="00796364"/>
    <w:rsid w:val="007965CA"/>
    <w:rsid w:val="0079661C"/>
    <w:rsid w:val="00796688"/>
    <w:rsid w:val="00796A91"/>
    <w:rsid w:val="00796C89"/>
    <w:rsid w:val="0079726C"/>
    <w:rsid w:val="00797855"/>
    <w:rsid w:val="00797BD2"/>
    <w:rsid w:val="00797D35"/>
    <w:rsid w:val="007A0043"/>
    <w:rsid w:val="007A0510"/>
    <w:rsid w:val="007A05DE"/>
    <w:rsid w:val="007A0978"/>
    <w:rsid w:val="007A184F"/>
    <w:rsid w:val="007A1ADF"/>
    <w:rsid w:val="007A1AE2"/>
    <w:rsid w:val="007A212F"/>
    <w:rsid w:val="007A2260"/>
    <w:rsid w:val="007A238C"/>
    <w:rsid w:val="007A2A12"/>
    <w:rsid w:val="007A2B09"/>
    <w:rsid w:val="007A2DD6"/>
    <w:rsid w:val="007A36F7"/>
    <w:rsid w:val="007A3CDF"/>
    <w:rsid w:val="007A40F2"/>
    <w:rsid w:val="007A48A5"/>
    <w:rsid w:val="007A4F89"/>
    <w:rsid w:val="007A5079"/>
    <w:rsid w:val="007A51C7"/>
    <w:rsid w:val="007A543F"/>
    <w:rsid w:val="007A5E9B"/>
    <w:rsid w:val="007A6F90"/>
    <w:rsid w:val="007A7128"/>
    <w:rsid w:val="007A738E"/>
    <w:rsid w:val="007A7694"/>
    <w:rsid w:val="007A77B9"/>
    <w:rsid w:val="007A79B1"/>
    <w:rsid w:val="007B09A3"/>
    <w:rsid w:val="007B0B15"/>
    <w:rsid w:val="007B0DE4"/>
    <w:rsid w:val="007B11D8"/>
    <w:rsid w:val="007B1350"/>
    <w:rsid w:val="007B1D10"/>
    <w:rsid w:val="007B218C"/>
    <w:rsid w:val="007B2427"/>
    <w:rsid w:val="007B2456"/>
    <w:rsid w:val="007B2EA6"/>
    <w:rsid w:val="007B3462"/>
    <w:rsid w:val="007B3EC6"/>
    <w:rsid w:val="007B45AB"/>
    <w:rsid w:val="007B46D3"/>
    <w:rsid w:val="007B494F"/>
    <w:rsid w:val="007B4F09"/>
    <w:rsid w:val="007B6175"/>
    <w:rsid w:val="007B639E"/>
    <w:rsid w:val="007B6AA5"/>
    <w:rsid w:val="007B7309"/>
    <w:rsid w:val="007B7CC7"/>
    <w:rsid w:val="007C13D2"/>
    <w:rsid w:val="007C18DF"/>
    <w:rsid w:val="007C251A"/>
    <w:rsid w:val="007C2B6F"/>
    <w:rsid w:val="007C2D42"/>
    <w:rsid w:val="007C2D92"/>
    <w:rsid w:val="007C2FC1"/>
    <w:rsid w:val="007C3419"/>
    <w:rsid w:val="007C3707"/>
    <w:rsid w:val="007C37B1"/>
    <w:rsid w:val="007C37E1"/>
    <w:rsid w:val="007C39EE"/>
    <w:rsid w:val="007C3AFC"/>
    <w:rsid w:val="007C4C60"/>
    <w:rsid w:val="007C4EDF"/>
    <w:rsid w:val="007C54F5"/>
    <w:rsid w:val="007C57F2"/>
    <w:rsid w:val="007C5E79"/>
    <w:rsid w:val="007C5FF9"/>
    <w:rsid w:val="007C66F3"/>
    <w:rsid w:val="007C7846"/>
    <w:rsid w:val="007C7E26"/>
    <w:rsid w:val="007D08B7"/>
    <w:rsid w:val="007D1303"/>
    <w:rsid w:val="007D176D"/>
    <w:rsid w:val="007D1789"/>
    <w:rsid w:val="007D1B2B"/>
    <w:rsid w:val="007D1DE8"/>
    <w:rsid w:val="007D2914"/>
    <w:rsid w:val="007D2EC9"/>
    <w:rsid w:val="007D2F8C"/>
    <w:rsid w:val="007D359E"/>
    <w:rsid w:val="007D3625"/>
    <w:rsid w:val="007D36B1"/>
    <w:rsid w:val="007D383A"/>
    <w:rsid w:val="007D38BE"/>
    <w:rsid w:val="007D3CCA"/>
    <w:rsid w:val="007D3D4F"/>
    <w:rsid w:val="007D3ECB"/>
    <w:rsid w:val="007D4422"/>
    <w:rsid w:val="007D4621"/>
    <w:rsid w:val="007D47D4"/>
    <w:rsid w:val="007D4850"/>
    <w:rsid w:val="007D48C6"/>
    <w:rsid w:val="007D48DF"/>
    <w:rsid w:val="007D511F"/>
    <w:rsid w:val="007D515D"/>
    <w:rsid w:val="007D5FF8"/>
    <w:rsid w:val="007D6214"/>
    <w:rsid w:val="007D67D2"/>
    <w:rsid w:val="007D6895"/>
    <w:rsid w:val="007D6B95"/>
    <w:rsid w:val="007D6DEF"/>
    <w:rsid w:val="007D74ED"/>
    <w:rsid w:val="007D7872"/>
    <w:rsid w:val="007D7CF3"/>
    <w:rsid w:val="007E0055"/>
    <w:rsid w:val="007E0203"/>
    <w:rsid w:val="007E020C"/>
    <w:rsid w:val="007E0765"/>
    <w:rsid w:val="007E1909"/>
    <w:rsid w:val="007E1B1E"/>
    <w:rsid w:val="007E22A9"/>
    <w:rsid w:val="007E2990"/>
    <w:rsid w:val="007E2AEE"/>
    <w:rsid w:val="007E2D23"/>
    <w:rsid w:val="007E3059"/>
    <w:rsid w:val="007E480E"/>
    <w:rsid w:val="007E4B22"/>
    <w:rsid w:val="007E5153"/>
    <w:rsid w:val="007E519B"/>
    <w:rsid w:val="007E542C"/>
    <w:rsid w:val="007E73C7"/>
    <w:rsid w:val="007E7410"/>
    <w:rsid w:val="007E7774"/>
    <w:rsid w:val="007E7DED"/>
    <w:rsid w:val="007F031C"/>
    <w:rsid w:val="007F0486"/>
    <w:rsid w:val="007F0713"/>
    <w:rsid w:val="007F086D"/>
    <w:rsid w:val="007F0D3B"/>
    <w:rsid w:val="007F150E"/>
    <w:rsid w:val="007F17B3"/>
    <w:rsid w:val="007F181B"/>
    <w:rsid w:val="007F18EA"/>
    <w:rsid w:val="007F2565"/>
    <w:rsid w:val="007F29D8"/>
    <w:rsid w:val="007F2F5D"/>
    <w:rsid w:val="007F329A"/>
    <w:rsid w:val="007F35A0"/>
    <w:rsid w:val="007F38A4"/>
    <w:rsid w:val="007F38B8"/>
    <w:rsid w:val="007F3F4E"/>
    <w:rsid w:val="007F480F"/>
    <w:rsid w:val="007F485E"/>
    <w:rsid w:val="007F4908"/>
    <w:rsid w:val="007F494F"/>
    <w:rsid w:val="007F497C"/>
    <w:rsid w:val="007F4B59"/>
    <w:rsid w:val="007F5237"/>
    <w:rsid w:val="007F52DD"/>
    <w:rsid w:val="007F557D"/>
    <w:rsid w:val="007F56F0"/>
    <w:rsid w:val="007F5825"/>
    <w:rsid w:val="007F6662"/>
    <w:rsid w:val="007F6CB7"/>
    <w:rsid w:val="007F6E39"/>
    <w:rsid w:val="007F7E90"/>
    <w:rsid w:val="007F7E9C"/>
    <w:rsid w:val="008000DA"/>
    <w:rsid w:val="00800E99"/>
    <w:rsid w:val="0080110B"/>
    <w:rsid w:val="0080152F"/>
    <w:rsid w:val="00802002"/>
    <w:rsid w:val="008020FB"/>
    <w:rsid w:val="00802434"/>
    <w:rsid w:val="008026C5"/>
    <w:rsid w:val="0080295B"/>
    <w:rsid w:val="0080298A"/>
    <w:rsid w:val="00803559"/>
    <w:rsid w:val="00803649"/>
    <w:rsid w:val="00803652"/>
    <w:rsid w:val="008041EA"/>
    <w:rsid w:val="00804BDB"/>
    <w:rsid w:val="00804C06"/>
    <w:rsid w:val="00805353"/>
    <w:rsid w:val="00805502"/>
    <w:rsid w:val="00805570"/>
    <w:rsid w:val="008059D5"/>
    <w:rsid w:val="00805A79"/>
    <w:rsid w:val="00806260"/>
    <w:rsid w:val="008067A0"/>
    <w:rsid w:val="008069D7"/>
    <w:rsid w:val="008101A3"/>
    <w:rsid w:val="008107D3"/>
    <w:rsid w:val="00810911"/>
    <w:rsid w:val="00810D73"/>
    <w:rsid w:val="00811538"/>
    <w:rsid w:val="0081201F"/>
    <w:rsid w:val="00812190"/>
    <w:rsid w:val="0081220E"/>
    <w:rsid w:val="00812516"/>
    <w:rsid w:val="00812C17"/>
    <w:rsid w:val="00812FDD"/>
    <w:rsid w:val="0081322A"/>
    <w:rsid w:val="008144B1"/>
    <w:rsid w:val="00814503"/>
    <w:rsid w:val="00815807"/>
    <w:rsid w:val="00815832"/>
    <w:rsid w:val="00815D7B"/>
    <w:rsid w:val="0081653D"/>
    <w:rsid w:val="0081685E"/>
    <w:rsid w:val="0081688B"/>
    <w:rsid w:val="00816CD8"/>
    <w:rsid w:val="00816F01"/>
    <w:rsid w:val="008172E8"/>
    <w:rsid w:val="00817468"/>
    <w:rsid w:val="0081755E"/>
    <w:rsid w:val="0081758E"/>
    <w:rsid w:val="00817BB4"/>
    <w:rsid w:val="00817F5A"/>
    <w:rsid w:val="00820276"/>
    <w:rsid w:val="008205AD"/>
    <w:rsid w:val="00820BF9"/>
    <w:rsid w:val="008210AE"/>
    <w:rsid w:val="00821B58"/>
    <w:rsid w:val="0082263C"/>
    <w:rsid w:val="0082268D"/>
    <w:rsid w:val="00822E91"/>
    <w:rsid w:val="00822E94"/>
    <w:rsid w:val="0082314D"/>
    <w:rsid w:val="00823235"/>
    <w:rsid w:val="00824613"/>
    <w:rsid w:val="00824B04"/>
    <w:rsid w:val="00824BA2"/>
    <w:rsid w:val="00824C43"/>
    <w:rsid w:val="00824DA8"/>
    <w:rsid w:val="00825B9B"/>
    <w:rsid w:val="008263BA"/>
    <w:rsid w:val="00826F84"/>
    <w:rsid w:val="00827110"/>
    <w:rsid w:val="0082760E"/>
    <w:rsid w:val="0082779C"/>
    <w:rsid w:val="008277E0"/>
    <w:rsid w:val="00827FF2"/>
    <w:rsid w:val="008303D2"/>
    <w:rsid w:val="008306F5"/>
    <w:rsid w:val="00830A3E"/>
    <w:rsid w:val="00830CE6"/>
    <w:rsid w:val="00830E84"/>
    <w:rsid w:val="00830F90"/>
    <w:rsid w:val="0083100D"/>
    <w:rsid w:val="00831106"/>
    <w:rsid w:val="0083111D"/>
    <w:rsid w:val="00831F6E"/>
    <w:rsid w:val="008324E3"/>
    <w:rsid w:val="00832BDA"/>
    <w:rsid w:val="008335D3"/>
    <w:rsid w:val="00833B58"/>
    <w:rsid w:val="008343E0"/>
    <w:rsid w:val="00834A6C"/>
    <w:rsid w:val="00836D35"/>
    <w:rsid w:val="00836D79"/>
    <w:rsid w:val="008370C5"/>
    <w:rsid w:val="00837195"/>
    <w:rsid w:val="008378A1"/>
    <w:rsid w:val="00837F36"/>
    <w:rsid w:val="008413F2"/>
    <w:rsid w:val="00841A30"/>
    <w:rsid w:val="00841EF7"/>
    <w:rsid w:val="0084203F"/>
    <w:rsid w:val="0084224D"/>
    <w:rsid w:val="008423E0"/>
    <w:rsid w:val="008425A8"/>
    <w:rsid w:val="00842D3D"/>
    <w:rsid w:val="00843880"/>
    <w:rsid w:val="008439C5"/>
    <w:rsid w:val="00843A32"/>
    <w:rsid w:val="00843A34"/>
    <w:rsid w:val="0084415E"/>
    <w:rsid w:val="008450AF"/>
    <w:rsid w:val="00845190"/>
    <w:rsid w:val="00845975"/>
    <w:rsid w:val="008459D8"/>
    <w:rsid w:val="00845AE7"/>
    <w:rsid w:val="00846370"/>
    <w:rsid w:val="008464A4"/>
    <w:rsid w:val="00846D46"/>
    <w:rsid w:val="00846F74"/>
    <w:rsid w:val="00847536"/>
    <w:rsid w:val="0084761A"/>
    <w:rsid w:val="008477BB"/>
    <w:rsid w:val="0084791A"/>
    <w:rsid w:val="00847CA5"/>
    <w:rsid w:val="0085008A"/>
    <w:rsid w:val="008502AD"/>
    <w:rsid w:val="008504A9"/>
    <w:rsid w:val="00850A39"/>
    <w:rsid w:val="00850A98"/>
    <w:rsid w:val="00851A2F"/>
    <w:rsid w:val="00851BD4"/>
    <w:rsid w:val="00851C24"/>
    <w:rsid w:val="00851C90"/>
    <w:rsid w:val="00851D07"/>
    <w:rsid w:val="00852226"/>
    <w:rsid w:val="008532B5"/>
    <w:rsid w:val="00853AE6"/>
    <w:rsid w:val="00854271"/>
    <w:rsid w:val="00854598"/>
    <w:rsid w:val="0085492B"/>
    <w:rsid w:val="00855F19"/>
    <w:rsid w:val="008572D6"/>
    <w:rsid w:val="00857313"/>
    <w:rsid w:val="0085734B"/>
    <w:rsid w:val="00857B6B"/>
    <w:rsid w:val="00857CB4"/>
    <w:rsid w:val="00857E35"/>
    <w:rsid w:val="0086038F"/>
    <w:rsid w:val="00860CE6"/>
    <w:rsid w:val="00860D36"/>
    <w:rsid w:val="00860E1A"/>
    <w:rsid w:val="008610A6"/>
    <w:rsid w:val="0086131D"/>
    <w:rsid w:val="00861614"/>
    <w:rsid w:val="008619F7"/>
    <w:rsid w:val="00861A08"/>
    <w:rsid w:val="00861C49"/>
    <w:rsid w:val="00861DAA"/>
    <w:rsid w:val="00861DBE"/>
    <w:rsid w:val="00862190"/>
    <w:rsid w:val="0086249C"/>
    <w:rsid w:val="008626D0"/>
    <w:rsid w:val="00862C9D"/>
    <w:rsid w:val="00863637"/>
    <w:rsid w:val="00863C52"/>
    <w:rsid w:val="00863CE8"/>
    <w:rsid w:val="00863DA2"/>
    <w:rsid w:val="0086432B"/>
    <w:rsid w:val="0086471F"/>
    <w:rsid w:val="008647BC"/>
    <w:rsid w:val="008651D9"/>
    <w:rsid w:val="00865A7A"/>
    <w:rsid w:val="00865EF6"/>
    <w:rsid w:val="00865FFF"/>
    <w:rsid w:val="008661A6"/>
    <w:rsid w:val="00866326"/>
    <w:rsid w:val="00866AE5"/>
    <w:rsid w:val="00866B22"/>
    <w:rsid w:val="00866EB2"/>
    <w:rsid w:val="008673CE"/>
    <w:rsid w:val="0086757F"/>
    <w:rsid w:val="00870095"/>
    <w:rsid w:val="0087089A"/>
    <w:rsid w:val="00870ACD"/>
    <w:rsid w:val="00870D01"/>
    <w:rsid w:val="008723D9"/>
    <w:rsid w:val="0087275A"/>
    <w:rsid w:val="00872782"/>
    <w:rsid w:val="00872F20"/>
    <w:rsid w:val="0087317D"/>
    <w:rsid w:val="008738D9"/>
    <w:rsid w:val="00873911"/>
    <w:rsid w:val="00873AA1"/>
    <w:rsid w:val="00873F55"/>
    <w:rsid w:val="008743BB"/>
    <w:rsid w:val="008744CF"/>
    <w:rsid w:val="00874961"/>
    <w:rsid w:val="00874AC9"/>
    <w:rsid w:val="00874F71"/>
    <w:rsid w:val="008759A3"/>
    <w:rsid w:val="00875B35"/>
    <w:rsid w:val="00875BC4"/>
    <w:rsid w:val="00876285"/>
    <w:rsid w:val="00876459"/>
    <w:rsid w:val="008766F4"/>
    <w:rsid w:val="0087676A"/>
    <w:rsid w:val="00876C12"/>
    <w:rsid w:val="00876E8D"/>
    <w:rsid w:val="00877015"/>
    <w:rsid w:val="008772D6"/>
    <w:rsid w:val="00877529"/>
    <w:rsid w:val="008776F9"/>
    <w:rsid w:val="008800EB"/>
    <w:rsid w:val="00880509"/>
    <w:rsid w:val="00880860"/>
    <w:rsid w:val="00880A65"/>
    <w:rsid w:val="00880AE6"/>
    <w:rsid w:val="00880B22"/>
    <w:rsid w:val="00880B87"/>
    <w:rsid w:val="00880BBE"/>
    <w:rsid w:val="008812A7"/>
    <w:rsid w:val="008812EB"/>
    <w:rsid w:val="00881617"/>
    <w:rsid w:val="00881652"/>
    <w:rsid w:val="00881803"/>
    <w:rsid w:val="00881A07"/>
    <w:rsid w:val="00881B41"/>
    <w:rsid w:val="00881DBB"/>
    <w:rsid w:val="008829CE"/>
    <w:rsid w:val="008834D7"/>
    <w:rsid w:val="00883D45"/>
    <w:rsid w:val="0088416E"/>
    <w:rsid w:val="008842F8"/>
    <w:rsid w:val="00884C32"/>
    <w:rsid w:val="00885747"/>
    <w:rsid w:val="00886BAD"/>
    <w:rsid w:val="00886F82"/>
    <w:rsid w:val="00887380"/>
    <w:rsid w:val="008875DF"/>
    <w:rsid w:val="008878C1"/>
    <w:rsid w:val="00887AE9"/>
    <w:rsid w:val="0089095E"/>
    <w:rsid w:val="00890AC6"/>
    <w:rsid w:val="00890F74"/>
    <w:rsid w:val="0089128D"/>
    <w:rsid w:val="0089165A"/>
    <w:rsid w:val="00891725"/>
    <w:rsid w:val="008923A9"/>
    <w:rsid w:val="00892AEC"/>
    <w:rsid w:val="00892EAB"/>
    <w:rsid w:val="008931A4"/>
    <w:rsid w:val="0089354D"/>
    <w:rsid w:val="00893924"/>
    <w:rsid w:val="00894392"/>
    <w:rsid w:val="0089475A"/>
    <w:rsid w:val="00894A45"/>
    <w:rsid w:val="00894C58"/>
    <w:rsid w:val="00894F73"/>
    <w:rsid w:val="00895159"/>
    <w:rsid w:val="0089567C"/>
    <w:rsid w:val="00895989"/>
    <w:rsid w:val="008959AA"/>
    <w:rsid w:val="00896516"/>
    <w:rsid w:val="00896A36"/>
    <w:rsid w:val="00896B84"/>
    <w:rsid w:val="00897032"/>
    <w:rsid w:val="00897069"/>
    <w:rsid w:val="0089738A"/>
    <w:rsid w:val="00897582"/>
    <w:rsid w:val="00897584"/>
    <w:rsid w:val="008976C4"/>
    <w:rsid w:val="00897CC2"/>
    <w:rsid w:val="00897F37"/>
    <w:rsid w:val="008A0180"/>
    <w:rsid w:val="008A0684"/>
    <w:rsid w:val="008A1326"/>
    <w:rsid w:val="008A14D4"/>
    <w:rsid w:val="008A17CB"/>
    <w:rsid w:val="008A17F0"/>
    <w:rsid w:val="008A1A9E"/>
    <w:rsid w:val="008A2394"/>
    <w:rsid w:val="008A2868"/>
    <w:rsid w:val="008A2CD6"/>
    <w:rsid w:val="008A359B"/>
    <w:rsid w:val="008A3BFB"/>
    <w:rsid w:val="008A3E5D"/>
    <w:rsid w:val="008A4072"/>
    <w:rsid w:val="008A41AD"/>
    <w:rsid w:val="008A450C"/>
    <w:rsid w:val="008A4795"/>
    <w:rsid w:val="008A4A0F"/>
    <w:rsid w:val="008A4C7B"/>
    <w:rsid w:val="008A4D25"/>
    <w:rsid w:val="008A52E9"/>
    <w:rsid w:val="008A5602"/>
    <w:rsid w:val="008A57B1"/>
    <w:rsid w:val="008A5931"/>
    <w:rsid w:val="008A5AD6"/>
    <w:rsid w:val="008A5C7B"/>
    <w:rsid w:val="008A62A8"/>
    <w:rsid w:val="008A70B0"/>
    <w:rsid w:val="008B0339"/>
    <w:rsid w:val="008B079E"/>
    <w:rsid w:val="008B0A5B"/>
    <w:rsid w:val="008B1643"/>
    <w:rsid w:val="008B1A2D"/>
    <w:rsid w:val="008B1DA4"/>
    <w:rsid w:val="008B1F65"/>
    <w:rsid w:val="008B284B"/>
    <w:rsid w:val="008B2A11"/>
    <w:rsid w:val="008B30E5"/>
    <w:rsid w:val="008B337D"/>
    <w:rsid w:val="008B342B"/>
    <w:rsid w:val="008B34F8"/>
    <w:rsid w:val="008B3589"/>
    <w:rsid w:val="008B3812"/>
    <w:rsid w:val="008B43D1"/>
    <w:rsid w:val="008B496B"/>
    <w:rsid w:val="008B4B99"/>
    <w:rsid w:val="008B5061"/>
    <w:rsid w:val="008B5AE7"/>
    <w:rsid w:val="008B5C72"/>
    <w:rsid w:val="008B6294"/>
    <w:rsid w:val="008B70A9"/>
    <w:rsid w:val="008B7187"/>
    <w:rsid w:val="008B745F"/>
    <w:rsid w:val="008B7569"/>
    <w:rsid w:val="008B7FAA"/>
    <w:rsid w:val="008C08AA"/>
    <w:rsid w:val="008C0ADC"/>
    <w:rsid w:val="008C1002"/>
    <w:rsid w:val="008C104E"/>
    <w:rsid w:val="008C107C"/>
    <w:rsid w:val="008C10AD"/>
    <w:rsid w:val="008C1E15"/>
    <w:rsid w:val="008C1EE5"/>
    <w:rsid w:val="008C1F28"/>
    <w:rsid w:val="008C1F75"/>
    <w:rsid w:val="008C26D5"/>
    <w:rsid w:val="008C2D01"/>
    <w:rsid w:val="008C30A3"/>
    <w:rsid w:val="008C35B1"/>
    <w:rsid w:val="008C382E"/>
    <w:rsid w:val="008C3D02"/>
    <w:rsid w:val="008C3FE6"/>
    <w:rsid w:val="008C4024"/>
    <w:rsid w:val="008C4041"/>
    <w:rsid w:val="008C4427"/>
    <w:rsid w:val="008C4786"/>
    <w:rsid w:val="008C4C02"/>
    <w:rsid w:val="008C557B"/>
    <w:rsid w:val="008C5703"/>
    <w:rsid w:val="008C6206"/>
    <w:rsid w:val="008C637C"/>
    <w:rsid w:val="008C79EC"/>
    <w:rsid w:val="008C7E3A"/>
    <w:rsid w:val="008D01E8"/>
    <w:rsid w:val="008D05BF"/>
    <w:rsid w:val="008D09F7"/>
    <w:rsid w:val="008D1D32"/>
    <w:rsid w:val="008D27B0"/>
    <w:rsid w:val="008D3115"/>
    <w:rsid w:val="008D35CE"/>
    <w:rsid w:val="008D4382"/>
    <w:rsid w:val="008D468B"/>
    <w:rsid w:val="008D4C71"/>
    <w:rsid w:val="008D561D"/>
    <w:rsid w:val="008D5649"/>
    <w:rsid w:val="008D5E80"/>
    <w:rsid w:val="008D648C"/>
    <w:rsid w:val="008D6E63"/>
    <w:rsid w:val="008D758F"/>
    <w:rsid w:val="008D7658"/>
    <w:rsid w:val="008D7CAA"/>
    <w:rsid w:val="008E0467"/>
    <w:rsid w:val="008E05F9"/>
    <w:rsid w:val="008E07FD"/>
    <w:rsid w:val="008E08BC"/>
    <w:rsid w:val="008E0F91"/>
    <w:rsid w:val="008E1110"/>
    <w:rsid w:val="008E194A"/>
    <w:rsid w:val="008E195C"/>
    <w:rsid w:val="008E1BA0"/>
    <w:rsid w:val="008E1D44"/>
    <w:rsid w:val="008E23CB"/>
    <w:rsid w:val="008E30E6"/>
    <w:rsid w:val="008E31DE"/>
    <w:rsid w:val="008E3403"/>
    <w:rsid w:val="008E34F2"/>
    <w:rsid w:val="008E3EA0"/>
    <w:rsid w:val="008E4410"/>
    <w:rsid w:val="008E47A1"/>
    <w:rsid w:val="008E4ADC"/>
    <w:rsid w:val="008E4CB6"/>
    <w:rsid w:val="008E54DF"/>
    <w:rsid w:val="008E5698"/>
    <w:rsid w:val="008E5C61"/>
    <w:rsid w:val="008E5D25"/>
    <w:rsid w:val="008E6321"/>
    <w:rsid w:val="008E6DD0"/>
    <w:rsid w:val="008E6E95"/>
    <w:rsid w:val="008E6F6A"/>
    <w:rsid w:val="008E73B6"/>
    <w:rsid w:val="008E7722"/>
    <w:rsid w:val="008E77D8"/>
    <w:rsid w:val="008E79F2"/>
    <w:rsid w:val="008E7B4E"/>
    <w:rsid w:val="008F0511"/>
    <w:rsid w:val="008F0688"/>
    <w:rsid w:val="008F06EC"/>
    <w:rsid w:val="008F12FD"/>
    <w:rsid w:val="008F290D"/>
    <w:rsid w:val="008F2A75"/>
    <w:rsid w:val="008F2B6E"/>
    <w:rsid w:val="008F2B86"/>
    <w:rsid w:val="008F2ED5"/>
    <w:rsid w:val="008F31B1"/>
    <w:rsid w:val="008F33DC"/>
    <w:rsid w:val="008F33F1"/>
    <w:rsid w:val="008F50BA"/>
    <w:rsid w:val="008F50BB"/>
    <w:rsid w:val="008F562F"/>
    <w:rsid w:val="008F5737"/>
    <w:rsid w:val="008F6702"/>
    <w:rsid w:val="008F72C4"/>
    <w:rsid w:val="008F772B"/>
    <w:rsid w:val="008F77A7"/>
    <w:rsid w:val="009001F7"/>
    <w:rsid w:val="009007E7"/>
    <w:rsid w:val="00901227"/>
    <w:rsid w:val="0090146E"/>
    <w:rsid w:val="00901BF3"/>
    <w:rsid w:val="00902226"/>
    <w:rsid w:val="0090270D"/>
    <w:rsid w:val="0090325C"/>
    <w:rsid w:val="00903766"/>
    <w:rsid w:val="00903789"/>
    <w:rsid w:val="009038B5"/>
    <w:rsid w:val="00903A6C"/>
    <w:rsid w:val="00903AD3"/>
    <w:rsid w:val="00903B72"/>
    <w:rsid w:val="00903C5F"/>
    <w:rsid w:val="00903C6D"/>
    <w:rsid w:val="00904422"/>
    <w:rsid w:val="00904C33"/>
    <w:rsid w:val="00904C8D"/>
    <w:rsid w:val="009051DE"/>
    <w:rsid w:val="00905BE9"/>
    <w:rsid w:val="00905C8F"/>
    <w:rsid w:val="0090643B"/>
    <w:rsid w:val="00906716"/>
    <w:rsid w:val="00906D8F"/>
    <w:rsid w:val="009072E4"/>
    <w:rsid w:val="00907606"/>
    <w:rsid w:val="00907B41"/>
    <w:rsid w:val="00907B8C"/>
    <w:rsid w:val="00907F31"/>
    <w:rsid w:val="009104AE"/>
    <w:rsid w:val="00910790"/>
    <w:rsid w:val="00910890"/>
    <w:rsid w:val="00911078"/>
    <w:rsid w:val="00911D53"/>
    <w:rsid w:val="00911F77"/>
    <w:rsid w:val="009128BC"/>
    <w:rsid w:val="00912C12"/>
    <w:rsid w:val="00912FBE"/>
    <w:rsid w:val="009135A4"/>
    <w:rsid w:val="00913DC6"/>
    <w:rsid w:val="00914057"/>
    <w:rsid w:val="00914AF9"/>
    <w:rsid w:val="009163C5"/>
    <w:rsid w:val="0091751D"/>
    <w:rsid w:val="009176A6"/>
    <w:rsid w:val="009176F1"/>
    <w:rsid w:val="009179F1"/>
    <w:rsid w:val="00917BAA"/>
    <w:rsid w:val="00917EAA"/>
    <w:rsid w:val="0092016A"/>
    <w:rsid w:val="0092071D"/>
    <w:rsid w:val="00920C41"/>
    <w:rsid w:val="009211CB"/>
    <w:rsid w:val="00921A1A"/>
    <w:rsid w:val="00921CA0"/>
    <w:rsid w:val="00921E14"/>
    <w:rsid w:val="00922010"/>
    <w:rsid w:val="009224E0"/>
    <w:rsid w:val="00922694"/>
    <w:rsid w:val="00922828"/>
    <w:rsid w:val="009236D6"/>
    <w:rsid w:val="00923BC2"/>
    <w:rsid w:val="00923E21"/>
    <w:rsid w:val="00923E3C"/>
    <w:rsid w:val="009243DA"/>
    <w:rsid w:val="009246AE"/>
    <w:rsid w:val="00924F51"/>
    <w:rsid w:val="0092523A"/>
    <w:rsid w:val="009252F3"/>
    <w:rsid w:val="00925699"/>
    <w:rsid w:val="00925797"/>
    <w:rsid w:val="00926BAB"/>
    <w:rsid w:val="00926BB4"/>
    <w:rsid w:val="00926F94"/>
    <w:rsid w:val="00927978"/>
    <w:rsid w:val="0093004D"/>
    <w:rsid w:val="00930A96"/>
    <w:rsid w:val="00930FB9"/>
    <w:rsid w:val="00931416"/>
    <w:rsid w:val="009314D5"/>
    <w:rsid w:val="00931535"/>
    <w:rsid w:val="00931582"/>
    <w:rsid w:val="00931EEC"/>
    <w:rsid w:val="00932FE1"/>
    <w:rsid w:val="00933191"/>
    <w:rsid w:val="00933375"/>
    <w:rsid w:val="0093339E"/>
    <w:rsid w:val="0093368F"/>
    <w:rsid w:val="009337DE"/>
    <w:rsid w:val="009341DC"/>
    <w:rsid w:val="00935491"/>
    <w:rsid w:val="009356B6"/>
    <w:rsid w:val="0093586B"/>
    <w:rsid w:val="009359E2"/>
    <w:rsid w:val="00935CD7"/>
    <w:rsid w:val="00935D3A"/>
    <w:rsid w:val="009361FF"/>
    <w:rsid w:val="00937388"/>
    <w:rsid w:val="00937DF7"/>
    <w:rsid w:val="0094053C"/>
    <w:rsid w:val="00940954"/>
    <w:rsid w:val="009409DF"/>
    <w:rsid w:val="00940CEC"/>
    <w:rsid w:val="00940FE1"/>
    <w:rsid w:val="009429BD"/>
    <w:rsid w:val="00942A12"/>
    <w:rsid w:val="00942A46"/>
    <w:rsid w:val="00943711"/>
    <w:rsid w:val="00943C6B"/>
    <w:rsid w:val="009440A4"/>
    <w:rsid w:val="009445AC"/>
    <w:rsid w:val="009445B1"/>
    <w:rsid w:val="00944CC6"/>
    <w:rsid w:val="00944E1A"/>
    <w:rsid w:val="009456A9"/>
    <w:rsid w:val="00946309"/>
    <w:rsid w:val="00946557"/>
    <w:rsid w:val="0094692A"/>
    <w:rsid w:val="0094740F"/>
    <w:rsid w:val="0094759C"/>
    <w:rsid w:val="0094776D"/>
    <w:rsid w:val="009478ED"/>
    <w:rsid w:val="0095065E"/>
    <w:rsid w:val="00950C2F"/>
    <w:rsid w:val="00950F69"/>
    <w:rsid w:val="00951D57"/>
    <w:rsid w:val="00952304"/>
    <w:rsid w:val="00952508"/>
    <w:rsid w:val="0095292D"/>
    <w:rsid w:val="00952ADE"/>
    <w:rsid w:val="00953522"/>
    <w:rsid w:val="0095362D"/>
    <w:rsid w:val="00953932"/>
    <w:rsid w:val="00953BD8"/>
    <w:rsid w:val="00953CE1"/>
    <w:rsid w:val="009542A3"/>
    <w:rsid w:val="009543B2"/>
    <w:rsid w:val="00954748"/>
    <w:rsid w:val="009548F0"/>
    <w:rsid w:val="0095501A"/>
    <w:rsid w:val="0095518B"/>
    <w:rsid w:val="00955C3D"/>
    <w:rsid w:val="009562B4"/>
    <w:rsid w:val="00956863"/>
    <w:rsid w:val="00956895"/>
    <w:rsid w:val="00957AE0"/>
    <w:rsid w:val="00957C96"/>
    <w:rsid w:val="00957D7A"/>
    <w:rsid w:val="00960235"/>
    <w:rsid w:val="009602FF"/>
    <w:rsid w:val="0096147C"/>
    <w:rsid w:val="0096263D"/>
    <w:rsid w:val="00962FB8"/>
    <w:rsid w:val="0096366F"/>
    <w:rsid w:val="0096369C"/>
    <w:rsid w:val="00963E13"/>
    <w:rsid w:val="0096409C"/>
    <w:rsid w:val="00964286"/>
    <w:rsid w:val="0096446E"/>
    <w:rsid w:val="009644D9"/>
    <w:rsid w:val="00965430"/>
    <w:rsid w:val="00965BA6"/>
    <w:rsid w:val="00965E61"/>
    <w:rsid w:val="00966721"/>
    <w:rsid w:val="00966A4B"/>
    <w:rsid w:val="00966B57"/>
    <w:rsid w:val="00966E8F"/>
    <w:rsid w:val="009672BD"/>
    <w:rsid w:val="00967384"/>
    <w:rsid w:val="0096748C"/>
    <w:rsid w:val="00967500"/>
    <w:rsid w:val="00967650"/>
    <w:rsid w:val="00967DC7"/>
    <w:rsid w:val="0097052A"/>
    <w:rsid w:val="009705B8"/>
    <w:rsid w:val="00970901"/>
    <w:rsid w:val="00970D70"/>
    <w:rsid w:val="009710EF"/>
    <w:rsid w:val="00971CAF"/>
    <w:rsid w:val="0097237A"/>
    <w:rsid w:val="00972766"/>
    <w:rsid w:val="00972D10"/>
    <w:rsid w:val="00972F88"/>
    <w:rsid w:val="00973525"/>
    <w:rsid w:val="009736E1"/>
    <w:rsid w:val="00973A79"/>
    <w:rsid w:val="00973D3E"/>
    <w:rsid w:val="00973F90"/>
    <w:rsid w:val="0097421F"/>
    <w:rsid w:val="00974235"/>
    <w:rsid w:val="009746FB"/>
    <w:rsid w:val="00975121"/>
    <w:rsid w:val="00975715"/>
    <w:rsid w:val="0097586A"/>
    <w:rsid w:val="00975C4F"/>
    <w:rsid w:val="00975DE7"/>
    <w:rsid w:val="0097647E"/>
    <w:rsid w:val="00976A47"/>
    <w:rsid w:val="00976EA4"/>
    <w:rsid w:val="009770BA"/>
    <w:rsid w:val="009771DB"/>
    <w:rsid w:val="00977A66"/>
    <w:rsid w:val="00980024"/>
    <w:rsid w:val="00980595"/>
    <w:rsid w:val="009817E3"/>
    <w:rsid w:val="00981BC2"/>
    <w:rsid w:val="00982C74"/>
    <w:rsid w:val="00982CD2"/>
    <w:rsid w:val="0098327F"/>
    <w:rsid w:val="009833B3"/>
    <w:rsid w:val="00983A79"/>
    <w:rsid w:val="00984279"/>
    <w:rsid w:val="009847B0"/>
    <w:rsid w:val="00985406"/>
    <w:rsid w:val="009855E3"/>
    <w:rsid w:val="009856F3"/>
    <w:rsid w:val="00986473"/>
    <w:rsid w:val="00986AA5"/>
    <w:rsid w:val="00986E49"/>
    <w:rsid w:val="00987410"/>
    <w:rsid w:val="00987A1A"/>
    <w:rsid w:val="00987BB1"/>
    <w:rsid w:val="00987BEC"/>
    <w:rsid w:val="00987CCC"/>
    <w:rsid w:val="00987F44"/>
    <w:rsid w:val="0099018C"/>
    <w:rsid w:val="00990720"/>
    <w:rsid w:val="0099112B"/>
    <w:rsid w:val="00991426"/>
    <w:rsid w:val="00991843"/>
    <w:rsid w:val="00991BA1"/>
    <w:rsid w:val="00991F23"/>
    <w:rsid w:val="009922A1"/>
    <w:rsid w:val="00992300"/>
    <w:rsid w:val="00992A2D"/>
    <w:rsid w:val="00993A83"/>
    <w:rsid w:val="00993D01"/>
    <w:rsid w:val="0099453E"/>
    <w:rsid w:val="00994752"/>
    <w:rsid w:val="00994FA9"/>
    <w:rsid w:val="0099565E"/>
    <w:rsid w:val="009958BE"/>
    <w:rsid w:val="00995AFF"/>
    <w:rsid w:val="009962CE"/>
    <w:rsid w:val="00996362"/>
    <w:rsid w:val="0099644C"/>
    <w:rsid w:val="009965C3"/>
    <w:rsid w:val="009966B5"/>
    <w:rsid w:val="0099761A"/>
    <w:rsid w:val="00997A69"/>
    <w:rsid w:val="009A0FD5"/>
    <w:rsid w:val="009A1D02"/>
    <w:rsid w:val="009A218E"/>
    <w:rsid w:val="009A2319"/>
    <w:rsid w:val="009A251F"/>
    <w:rsid w:val="009A270B"/>
    <w:rsid w:val="009A29BF"/>
    <w:rsid w:val="009A2C92"/>
    <w:rsid w:val="009A3325"/>
    <w:rsid w:val="009A3FB4"/>
    <w:rsid w:val="009A4315"/>
    <w:rsid w:val="009A4907"/>
    <w:rsid w:val="009A4A8A"/>
    <w:rsid w:val="009A4A8E"/>
    <w:rsid w:val="009A4CD7"/>
    <w:rsid w:val="009A5395"/>
    <w:rsid w:val="009A5724"/>
    <w:rsid w:val="009A5925"/>
    <w:rsid w:val="009A5DCE"/>
    <w:rsid w:val="009A6499"/>
    <w:rsid w:val="009A6FC4"/>
    <w:rsid w:val="009A7683"/>
    <w:rsid w:val="009A78EE"/>
    <w:rsid w:val="009B1917"/>
    <w:rsid w:val="009B2A0C"/>
    <w:rsid w:val="009B2D03"/>
    <w:rsid w:val="009B3233"/>
    <w:rsid w:val="009B3253"/>
    <w:rsid w:val="009B36AD"/>
    <w:rsid w:val="009B3739"/>
    <w:rsid w:val="009B3E18"/>
    <w:rsid w:val="009B485E"/>
    <w:rsid w:val="009B5331"/>
    <w:rsid w:val="009B59E8"/>
    <w:rsid w:val="009B6842"/>
    <w:rsid w:val="009B6AC4"/>
    <w:rsid w:val="009B6C3A"/>
    <w:rsid w:val="009B6E38"/>
    <w:rsid w:val="009B71BB"/>
    <w:rsid w:val="009B77C1"/>
    <w:rsid w:val="009C0000"/>
    <w:rsid w:val="009C0168"/>
    <w:rsid w:val="009C018E"/>
    <w:rsid w:val="009C0413"/>
    <w:rsid w:val="009C048E"/>
    <w:rsid w:val="009C1164"/>
    <w:rsid w:val="009C15D9"/>
    <w:rsid w:val="009C1661"/>
    <w:rsid w:val="009C2465"/>
    <w:rsid w:val="009C2BB8"/>
    <w:rsid w:val="009C347D"/>
    <w:rsid w:val="009C3514"/>
    <w:rsid w:val="009C3948"/>
    <w:rsid w:val="009C3A87"/>
    <w:rsid w:val="009C3DD4"/>
    <w:rsid w:val="009C4225"/>
    <w:rsid w:val="009C439A"/>
    <w:rsid w:val="009C4873"/>
    <w:rsid w:val="009C4BC6"/>
    <w:rsid w:val="009C4E4A"/>
    <w:rsid w:val="009C4FA1"/>
    <w:rsid w:val="009C5261"/>
    <w:rsid w:val="009C565D"/>
    <w:rsid w:val="009C5B80"/>
    <w:rsid w:val="009C5E7F"/>
    <w:rsid w:val="009C6081"/>
    <w:rsid w:val="009C618A"/>
    <w:rsid w:val="009C6269"/>
    <w:rsid w:val="009C6FBC"/>
    <w:rsid w:val="009C7638"/>
    <w:rsid w:val="009C783C"/>
    <w:rsid w:val="009C7ACE"/>
    <w:rsid w:val="009C7BC6"/>
    <w:rsid w:val="009C7DD7"/>
    <w:rsid w:val="009D01C3"/>
    <w:rsid w:val="009D076F"/>
    <w:rsid w:val="009D0EED"/>
    <w:rsid w:val="009D10BC"/>
    <w:rsid w:val="009D135C"/>
    <w:rsid w:val="009D17E3"/>
    <w:rsid w:val="009D186A"/>
    <w:rsid w:val="009D19F3"/>
    <w:rsid w:val="009D20FB"/>
    <w:rsid w:val="009D2EAE"/>
    <w:rsid w:val="009D32C2"/>
    <w:rsid w:val="009D333E"/>
    <w:rsid w:val="009D37E7"/>
    <w:rsid w:val="009D3954"/>
    <w:rsid w:val="009D39CF"/>
    <w:rsid w:val="009D3C9E"/>
    <w:rsid w:val="009D4951"/>
    <w:rsid w:val="009D4A87"/>
    <w:rsid w:val="009D4CBB"/>
    <w:rsid w:val="009D512E"/>
    <w:rsid w:val="009D5224"/>
    <w:rsid w:val="009D527B"/>
    <w:rsid w:val="009D52E1"/>
    <w:rsid w:val="009D54CC"/>
    <w:rsid w:val="009D555B"/>
    <w:rsid w:val="009D5C92"/>
    <w:rsid w:val="009D5DF4"/>
    <w:rsid w:val="009D620F"/>
    <w:rsid w:val="009D628C"/>
    <w:rsid w:val="009D6AFB"/>
    <w:rsid w:val="009D6E91"/>
    <w:rsid w:val="009D7222"/>
    <w:rsid w:val="009D7459"/>
    <w:rsid w:val="009D76F5"/>
    <w:rsid w:val="009D7744"/>
    <w:rsid w:val="009D7C99"/>
    <w:rsid w:val="009E01A8"/>
    <w:rsid w:val="009E0354"/>
    <w:rsid w:val="009E094D"/>
    <w:rsid w:val="009E0B47"/>
    <w:rsid w:val="009E1695"/>
    <w:rsid w:val="009E2257"/>
    <w:rsid w:val="009E2AAE"/>
    <w:rsid w:val="009E2D56"/>
    <w:rsid w:val="009E307F"/>
    <w:rsid w:val="009E3698"/>
    <w:rsid w:val="009E4029"/>
    <w:rsid w:val="009E45E4"/>
    <w:rsid w:val="009E49DA"/>
    <w:rsid w:val="009E54A5"/>
    <w:rsid w:val="009E54AC"/>
    <w:rsid w:val="009E567C"/>
    <w:rsid w:val="009E63AA"/>
    <w:rsid w:val="009E6A7D"/>
    <w:rsid w:val="009E6B37"/>
    <w:rsid w:val="009E6F4D"/>
    <w:rsid w:val="009E6F81"/>
    <w:rsid w:val="009E7185"/>
    <w:rsid w:val="009E7395"/>
    <w:rsid w:val="009E7C9F"/>
    <w:rsid w:val="009F0782"/>
    <w:rsid w:val="009F0948"/>
    <w:rsid w:val="009F11EA"/>
    <w:rsid w:val="009F1698"/>
    <w:rsid w:val="009F1DDA"/>
    <w:rsid w:val="009F1F16"/>
    <w:rsid w:val="009F215A"/>
    <w:rsid w:val="009F2A63"/>
    <w:rsid w:val="009F4AAE"/>
    <w:rsid w:val="009F51CD"/>
    <w:rsid w:val="009F53AD"/>
    <w:rsid w:val="009F5524"/>
    <w:rsid w:val="009F69C1"/>
    <w:rsid w:val="009F723D"/>
    <w:rsid w:val="009F7B1D"/>
    <w:rsid w:val="00A001B4"/>
    <w:rsid w:val="00A007AD"/>
    <w:rsid w:val="00A00914"/>
    <w:rsid w:val="00A01210"/>
    <w:rsid w:val="00A0135E"/>
    <w:rsid w:val="00A01FEB"/>
    <w:rsid w:val="00A02407"/>
    <w:rsid w:val="00A02430"/>
    <w:rsid w:val="00A02852"/>
    <w:rsid w:val="00A028F9"/>
    <w:rsid w:val="00A03095"/>
    <w:rsid w:val="00A03339"/>
    <w:rsid w:val="00A039CB"/>
    <w:rsid w:val="00A04B1A"/>
    <w:rsid w:val="00A051E1"/>
    <w:rsid w:val="00A06106"/>
    <w:rsid w:val="00A06816"/>
    <w:rsid w:val="00A0693B"/>
    <w:rsid w:val="00A06940"/>
    <w:rsid w:val="00A07242"/>
    <w:rsid w:val="00A0728B"/>
    <w:rsid w:val="00A075E0"/>
    <w:rsid w:val="00A07E15"/>
    <w:rsid w:val="00A109D5"/>
    <w:rsid w:val="00A10ED6"/>
    <w:rsid w:val="00A11824"/>
    <w:rsid w:val="00A120C6"/>
    <w:rsid w:val="00A12216"/>
    <w:rsid w:val="00A1227E"/>
    <w:rsid w:val="00A124E0"/>
    <w:rsid w:val="00A129CF"/>
    <w:rsid w:val="00A13163"/>
    <w:rsid w:val="00A13196"/>
    <w:rsid w:val="00A131C0"/>
    <w:rsid w:val="00A13332"/>
    <w:rsid w:val="00A13994"/>
    <w:rsid w:val="00A13DF4"/>
    <w:rsid w:val="00A14090"/>
    <w:rsid w:val="00A144E7"/>
    <w:rsid w:val="00A145BD"/>
    <w:rsid w:val="00A1519F"/>
    <w:rsid w:val="00A153F3"/>
    <w:rsid w:val="00A156B0"/>
    <w:rsid w:val="00A157C7"/>
    <w:rsid w:val="00A157D0"/>
    <w:rsid w:val="00A15A21"/>
    <w:rsid w:val="00A16072"/>
    <w:rsid w:val="00A164FD"/>
    <w:rsid w:val="00A16ADE"/>
    <w:rsid w:val="00A172B3"/>
    <w:rsid w:val="00A1737C"/>
    <w:rsid w:val="00A17950"/>
    <w:rsid w:val="00A17CE5"/>
    <w:rsid w:val="00A17E9F"/>
    <w:rsid w:val="00A20135"/>
    <w:rsid w:val="00A20F67"/>
    <w:rsid w:val="00A21DAC"/>
    <w:rsid w:val="00A221F7"/>
    <w:rsid w:val="00A22415"/>
    <w:rsid w:val="00A22418"/>
    <w:rsid w:val="00A22532"/>
    <w:rsid w:val="00A22AE2"/>
    <w:rsid w:val="00A23080"/>
    <w:rsid w:val="00A23B23"/>
    <w:rsid w:val="00A23CF5"/>
    <w:rsid w:val="00A23DBD"/>
    <w:rsid w:val="00A24119"/>
    <w:rsid w:val="00A24AE0"/>
    <w:rsid w:val="00A24D54"/>
    <w:rsid w:val="00A24E75"/>
    <w:rsid w:val="00A24F70"/>
    <w:rsid w:val="00A25A00"/>
    <w:rsid w:val="00A262D6"/>
    <w:rsid w:val="00A26B07"/>
    <w:rsid w:val="00A26C5C"/>
    <w:rsid w:val="00A27C69"/>
    <w:rsid w:val="00A3010A"/>
    <w:rsid w:val="00A3042D"/>
    <w:rsid w:val="00A30688"/>
    <w:rsid w:val="00A309F6"/>
    <w:rsid w:val="00A30AAD"/>
    <w:rsid w:val="00A30D69"/>
    <w:rsid w:val="00A30F80"/>
    <w:rsid w:val="00A3103A"/>
    <w:rsid w:val="00A32655"/>
    <w:rsid w:val="00A32704"/>
    <w:rsid w:val="00A32765"/>
    <w:rsid w:val="00A32C1C"/>
    <w:rsid w:val="00A32DA7"/>
    <w:rsid w:val="00A3316C"/>
    <w:rsid w:val="00A3343F"/>
    <w:rsid w:val="00A336BF"/>
    <w:rsid w:val="00A33767"/>
    <w:rsid w:val="00A35015"/>
    <w:rsid w:val="00A3675D"/>
    <w:rsid w:val="00A36A1D"/>
    <w:rsid w:val="00A36E23"/>
    <w:rsid w:val="00A37660"/>
    <w:rsid w:val="00A37AF2"/>
    <w:rsid w:val="00A37BA2"/>
    <w:rsid w:val="00A4017F"/>
    <w:rsid w:val="00A407DE"/>
    <w:rsid w:val="00A40EC7"/>
    <w:rsid w:val="00A41ABE"/>
    <w:rsid w:val="00A41C8F"/>
    <w:rsid w:val="00A41F98"/>
    <w:rsid w:val="00A4257A"/>
    <w:rsid w:val="00A4264E"/>
    <w:rsid w:val="00A427FB"/>
    <w:rsid w:val="00A42D9B"/>
    <w:rsid w:val="00A42F94"/>
    <w:rsid w:val="00A44F14"/>
    <w:rsid w:val="00A45F0B"/>
    <w:rsid w:val="00A460AF"/>
    <w:rsid w:val="00A46DD2"/>
    <w:rsid w:val="00A47374"/>
    <w:rsid w:val="00A47385"/>
    <w:rsid w:val="00A4757F"/>
    <w:rsid w:val="00A47934"/>
    <w:rsid w:val="00A47B83"/>
    <w:rsid w:val="00A50A1F"/>
    <w:rsid w:val="00A50A21"/>
    <w:rsid w:val="00A5129F"/>
    <w:rsid w:val="00A51369"/>
    <w:rsid w:val="00A51438"/>
    <w:rsid w:val="00A51604"/>
    <w:rsid w:val="00A51669"/>
    <w:rsid w:val="00A51B88"/>
    <w:rsid w:val="00A51E02"/>
    <w:rsid w:val="00A520F6"/>
    <w:rsid w:val="00A523BD"/>
    <w:rsid w:val="00A52417"/>
    <w:rsid w:val="00A52802"/>
    <w:rsid w:val="00A53551"/>
    <w:rsid w:val="00A53D77"/>
    <w:rsid w:val="00A53F59"/>
    <w:rsid w:val="00A54087"/>
    <w:rsid w:val="00A543A1"/>
    <w:rsid w:val="00A54B18"/>
    <w:rsid w:val="00A54B83"/>
    <w:rsid w:val="00A54F4E"/>
    <w:rsid w:val="00A550CC"/>
    <w:rsid w:val="00A55526"/>
    <w:rsid w:val="00A55971"/>
    <w:rsid w:val="00A55B24"/>
    <w:rsid w:val="00A56D77"/>
    <w:rsid w:val="00A574E7"/>
    <w:rsid w:val="00A60114"/>
    <w:rsid w:val="00A6012A"/>
    <w:rsid w:val="00A601D2"/>
    <w:rsid w:val="00A603C3"/>
    <w:rsid w:val="00A60525"/>
    <w:rsid w:val="00A60FF8"/>
    <w:rsid w:val="00A61057"/>
    <w:rsid w:val="00A611F8"/>
    <w:rsid w:val="00A61884"/>
    <w:rsid w:val="00A623A5"/>
    <w:rsid w:val="00A636DF"/>
    <w:rsid w:val="00A63739"/>
    <w:rsid w:val="00A63A8E"/>
    <w:rsid w:val="00A63DC7"/>
    <w:rsid w:val="00A63EFC"/>
    <w:rsid w:val="00A64025"/>
    <w:rsid w:val="00A648CB"/>
    <w:rsid w:val="00A64CCB"/>
    <w:rsid w:val="00A6593D"/>
    <w:rsid w:val="00A65FDF"/>
    <w:rsid w:val="00A6680F"/>
    <w:rsid w:val="00A66EA2"/>
    <w:rsid w:val="00A671F0"/>
    <w:rsid w:val="00A6740F"/>
    <w:rsid w:val="00A674A0"/>
    <w:rsid w:val="00A70096"/>
    <w:rsid w:val="00A701B4"/>
    <w:rsid w:val="00A7040D"/>
    <w:rsid w:val="00A7046A"/>
    <w:rsid w:val="00A716E9"/>
    <w:rsid w:val="00A7259C"/>
    <w:rsid w:val="00A72B62"/>
    <w:rsid w:val="00A72D0D"/>
    <w:rsid w:val="00A72E43"/>
    <w:rsid w:val="00A73985"/>
    <w:rsid w:val="00A74051"/>
    <w:rsid w:val="00A741FD"/>
    <w:rsid w:val="00A7468E"/>
    <w:rsid w:val="00A747B0"/>
    <w:rsid w:val="00A74D20"/>
    <w:rsid w:val="00A74F35"/>
    <w:rsid w:val="00A75874"/>
    <w:rsid w:val="00A7597A"/>
    <w:rsid w:val="00A7646F"/>
    <w:rsid w:val="00A765D4"/>
    <w:rsid w:val="00A76837"/>
    <w:rsid w:val="00A77003"/>
    <w:rsid w:val="00A772BA"/>
    <w:rsid w:val="00A77502"/>
    <w:rsid w:val="00A77DB4"/>
    <w:rsid w:val="00A80A27"/>
    <w:rsid w:val="00A80E45"/>
    <w:rsid w:val="00A80E7C"/>
    <w:rsid w:val="00A81403"/>
    <w:rsid w:val="00A8217C"/>
    <w:rsid w:val="00A82599"/>
    <w:rsid w:val="00A8298E"/>
    <w:rsid w:val="00A8300B"/>
    <w:rsid w:val="00A83454"/>
    <w:rsid w:val="00A83B61"/>
    <w:rsid w:val="00A84070"/>
    <w:rsid w:val="00A843AB"/>
    <w:rsid w:val="00A8484D"/>
    <w:rsid w:val="00A84891"/>
    <w:rsid w:val="00A84BFF"/>
    <w:rsid w:val="00A853F3"/>
    <w:rsid w:val="00A85763"/>
    <w:rsid w:val="00A86604"/>
    <w:rsid w:val="00A876C4"/>
    <w:rsid w:val="00A877C0"/>
    <w:rsid w:val="00A879E8"/>
    <w:rsid w:val="00A87D54"/>
    <w:rsid w:val="00A9061C"/>
    <w:rsid w:val="00A9094B"/>
    <w:rsid w:val="00A90C33"/>
    <w:rsid w:val="00A90DC0"/>
    <w:rsid w:val="00A91521"/>
    <w:rsid w:val="00A9174E"/>
    <w:rsid w:val="00A91B36"/>
    <w:rsid w:val="00A91B54"/>
    <w:rsid w:val="00A9288F"/>
    <w:rsid w:val="00A928E8"/>
    <w:rsid w:val="00A92A05"/>
    <w:rsid w:val="00A92BAE"/>
    <w:rsid w:val="00A92CBD"/>
    <w:rsid w:val="00A93DFC"/>
    <w:rsid w:val="00A948A1"/>
    <w:rsid w:val="00A950A8"/>
    <w:rsid w:val="00A9524E"/>
    <w:rsid w:val="00A9550E"/>
    <w:rsid w:val="00A9606A"/>
    <w:rsid w:val="00A960A3"/>
    <w:rsid w:val="00A96405"/>
    <w:rsid w:val="00A96631"/>
    <w:rsid w:val="00A9669D"/>
    <w:rsid w:val="00A96934"/>
    <w:rsid w:val="00A96C75"/>
    <w:rsid w:val="00AA0322"/>
    <w:rsid w:val="00AA0EE8"/>
    <w:rsid w:val="00AA1386"/>
    <w:rsid w:val="00AA1AF7"/>
    <w:rsid w:val="00AA254A"/>
    <w:rsid w:val="00AA2644"/>
    <w:rsid w:val="00AA2645"/>
    <w:rsid w:val="00AA2677"/>
    <w:rsid w:val="00AA2D1F"/>
    <w:rsid w:val="00AA2EC8"/>
    <w:rsid w:val="00AA2FF3"/>
    <w:rsid w:val="00AA30B3"/>
    <w:rsid w:val="00AA34DC"/>
    <w:rsid w:val="00AA3566"/>
    <w:rsid w:val="00AA3DA2"/>
    <w:rsid w:val="00AA40F2"/>
    <w:rsid w:val="00AA4ADA"/>
    <w:rsid w:val="00AA4FF3"/>
    <w:rsid w:val="00AA515C"/>
    <w:rsid w:val="00AA51DA"/>
    <w:rsid w:val="00AA572E"/>
    <w:rsid w:val="00AA5B0C"/>
    <w:rsid w:val="00AA6736"/>
    <w:rsid w:val="00AA6CEC"/>
    <w:rsid w:val="00AB0A42"/>
    <w:rsid w:val="00AB1095"/>
    <w:rsid w:val="00AB1880"/>
    <w:rsid w:val="00AB191C"/>
    <w:rsid w:val="00AB1EA6"/>
    <w:rsid w:val="00AB2B91"/>
    <w:rsid w:val="00AB2C9A"/>
    <w:rsid w:val="00AB3C7C"/>
    <w:rsid w:val="00AB3D84"/>
    <w:rsid w:val="00AB41D4"/>
    <w:rsid w:val="00AB44A7"/>
    <w:rsid w:val="00AB488C"/>
    <w:rsid w:val="00AB4B0D"/>
    <w:rsid w:val="00AB5B13"/>
    <w:rsid w:val="00AB5BA3"/>
    <w:rsid w:val="00AB5FAC"/>
    <w:rsid w:val="00AB6117"/>
    <w:rsid w:val="00AB61DE"/>
    <w:rsid w:val="00AB6421"/>
    <w:rsid w:val="00AB64F1"/>
    <w:rsid w:val="00AB6973"/>
    <w:rsid w:val="00AB6BA9"/>
    <w:rsid w:val="00AB71C0"/>
    <w:rsid w:val="00AB7241"/>
    <w:rsid w:val="00AB746C"/>
    <w:rsid w:val="00AB76A9"/>
    <w:rsid w:val="00AB7F70"/>
    <w:rsid w:val="00AC0112"/>
    <w:rsid w:val="00AC06B1"/>
    <w:rsid w:val="00AC0A7F"/>
    <w:rsid w:val="00AC0E1A"/>
    <w:rsid w:val="00AC2FF3"/>
    <w:rsid w:val="00AC3430"/>
    <w:rsid w:val="00AC350A"/>
    <w:rsid w:val="00AC3531"/>
    <w:rsid w:val="00AC36A1"/>
    <w:rsid w:val="00AC36FF"/>
    <w:rsid w:val="00AC3DE6"/>
    <w:rsid w:val="00AC4020"/>
    <w:rsid w:val="00AC481D"/>
    <w:rsid w:val="00AC4C5E"/>
    <w:rsid w:val="00AC5861"/>
    <w:rsid w:val="00AC5C48"/>
    <w:rsid w:val="00AC5CC1"/>
    <w:rsid w:val="00AC5E78"/>
    <w:rsid w:val="00AC60AE"/>
    <w:rsid w:val="00AC7132"/>
    <w:rsid w:val="00AC7360"/>
    <w:rsid w:val="00AC77F5"/>
    <w:rsid w:val="00AC78FD"/>
    <w:rsid w:val="00AD00A9"/>
    <w:rsid w:val="00AD0A6A"/>
    <w:rsid w:val="00AD0EA8"/>
    <w:rsid w:val="00AD139D"/>
    <w:rsid w:val="00AD17ED"/>
    <w:rsid w:val="00AD1AF0"/>
    <w:rsid w:val="00AD1BFC"/>
    <w:rsid w:val="00AD1C25"/>
    <w:rsid w:val="00AD1EE0"/>
    <w:rsid w:val="00AD1F8C"/>
    <w:rsid w:val="00AD204B"/>
    <w:rsid w:val="00AD2A23"/>
    <w:rsid w:val="00AD34B1"/>
    <w:rsid w:val="00AD3B5B"/>
    <w:rsid w:val="00AD40F4"/>
    <w:rsid w:val="00AD42E8"/>
    <w:rsid w:val="00AD45C9"/>
    <w:rsid w:val="00AD45F6"/>
    <w:rsid w:val="00AD4731"/>
    <w:rsid w:val="00AD482A"/>
    <w:rsid w:val="00AD4C16"/>
    <w:rsid w:val="00AD55A0"/>
    <w:rsid w:val="00AD68F4"/>
    <w:rsid w:val="00AD6B11"/>
    <w:rsid w:val="00AD73B2"/>
    <w:rsid w:val="00AD7A0C"/>
    <w:rsid w:val="00AD7F6F"/>
    <w:rsid w:val="00AE0142"/>
    <w:rsid w:val="00AE024C"/>
    <w:rsid w:val="00AE0865"/>
    <w:rsid w:val="00AE0934"/>
    <w:rsid w:val="00AE0A81"/>
    <w:rsid w:val="00AE1EF6"/>
    <w:rsid w:val="00AE2CAF"/>
    <w:rsid w:val="00AE2D20"/>
    <w:rsid w:val="00AE2E28"/>
    <w:rsid w:val="00AE3755"/>
    <w:rsid w:val="00AE37BB"/>
    <w:rsid w:val="00AE438F"/>
    <w:rsid w:val="00AE4392"/>
    <w:rsid w:val="00AE4533"/>
    <w:rsid w:val="00AE4935"/>
    <w:rsid w:val="00AE4B31"/>
    <w:rsid w:val="00AE50FC"/>
    <w:rsid w:val="00AE5215"/>
    <w:rsid w:val="00AE58C5"/>
    <w:rsid w:val="00AE5D9F"/>
    <w:rsid w:val="00AE6818"/>
    <w:rsid w:val="00AE6E71"/>
    <w:rsid w:val="00AE6EAC"/>
    <w:rsid w:val="00AE71BF"/>
    <w:rsid w:val="00AE77AA"/>
    <w:rsid w:val="00AE7AC1"/>
    <w:rsid w:val="00AF047B"/>
    <w:rsid w:val="00AF052D"/>
    <w:rsid w:val="00AF09D0"/>
    <w:rsid w:val="00AF10CB"/>
    <w:rsid w:val="00AF11E1"/>
    <w:rsid w:val="00AF123D"/>
    <w:rsid w:val="00AF15C4"/>
    <w:rsid w:val="00AF17AF"/>
    <w:rsid w:val="00AF216C"/>
    <w:rsid w:val="00AF2673"/>
    <w:rsid w:val="00AF33C8"/>
    <w:rsid w:val="00AF3998"/>
    <w:rsid w:val="00AF3E3F"/>
    <w:rsid w:val="00AF4019"/>
    <w:rsid w:val="00AF419E"/>
    <w:rsid w:val="00AF4D00"/>
    <w:rsid w:val="00AF4F5F"/>
    <w:rsid w:val="00AF51F0"/>
    <w:rsid w:val="00AF55C0"/>
    <w:rsid w:val="00AF5827"/>
    <w:rsid w:val="00AF5914"/>
    <w:rsid w:val="00AF6569"/>
    <w:rsid w:val="00AF73D1"/>
    <w:rsid w:val="00AF76B6"/>
    <w:rsid w:val="00AF78DF"/>
    <w:rsid w:val="00AF7A67"/>
    <w:rsid w:val="00AF7DD0"/>
    <w:rsid w:val="00AF7E34"/>
    <w:rsid w:val="00AF7E5E"/>
    <w:rsid w:val="00B00250"/>
    <w:rsid w:val="00B0029E"/>
    <w:rsid w:val="00B00949"/>
    <w:rsid w:val="00B009CC"/>
    <w:rsid w:val="00B009F4"/>
    <w:rsid w:val="00B00FB1"/>
    <w:rsid w:val="00B011E7"/>
    <w:rsid w:val="00B01390"/>
    <w:rsid w:val="00B01524"/>
    <w:rsid w:val="00B018A6"/>
    <w:rsid w:val="00B02227"/>
    <w:rsid w:val="00B023AD"/>
    <w:rsid w:val="00B02633"/>
    <w:rsid w:val="00B02AE4"/>
    <w:rsid w:val="00B02C9E"/>
    <w:rsid w:val="00B02D55"/>
    <w:rsid w:val="00B02E72"/>
    <w:rsid w:val="00B0327C"/>
    <w:rsid w:val="00B03282"/>
    <w:rsid w:val="00B03D16"/>
    <w:rsid w:val="00B04705"/>
    <w:rsid w:val="00B05938"/>
    <w:rsid w:val="00B05982"/>
    <w:rsid w:val="00B06E58"/>
    <w:rsid w:val="00B07326"/>
    <w:rsid w:val="00B0762F"/>
    <w:rsid w:val="00B102E3"/>
    <w:rsid w:val="00B110A6"/>
    <w:rsid w:val="00B11521"/>
    <w:rsid w:val="00B11BB6"/>
    <w:rsid w:val="00B121A0"/>
    <w:rsid w:val="00B1229A"/>
    <w:rsid w:val="00B12373"/>
    <w:rsid w:val="00B12905"/>
    <w:rsid w:val="00B12E6B"/>
    <w:rsid w:val="00B12E91"/>
    <w:rsid w:val="00B132A5"/>
    <w:rsid w:val="00B13395"/>
    <w:rsid w:val="00B1357C"/>
    <w:rsid w:val="00B139C1"/>
    <w:rsid w:val="00B141AA"/>
    <w:rsid w:val="00B14435"/>
    <w:rsid w:val="00B145A7"/>
    <w:rsid w:val="00B1482F"/>
    <w:rsid w:val="00B14B6B"/>
    <w:rsid w:val="00B15335"/>
    <w:rsid w:val="00B156A2"/>
    <w:rsid w:val="00B156E1"/>
    <w:rsid w:val="00B15BF7"/>
    <w:rsid w:val="00B15CFC"/>
    <w:rsid w:val="00B16052"/>
    <w:rsid w:val="00B165BD"/>
    <w:rsid w:val="00B1694D"/>
    <w:rsid w:val="00B16D41"/>
    <w:rsid w:val="00B16EC1"/>
    <w:rsid w:val="00B16FA7"/>
    <w:rsid w:val="00B170BB"/>
    <w:rsid w:val="00B176A7"/>
    <w:rsid w:val="00B17929"/>
    <w:rsid w:val="00B204B8"/>
    <w:rsid w:val="00B2054B"/>
    <w:rsid w:val="00B20615"/>
    <w:rsid w:val="00B206EF"/>
    <w:rsid w:val="00B20719"/>
    <w:rsid w:val="00B20893"/>
    <w:rsid w:val="00B2147F"/>
    <w:rsid w:val="00B2155C"/>
    <w:rsid w:val="00B215AD"/>
    <w:rsid w:val="00B21600"/>
    <w:rsid w:val="00B21744"/>
    <w:rsid w:val="00B21851"/>
    <w:rsid w:val="00B21F27"/>
    <w:rsid w:val="00B22237"/>
    <w:rsid w:val="00B236AF"/>
    <w:rsid w:val="00B23C10"/>
    <w:rsid w:val="00B23E9C"/>
    <w:rsid w:val="00B23ECB"/>
    <w:rsid w:val="00B24187"/>
    <w:rsid w:val="00B249DA"/>
    <w:rsid w:val="00B2505F"/>
    <w:rsid w:val="00B25802"/>
    <w:rsid w:val="00B262D6"/>
    <w:rsid w:val="00B26A8E"/>
    <w:rsid w:val="00B26F9A"/>
    <w:rsid w:val="00B270DC"/>
    <w:rsid w:val="00B27470"/>
    <w:rsid w:val="00B2799A"/>
    <w:rsid w:val="00B27C0B"/>
    <w:rsid w:val="00B305CE"/>
    <w:rsid w:val="00B30651"/>
    <w:rsid w:val="00B3076C"/>
    <w:rsid w:val="00B30E26"/>
    <w:rsid w:val="00B30EFA"/>
    <w:rsid w:val="00B30F6C"/>
    <w:rsid w:val="00B311DF"/>
    <w:rsid w:val="00B3163A"/>
    <w:rsid w:val="00B31903"/>
    <w:rsid w:val="00B31C39"/>
    <w:rsid w:val="00B32D9C"/>
    <w:rsid w:val="00B32F5F"/>
    <w:rsid w:val="00B33856"/>
    <w:rsid w:val="00B33C5E"/>
    <w:rsid w:val="00B345DA"/>
    <w:rsid w:val="00B347F9"/>
    <w:rsid w:val="00B34B26"/>
    <w:rsid w:val="00B35350"/>
    <w:rsid w:val="00B357FE"/>
    <w:rsid w:val="00B35ACC"/>
    <w:rsid w:val="00B35C2B"/>
    <w:rsid w:val="00B35E27"/>
    <w:rsid w:val="00B360AD"/>
    <w:rsid w:val="00B36ACE"/>
    <w:rsid w:val="00B36DC4"/>
    <w:rsid w:val="00B36F54"/>
    <w:rsid w:val="00B37247"/>
    <w:rsid w:val="00B3760A"/>
    <w:rsid w:val="00B3784D"/>
    <w:rsid w:val="00B37BE7"/>
    <w:rsid w:val="00B4056A"/>
    <w:rsid w:val="00B408F5"/>
    <w:rsid w:val="00B40A7F"/>
    <w:rsid w:val="00B40B9E"/>
    <w:rsid w:val="00B40F5C"/>
    <w:rsid w:val="00B40FAE"/>
    <w:rsid w:val="00B411CA"/>
    <w:rsid w:val="00B41340"/>
    <w:rsid w:val="00B41860"/>
    <w:rsid w:val="00B41A44"/>
    <w:rsid w:val="00B41B09"/>
    <w:rsid w:val="00B41C35"/>
    <w:rsid w:val="00B41F41"/>
    <w:rsid w:val="00B42227"/>
    <w:rsid w:val="00B4226D"/>
    <w:rsid w:val="00B42F19"/>
    <w:rsid w:val="00B43317"/>
    <w:rsid w:val="00B443EC"/>
    <w:rsid w:val="00B45465"/>
    <w:rsid w:val="00B45C75"/>
    <w:rsid w:val="00B45DB2"/>
    <w:rsid w:val="00B46A3A"/>
    <w:rsid w:val="00B46F00"/>
    <w:rsid w:val="00B46F59"/>
    <w:rsid w:val="00B47149"/>
    <w:rsid w:val="00B479F3"/>
    <w:rsid w:val="00B47D0D"/>
    <w:rsid w:val="00B47F72"/>
    <w:rsid w:val="00B50082"/>
    <w:rsid w:val="00B50259"/>
    <w:rsid w:val="00B50498"/>
    <w:rsid w:val="00B50DD2"/>
    <w:rsid w:val="00B50EB6"/>
    <w:rsid w:val="00B512DC"/>
    <w:rsid w:val="00B51749"/>
    <w:rsid w:val="00B51CA4"/>
    <w:rsid w:val="00B5233D"/>
    <w:rsid w:val="00B52F8D"/>
    <w:rsid w:val="00B539F0"/>
    <w:rsid w:val="00B53B56"/>
    <w:rsid w:val="00B53C25"/>
    <w:rsid w:val="00B53E66"/>
    <w:rsid w:val="00B54C61"/>
    <w:rsid w:val="00B54D61"/>
    <w:rsid w:val="00B5514A"/>
    <w:rsid w:val="00B553E0"/>
    <w:rsid w:val="00B558C8"/>
    <w:rsid w:val="00B55E61"/>
    <w:rsid w:val="00B56277"/>
    <w:rsid w:val="00B57192"/>
    <w:rsid w:val="00B608E4"/>
    <w:rsid w:val="00B60D32"/>
    <w:rsid w:val="00B61426"/>
    <w:rsid w:val="00B6147D"/>
    <w:rsid w:val="00B6151B"/>
    <w:rsid w:val="00B62404"/>
    <w:rsid w:val="00B62712"/>
    <w:rsid w:val="00B62E1B"/>
    <w:rsid w:val="00B630CC"/>
    <w:rsid w:val="00B630DE"/>
    <w:rsid w:val="00B631D6"/>
    <w:rsid w:val="00B634EC"/>
    <w:rsid w:val="00B64273"/>
    <w:rsid w:val="00B6583F"/>
    <w:rsid w:val="00B6622E"/>
    <w:rsid w:val="00B67135"/>
    <w:rsid w:val="00B671B5"/>
    <w:rsid w:val="00B67259"/>
    <w:rsid w:val="00B67C0E"/>
    <w:rsid w:val="00B703E2"/>
    <w:rsid w:val="00B70536"/>
    <w:rsid w:val="00B70CA5"/>
    <w:rsid w:val="00B716E3"/>
    <w:rsid w:val="00B7184F"/>
    <w:rsid w:val="00B71ACC"/>
    <w:rsid w:val="00B72051"/>
    <w:rsid w:val="00B723AF"/>
    <w:rsid w:val="00B72DB6"/>
    <w:rsid w:val="00B72DBE"/>
    <w:rsid w:val="00B72E62"/>
    <w:rsid w:val="00B732FC"/>
    <w:rsid w:val="00B73311"/>
    <w:rsid w:val="00B73B6E"/>
    <w:rsid w:val="00B73C05"/>
    <w:rsid w:val="00B73C38"/>
    <w:rsid w:val="00B742E2"/>
    <w:rsid w:val="00B7430E"/>
    <w:rsid w:val="00B745A4"/>
    <w:rsid w:val="00B7473F"/>
    <w:rsid w:val="00B74CAB"/>
    <w:rsid w:val="00B752B4"/>
    <w:rsid w:val="00B75564"/>
    <w:rsid w:val="00B7583C"/>
    <w:rsid w:val="00B76632"/>
    <w:rsid w:val="00B76967"/>
    <w:rsid w:val="00B76BA0"/>
    <w:rsid w:val="00B76D4C"/>
    <w:rsid w:val="00B80055"/>
    <w:rsid w:val="00B80801"/>
    <w:rsid w:val="00B80C6D"/>
    <w:rsid w:val="00B80E45"/>
    <w:rsid w:val="00B81044"/>
    <w:rsid w:val="00B81608"/>
    <w:rsid w:val="00B8173B"/>
    <w:rsid w:val="00B820C0"/>
    <w:rsid w:val="00B823AD"/>
    <w:rsid w:val="00B82D2A"/>
    <w:rsid w:val="00B83C5D"/>
    <w:rsid w:val="00B84117"/>
    <w:rsid w:val="00B85636"/>
    <w:rsid w:val="00B85AB8"/>
    <w:rsid w:val="00B85B91"/>
    <w:rsid w:val="00B85EDB"/>
    <w:rsid w:val="00B86508"/>
    <w:rsid w:val="00B87396"/>
    <w:rsid w:val="00B8743A"/>
    <w:rsid w:val="00B87A15"/>
    <w:rsid w:val="00B87A50"/>
    <w:rsid w:val="00B87DCB"/>
    <w:rsid w:val="00B9010A"/>
    <w:rsid w:val="00B902D8"/>
    <w:rsid w:val="00B90318"/>
    <w:rsid w:val="00B9032B"/>
    <w:rsid w:val="00B90445"/>
    <w:rsid w:val="00B90736"/>
    <w:rsid w:val="00B9078C"/>
    <w:rsid w:val="00B90D99"/>
    <w:rsid w:val="00B91ABE"/>
    <w:rsid w:val="00B91DFF"/>
    <w:rsid w:val="00B91E2D"/>
    <w:rsid w:val="00B92618"/>
    <w:rsid w:val="00B936A7"/>
    <w:rsid w:val="00B94685"/>
    <w:rsid w:val="00B95184"/>
    <w:rsid w:val="00B959FC"/>
    <w:rsid w:val="00B95A5A"/>
    <w:rsid w:val="00B95E2E"/>
    <w:rsid w:val="00B95EA2"/>
    <w:rsid w:val="00B96783"/>
    <w:rsid w:val="00B96C1D"/>
    <w:rsid w:val="00B96C43"/>
    <w:rsid w:val="00B96CAA"/>
    <w:rsid w:val="00B96CC8"/>
    <w:rsid w:val="00B96FFD"/>
    <w:rsid w:val="00B974D0"/>
    <w:rsid w:val="00B9772C"/>
    <w:rsid w:val="00B97AC8"/>
    <w:rsid w:val="00BA0366"/>
    <w:rsid w:val="00BA09FA"/>
    <w:rsid w:val="00BA0A6C"/>
    <w:rsid w:val="00BA0DF4"/>
    <w:rsid w:val="00BA0E5D"/>
    <w:rsid w:val="00BA1010"/>
    <w:rsid w:val="00BA1299"/>
    <w:rsid w:val="00BA1695"/>
    <w:rsid w:val="00BA1A5E"/>
    <w:rsid w:val="00BA1B67"/>
    <w:rsid w:val="00BA24BD"/>
    <w:rsid w:val="00BA2AF9"/>
    <w:rsid w:val="00BA2BDE"/>
    <w:rsid w:val="00BA313E"/>
    <w:rsid w:val="00BA321A"/>
    <w:rsid w:val="00BA35BD"/>
    <w:rsid w:val="00BA3728"/>
    <w:rsid w:val="00BA3789"/>
    <w:rsid w:val="00BA4251"/>
    <w:rsid w:val="00BA4490"/>
    <w:rsid w:val="00BA459A"/>
    <w:rsid w:val="00BA45B6"/>
    <w:rsid w:val="00BA4604"/>
    <w:rsid w:val="00BA4AA7"/>
    <w:rsid w:val="00BA4D3C"/>
    <w:rsid w:val="00BA544B"/>
    <w:rsid w:val="00BA5D50"/>
    <w:rsid w:val="00BA5DA0"/>
    <w:rsid w:val="00BA6795"/>
    <w:rsid w:val="00BA6C17"/>
    <w:rsid w:val="00BA726D"/>
    <w:rsid w:val="00BB02A3"/>
    <w:rsid w:val="00BB0C88"/>
    <w:rsid w:val="00BB0F5F"/>
    <w:rsid w:val="00BB0F7B"/>
    <w:rsid w:val="00BB1047"/>
    <w:rsid w:val="00BB16F6"/>
    <w:rsid w:val="00BB1A4A"/>
    <w:rsid w:val="00BB1B3D"/>
    <w:rsid w:val="00BB1D54"/>
    <w:rsid w:val="00BB2006"/>
    <w:rsid w:val="00BB203A"/>
    <w:rsid w:val="00BB249C"/>
    <w:rsid w:val="00BB361D"/>
    <w:rsid w:val="00BB3D9F"/>
    <w:rsid w:val="00BB4269"/>
    <w:rsid w:val="00BB4400"/>
    <w:rsid w:val="00BB464C"/>
    <w:rsid w:val="00BB4B26"/>
    <w:rsid w:val="00BB4E79"/>
    <w:rsid w:val="00BB4EE0"/>
    <w:rsid w:val="00BB5A62"/>
    <w:rsid w:val="00BB5CBE"/>
    <w:rsid w:val="00BB5FDC"/>
    <w:rsid w:val="00BB6064"/>
    <w:rsid w:val="00BB629A"/>
    <w:rsid w:val="00BB62D0"/>
    <w:rsid w:val="00BB6870"/>
    <w:rsid w:val="00BB6CDE"/>
    <w:rsid w:val="00BB7029"/>
    <w:rsid w:val="00BB7737"/>
    <w:rsid w:val="00BB7AA2"/>
    <w:rsid w:val="00BB7EE1"/>
    <w:rsid w:val="00BC07CC"/>
    <w:rsid w:val="00BC0A8B"/>
    <w:rsid w:val="00BC0B90"/>
    <w:rsid w:val="00BC0D42"/>
    <w:rsid w:val="00BC11EE"/>
    <w:rsid w:val="00BC13C4"/>
    <w:rsid w:val="00BC1630"/>
    <w:rsid w:val="00BC1951"/>
    <w:rsid w:val="00BC1E1B"/>
    <w:rsid w:val="00BC21EB"/>
    <w:rsid w:val="00BC2758"/>
    <w:rsid w:val="00BC30F9"/>
    <w:rsid w:val="00BC3303"/>
    <w:rsid w:val="00BC337D"/>
    <w:rsid w:val="00BC36E2"/>
    <w:rsid w:val="00BC3A75"/>
    <w:rsid w:val="00BC3B52"/>
    <w:rsid w:val="00BC4090"/>
    <w:rsid w:val="00BC43AE"/>
    <w:rsid w:val="00BC49CB"/>
    <w:rsid w:val="00BC4F3C"/>
    <w:rsid w:val="00BC5122"/>
    <w:rsid w:val="00BC515A"/>
    <w:rsid w:val="00BC5172"/>
    <w:rsid w:val="00BC60CF"/>
    <w:rsid w:val="00BC61B5"/>
    <w:rsid w:val="00BC68A7"/>
    <w:rsid w:val="00BC6A8B"/>
    <w:rsid w:val="00BC6CBC"/>
    <w:rsid w:val="00BC6D53"/>
    <w:rsid w:val="00BC798C"/>
    <w:rsid w:val="00BD00E9"/>
    <w:rsid w:val="00BD0295"/>
    <w:rsid w:val="00BD02A1"/>
    <w:rsid w:val="00BD0305"/>
    <w:rsid w:val="00BD07EC"/>
    <w:rsid w:val="00BD08E6"/>
    <w:rsid w:val="00BD0B1F"/>
    <w:rsid w:val="00BD0B46"/>
    <w:rsid w:val="00BD0BFC"/>
    <w:rsid w:val="00BD11D4"/>
    <w:rsid w:val="00BD121C"/>
    <w:rsid w:val="00BD1A09"/>
    <w:rsid w:val="00BD24E3"/>
    <w:rsid w:val="00BD2866"/>
    <w:rsid w:val="00BD2C41"/>
    <w:rsid w:val="00BD3157"/>
    <w:rsid w:val="00BD4A2E"/>
    <w:rsid w:val="00BD4EEA"/>
    <w:rsid w:val="00BD5AA8"/>
    <w:rsid w:val="00BD5AEB"/>
    <w:rsid w:val="00BD5B19"/>
    <w:rsid w:val="00BD702A"/>
    <w:rsid w:val="00BD75CF"/>
    <w:rsid w:val="00BE03BB"/>
    <w:rsid w:val="00BE06FC"/>
    <w:rsid w:val="00BE073F"/>
    <w:rsid w:val="00BE07A6"/>
    <w:rsid w:val="00BE0F36"/>
    <w:rsid w:val="00BE133A"/>
    <w:rsid w:val="00BE168D"/>
    <w:rsid w:val="00BE190A"/>
    <w:rsid w:val="00BE1A7E"/>
    <w:rsid w:val="00BE1B25"/>
    <w:rsid w:val="00BE21F2"/>
    <w:rsid w:val="00BE22F7"/>
    <w:rsid w:val="00BE252C"/>
    <w:rsid w:val="00BE26CA"/>
    <w:rsid w:val="00BE2C45"/>
    <w:rsid w:val="00BE2D4F"/>
    <w:rsid w:val="00BE34D1"/>
    <w:rsid w:val="00BE3BE3"/>
    <w:rsid w:val="00BE40D6"/>
    <w:rsid w:val="00BE4237"/>
    <w:rsid w:val="00BE4555"/>
    <w:rsid w:val="00BE464E"/>
    <w:rsid w:val="00BE4A57"/>
    <w:rsid w:val="00BE4C45"/>
    <w:rsid w:val="00BE4F3E"/>
    <w:rsid w:val="00BE55D5"/>
    <w:rsid w:val="00BE5886"/>
    <w:rsid w:val="00BE5A2B"/>
    <w:rsid w:val="00BE5D2F"/>
    <w:rsid w:val="00BE6071"/>
    <w:rsid w:val="00BE61DA"/>
    <w:rsid w:val="00BE6628"/>
    <w:rsid w:val="00BE71C7"/>
    <w:rsid w:val="00BE72F6"/>
    <w:rsid w:val="00BE75AB"/>
    <w:rsid w:val="00BE7726"/>
    <w:rsid w:val="00BE7ADA"/>
    <w:rsid w:val="00BF0001"/>
    <w:rsid w:val="00BF06A4"/>
    <w:rsid w:val="00BF0887"/>
    <w:rsid w:val="00BF0E8A"/>
    <w:rsid w:val="00BF110E"/>
    <w:rsid w:val="00BF166A"/>
    <w:rsid w:val="00BF1B8E"/>
    <w:rsid w:val="00BF2130"/>
    <w:rsid w:val="00BF2531"/>
    <w:rsid w:val="00BF26ED"/>
    <w:rsid w:val="00BF2792"/>
    <w:rsid w:val="00BF2CFE"/>
    <w:rsid w:val="00BF2E82"/>
    <w:rsid w:val="00BF2F5B"/>
    <w:rsid w:val="00BF313C"/>
    <w:rsid w:val="00BF3C54"/>
    <w:rsid w:val="00BF42F1"/>
    <w:rsid w:val="00BF4494"/>
    <w:rsid w:val="00BF490E"/>
    <w:rsid w:val="00BF51ED"/>
    <w:rsid w:val="00BF590D"/>
    <w:rsid w:val="00BF63D5"/>
    <w:rsid w:val="00BF6E56"/>
    <w:rsid w:val="00C00639"/>
    <w:rsid w:val="00C009C0"/>
    <w:rsid w:val="00C00CAB"/>
    <w:rsid w:val="00C0100E"/>
    <w:rsid w:val="00C011F5"/>
    <w:rsid w:val="00C01373"/>
    <w:rsid w:val="00C01CFE"/>
    <w:rsid w:val="00C01D94"/>
    <w:rsid w:val="00C022C9"/>
    <w:rsid w:val="00C028FD"/>
    <w:rsid w:val="00C02ABF"/>
    <w:rsid w:val="00C02D23"/>
    <w:rsid w:val="00C03B1F"/>
    <w:rsid w:val="00C0444A"/>
    <w:rsid w:val="00C04FAF"/>
    <w:rsid w:val="00C05087"/>
    <w:rsid w:val="00C054C4"/>
    <w:rsid w:val="00C055F5"/>
    <w:rsid w:val="00C0576E"/>
    <w:rsid w:val="00C07185"/>
    <w:rsid w:val="00C0743A"/>
    <w:rsid w:val="00C10893"/>
    <w:rsid w:val="00C10AEB"/>
    <w:rsid w:val="00C11013"/>
    <w:rsid w:val="00C11658"/>
    <w:rsid w:val="00C118A2"/>
    <w:rsid w:val="00C11E51"/>
    <w:rsid w:val="00C1236D"/>
    <w:rsid w:val="00C12807"/>
    <w:rsid w:val="00C13CFF"/>
    <w:rsid w:val="00C13FCC"/>
    <w:rsid w:val="00C140AF"/>
    <w:rsid w:val="00C1410B"/>
    <w:rsid w:val="00C148EC"/>
    <w:rsid w:val="00C151AE"/>
    <w:rsid w:val="00C1531A"/>
    <w:rsid w:val="00C1601D"/>
    <w:rsid w:val="00C16112"/>
    <w:rsid w:val="00C16538"/>
    <w:rsid w:val="00C16881"/>
    <w:rsid w:val="00C16E25"/>
    <w:rsid w:val="00C17723"/>
    <w:rsid w:val="00C17886"/>
    <w:rsid w:val="00C179C4"/>
    <w:rsid w:val="00C20A74"/>
    <w:rsid w:val="00C20E38"/>
    <w:rsid w:val="00C20FBF"/>
    <w:rsid w:val="00C210F6"/>
    <w:rsid w:val="00C21713"/>
    <w:rsid w:val="00C219A8"/>
    <w:rsid w:val="00C21D4E"/>
    <w:rsid w:val="00C224CB"/>
    <w:rsid w:val="00C22558"/>
    <w:rsid w:val="00C22982"/>
    <w:rsid w:val="00C22E38"/>
    <w:rsid w:val="00C23271"/>
    <w:rsid w:val="00C23430"/>
    <w:rsid w:val="00C23532"/>
    <w:rsid w:val="00C23AD1"/>
    <w:rsid w:val="00C2478B"/>
    <w:rsid w:val="00C251BB"/>
    <w:rsid w:val="00C25320"/>
    <w:rsid w:val="00C2591D"/>
    <w:rsid w:val="00C25AF0"/>
    <w:rsid w:val="00C25C3C"/>
    <w:rsid w:val="00C2611B"/>
    <w:rsid w:val="00C2631F"/>
    <w:rsid w:val="00C26333"/>
    <w:rsid w:val="00C26367"/>
    <w:rsid w:val="00C2656F"/>
    <w:rsid w:val="00C26798"/>
    <w:rsid w:val="00C26C5C"/>
    <w:rsid w:val="00C270F4"/>
    <w:rsid w:val="00C272EC"/>
    <w:rsid w:val="00C2756A"/>
    <w:rsid w:val="00C27896"/>
    <w:rsid w:val="00C2797B"/>
    <w:rsid w:val="00C30406"/>
    <w:rsid w:val="00C30CBC"/>
    <w:rsid w:val="00C31954"/>
    <w:rsid w:val="00C31BEF"/>
    <w:rsid w:val="00C32097"/>
    <w:rsid w:val="00C323D9"/>
    <w:rsid w:val="00C32DF5"/>
    <w:rsid w:val="00C32EC3"/>
    <w:rsid w:val="00C330E4"/>
    <w:rsid w:val="00C3359A"/>
    <w:rsid w:val="00C33726"/>
    <w:rsid w:val="00C3379F"/>
    <w:rsid w:val="00C339DB"/>
    <w:rsid w:val="00C343DE"/>
    <w:rsid w:val="00C347F5"/>
    <w:rsid w:val="00C35336"/>
    <w:rsid w:val="00C36045"/>
    <w:rsid w:val="00C3614F"/>
    <w:rsid w:val="00C3669B"/>
    <w:rsid w:val="00C37486"/>
    <w:rsid w:val="00C37767"/>
    <w:rsid w:val="00C403B2"/>
    <w:rsid w:val="00C404E0"/>
    <w:rsid w:val="00C413B0"/>
    <w:rsid w:val="00C413C4"/>
    <w:rsid w:val="00C4190A"/>
    <w:rsid w:val="00C41BFC"/>
    <w:rsid w:val="00C41E3E"/>
    <w:rsid w:val="00C41E3F"/>
    <w:rsid w:val="00C41F3B"/>
    <w:rsid w:val="00C42136"/>
    <w:rsid w:val="00C43FC1"/>
    <w:rsid w:val="00C4412F"/>
    <w:rsid w:val="00C4431C"/>
    <w:rsid w:val="00C44425"/>
    <w:rsid w:val="00C446B6"/>
    <w:rsid w:val="00C44B58"/>
    <w:rsid w:val="00C44DAF"/>
    <w:rsid w:val="00C452AA"/>
    <w:rsid w:val="00C45B17"/>
    <w:rsid w:val="00C45D92"/>
    <w:rsid w:val="00C4648B"/>
    <w:rsid w:val="00C46ADB"/>
    <w:rsid w:val="00C46DC1"/>
    <w:rsid w:val="00C46DDB"/>
    <w:rsid w:val="00C46F72"/>
    <w:rsid w:val="00C47969"/>
    <w:rsid w:val="00C47DC8"/>
    <w:rsid w:val="00C47DD9"/>
    <w:rsid w:val="00C47F54"/>
    <w:rsid w:val="00C501B4"/>
    <w:rsid w:val="00C50A47"/>
    <w:rsid w:val="00C50FD3"/>
    <w:rsid w:val="00C5139B"/>
    <w:rsid w:val="00C52677"/>
    <w:rsid w:val="00C52746"/>
    <w:rsid w:val="00C53294"/>
    <w:rsid w:val="00C5392C"/>
    <w:rsid w:val="00C53930"/>
    <w:rsid w:val="00C55769"/>
    <w:rsid w:val="00C5583F"/>
    <w:rsid w:val="00C55D8E"/>
    <w:rsid w:val="00C560B1"/>
    <w:rsid w:val="00C5613D"/>
    <w:rsid w:val="00C567CB"/>
    <w:rsid w:val="00C56D25"/>
    <w:rsid w:val="00C57370"/>
    <w:rsid w:val="00C57554"/>
    <w:rsid w:val="00C57F22"/>
    <w:rsid w:val="00C601A2"/>
    <w:rsid w:val="00C6090E"/>
    <w:rsid w:val="00C6170E"/>
    <w:rsid w:val="00C61710"/>
    <w:rsid w:val="00C618AA"/>
    <w:rsid w:val="00C61957"/>
    <w:rsid w:val="00C62310"/>
    <w:rsid w:val="00C63073"/>
    <w:rsid w:val="00C633EE"/>
    <w:rsid w:val="00C63A6D"/>
    <w:rsid w:val="00C63C1D"/>
    <w:rsid w:val="00C64898"/>
    <w:rsid w:val="00C64B7F"/>
    <w:rsid w:val="00C64BA1"/>
    <w:rsid w:val="00C65015"/>
    <w:rsid w:val="00C65486"/>
    <w:rsid w:val="00C65614"/>
    <w:rsid w:val="00C66339"/>
    <w:rsid w:val="00C66693"/>
    <w:rsid w:val="00C66A8F"/>
    <w:rsid w:val="00C66E99"/>
    <w:rsid w:val="00C7005A"/>
    <w:rsid w:val="00C707FC"/>
    <w:rsid w:val="00C70B63"/>
    <w:rsid w:val="00C712A0"/>
    <w:rsid w:val="00C71718"/>
    <w:rsid w:val="00C71B13"/>
    <w:rsid w:val="00C735AC"/>
    <w:rsid w:val="00C73720"/>
    <w:rsid w:val="00C7399C"/>
    <w:rsid w:val="00C74179"/>
    <w:rsid w:val="00C7468F"/>
    <w:rsid w:val="00C74C21"/>
    <w:rsid w:val="00C752E1"/>
    <w:rsid w:val="00C76672"/>
    <w:rsid w:val="00C766DE"/>
    <w:rsid w:val="00C76836"/>
    <w:rsid w:val="00C76E06"/>
    <w:rsid w:val="00C77780"/>
    <w:rsid w:val="00C779D2"/>
    <w:rsid w:val="00C80024"/>
    <w:rsid w:val="00C80DC5"/>
    <w:rsid w:val="00C80DCB"/>
    <w:rsid w:val="00C8139D"/>
    <w:rsid w:val="00C81770"/>
    <w:rsid w:val="00C81C37"/>
    <w:rsid w:val="00C81C9F"/>
    <w:rsid w:val="00C81D35"/>
    <w:rsid w:val="00C81F30"/>
    <w:rsid w:val="00C8234F"/>
    <w:rsid w:val="00C82582"/>
    <w:rsid w:val="00C82963"/>
    <w:rsid w:val="00C82DB0"/>
    <w:rsid w:val="00C831C7"/>
    <w:rsid w:val="00C8326B"/>
    <w:rsid w:val="00C83728"/>
    <w:rsid w:val="00C83FDB"/>
    <w:rsid w:val="00C84129"/>
    <w:rsid w:val="00C84393"/>
    <w:rsid w:val="00C8482F"/>
    <w:rsid w:val="00C84A83"/>
    <w:rsid w:val="00C854B4"/>
    <w:rsid w:val="00C8597F"/>
    <w:rsid w:val="00C85C1F"/>
    <w:rsid w:val="00C86328"/>
    <w:rsid w:val="00C86835"/>
    <w:rsid w:val="00C86B5E"/>
    <w:rsid w:val="00C86EE8"/>
    <w:rsid w:val="00C870B2"/>
    <w:rsid w:val="00C87853"/>
    <w:rsid w:val="00C87970"/>
    <w:rsid w:val="00C87C3F"/>
    <w:rsid w:val="00C87DAB"/>
    <w:rsid w:val="00C87FBB"/>
    <w:rsid w:val="00C911C3"/>
    <w:rsid w:val="00C913D8"/>
    <w:rsid w:val="00C916A1"/>
    <w:rsid w:val="00C92119"/>
    <w:rsid w:val="00C92542"/>
    <w:rsid w:val="00C929DF"/>
    <w:rsid w:val="00C9354F"/>
    <w:rsid w:val="00C93623"/>
    <w:rsid w:val="00C936C9"/>
    <w:rsid w:val="00C93784"/>
    <w:rsid w:val="00C9421A"/>
    <w:rsid w:val="00C94235"/>
    <w:rsid w:val="00C945EF"/>
    <w:rsid w:val="00C94606"/>
    <w:rsid w:val="00C9486D"/>
    <w:rsid w:val="00C94BD3"/>
    <w:rsid w:val="00C953DB"/>
    <w:rsid w:val="00C9550E"/>
    <w:rsid w:val="00C957D7"/>
    <w:rsid w:val="00C95D71"/>
    <w:rsid w:val="00C9639C"/>
    <w:rsid w:val="00C96A7C"/>
    <w:rsid w:val="00C96AF6"/>
    <w:rsid w:val="00C96F49"/>
    <w:rsid w:val="00C97086"/>
    <w:rsid w:val="00C971A6"/>
    <w:rsid w:val="00C97227"/>
    <w:rsid w:val="00C97395"/>
    <w:rsid w:val="00CA00CB"/>
    <w:rsid w:val="00CA0CBE"/>
    <w:rsid w:val="00CA0E01"/>
    <w:rsid w:val="00CA0ED1"/>
    <w:rsid w:val="00CA1C79"/>
    <w:rsid w:val="00CA2416"/>
    <w:rsid w:val="00CA2695"/>
    <w:rsid w:val="00CA2FAD"/>
    <w:rsid w:val="00CA358B"/>
    <w:rsid w:val="00CA37E9"/>
    <w:rsid w:val="00CA3C31"/>
    <w:rsid w:val="00CA4359"/>
    <w:rsid w:val="00CA44D8"/>
    <w:rsid w:val="00CA468B"/>
    <w:rsid w:val="00CA539B"/>
    <w:rsid w:val="00CA55C2"/>
    <w:rsid w:val="00CA5A61"/>
    <w:rsid w:val="00CA60C3"/>
    <w:rsid w:val="00CA64EC"/>
    <w:rsid w:val="00CA68D5"/>
    <w:rsid w:val="00CA6908"/>
    <w:rsid w:val="00CA7260"/>
    <w:rsid w:val="00CA7649"/>
    <w:rsid w:val="00CB0277"/>
    <w:rsid w:val="00CB0518"/>
    <w:rsid w:val="00CB0F8B"/>
    <w:rsid w:val="00CB0F95"/>
    <w:rsid w:val="00CB18C9"/>
    <w:rsid w:val="00CB191A"/>
    <w:rsid w:val="00CB1E4E"/>
    <w:rsid w:val="00CB20D5"/>
    <w:rsid w:val="00CB2E2B"/>
    <w:rsid w:val="00CB3376"/>
    <w:rsid w:val="00CB3589"/>
    <w:rsid w:val="00CB359B"/>
    <w:rsid w:val="00CB3659"/>
    <w:rsid w:val="00CB3C47"/>
    <w:rsid w:val="00CB4DDB"/>
    <w:rsid w:val="00CB5D3B"/>
    <w:rsid w:val="00CB5E75"/>
    <w:rsid w:val="00CB5F4E"/>
    <w:rsid w:val="00CB6317"/>
    <w:rsid w:val="00CB655C"/>
    <w:rsid w:val="00CB68D8"/>
    <w:rsid w:val="00CB6EB1"/>
    <w:rsid w:val="00CB7167"/>
    <w:rsid w:val="00CB7307"/>
    <w:rsid w:val="00CB7A3C"/>
    <w:rsid w:val="00CB7FEC"/>
    <w:rsid w:val="00CC0380"/>
    <w:rsid w:val="00CC0C3A"/>
    <w:rsid w:val="00CC13E2"/>
    <w:rsid w:val="00CC1699"/>
    <w:rsid w:val="00CC190F"/>
    <w:rsid w:val="00CC1B7F"/>
    <w:rsid w:val="00CC1C48"/>
    <w:rsid w:val="00CC2478"/>
    <w:rsid w:val="00CC27F7"/>
    <w:rsid w:val="00CC2CC6"/>
    <w:rsid w:val="00CC32E0"/>
    <w:rsid w:val="00CC372B"/>
    <w:rsid w:val="00CC3A2B"/>
    <w:rsid w:val="00CC3A99"/>
    <w:rsid w:val="00CC3FBF"/>
    <w:rsid w:val="00CC4090"/>
    <w:rsid w:val="00CC40E4"/>
    <w:rsid w:val="00CC463A"/>
    <w:rsid w:val="00CC50F2"/>
    <w:rsid w:val="00CC52EE"/>
    <w:rsid w:val="00CC5445"/>
    <w:rsid w:val="00CC5A03"/>
    <w:rsid w:val="00CC5B47"/>
    <w:rsid w:val="00CC5B57"/>
    <w:rsid w:val="00CC5F06"/>
    <w:rsid w:val="00CC6147"/>
    <w:rsid w:val="00CC66FB"/>
    <w:rsid w:val="00CC67E8"/>
    <w:rsid w:val="00CC68FB"/>
    <w:rsid w:val="00CC6C47"/>
    <w:rsid w:val="00CC7E8F"/>
    <w:rsid w:val="00CD013F"/>
    <w:rsid w:val="00CD0707"/>
    <w:rsid w:val="00CD0AFD"/>
    <w:rsid w:val="00CD1543"/>
    <w:rsid w:val="00CD241F"/>
    <w:rsid w:val="00CD277F"/>
    <w:rsid w:val="00CD2B1A"/>
    <w:rsid w:val="00CD3225"/>
    <w:rsid w:val="00CD3305"/>
    <w:rsid w:val="00CD357E"/>
    <w:rsid w:val="00CD35C5"/>
    <w:rsid w:val="00CD404E"/>
    <w:rsid w:val="00CD4713"/>
    <w:rsid w:val="00CD4946"/>
    <w:rsid w:val="00CD5367"/>
    <w:rsid w:val="00CD569C"/>
    <w:rsid w:val="00CD57E3"/>
    <w:rsid w:val="00CD5A2C"/>
    <w:rsid w:val="00CD5EF2"/>
    <w:rsid w:val="00CD63C1"/>
    <w:rsid w:val="00CD6619"/>
    <w:rsid w:val="00CD67B5"/>
    <w:rsid w:val="00CD6C7F"/>
    <w:rsid w:val="00CD6E71"/>
    <w:rsid w:val="00CD6FA6"/>
    <w:rsid w:val="00CD7103"/>
    <w:rsid w:val="00CD716D"/>
    <w:rsid w:val="00CD741F"/>
    <w:rsid w:val="00CD77AA"/>
    <w:rsid w:val="00CE0060"/>
    <w:rsid w:val="00CE06C2"/>
    <w:rsid w:val="00CE11DF"/>
    <w:rsid w:val="00CE154A"/>
    <w:rsid w:val="00CE174B"/>
    <w:rsid w:val="00CE23BD"/>
    <w:rsid w:val="00CE2428"/>
    <w:rsid w:val="00CE2C07"/>
    <w:rsid w:val="00CE2C37"/>
    <w:rsid w:val="00CE3452"/>
    <w:rsid w:val="00CE4433"/>
    <w:rsid w:val="00CE45B7"/>
    <w:rsid w:val="00CE4740"/>
    <w:rsid w:val="00CE5FED"/>
    <w:rsid w:val="00CE63E9"/>
    <w:rsid w:val="00CE6B4A"/>
    <w:rsid w:val="00CF032E"/>
    <w:rsid w:val="00CF07BF"/>
    <w:rsid w:val="00CF0A2C"/>
    <w:rsid w:val="00CF0AFF"/>
    <w:rsid w:val="00CF0D9D"/>
    <w:rsid w:val="00CF1511"/>
    <w:rsid w:val="00CF16F3"/>
    <w:rsid w:val="00CF1E49"/>
    <w:rsid w:val="00CF203A"/>
    <w:rsid w:val="00CF2699"/>
    <w:rsid w:val="00CF2A2F"/>
    <w:rsid w:val="00CF2D32"/>
    <w:rsid w:val="00CF34B2"/>
    <w:rsid w:val="00CF3718"/>
    <w:rsid w:val="00CF3B31"/>
    <w:rsid w:val="00CF4756"/>
    <w:rsid w:val="00CF58AD"/>
    <w:rsid w:val="00CF5B6B"/>
    <w:rsid w:val="00CF6952"/>
    <w:rsid w:val="00CF6C69"/>
    <w:rsid w:val="00CF6D7C"/>
    <w:rsid w:val="00CF6DF2"/>
    <w:rsid w:val="00D0002F"/>
    <w:rsid w:val="00D00247"/>
    <w:rsid w:val="00D007E0"/>
    <w:rsid w:val="00D010BD"/>
    <w:rsid w:val="00D0119B"/>
    <w:rsid w:val="00D0149D"/>
    <w:rsid w:val="00D021CF"/>
    <w:rsid w:val="00D022D8"/>
    <w:rsid w:val="00D02963"/>
    <w:rsid w:val="00D03119"/>
    <w:rsid w:val="00D03AE7"/>
    <w:rsid w:val="00D042E0"/>
    <w:rsid w:val="00D045E0"/>
    <w:rsid w:val="00D046A8"/>
    <w:rsid w:val="00D04991"/>
    <w:rsid w:val="00D04A0F"/>
    <w:rsid w:val="00D04E81"/>
    <w:rsid w:val="00D04FA3"/>
    <w:rsid w:val="00D0514D"/>
    <w:rsid w:val="00D05249"/>
    <w:rsid w:val="00D0559D"/>
    <w:rsid w:val="00D05FAE"/>
    <w:rsid w:val="00D060C5"/>
    <w:rsid w:val="00D06209"/>
    <w:rsid w:val="00D06224"/>
    <w:rsid w:val="00D0766D"/>
    <w:rsid w:val="00D07757"/>
    <w:rsid w:val="00D07A01"/>
    <w:rsid w:val="00D07A28"/>
    <w:rsid w:val="00D07AA0"/>
    <w:rsid w:val="00D10302"/>
    <w:rsid w:val="00D10A20"/>
    <w:rsid w:val="00D10C1C"/>
    <w:rsid w:val="00D10CFD"/>
    <w:rsid w:val="00D112D9"/>
    <w:rsid w:val="00D1152F"/>
    <w:rsid w:val="00D11B74"/>
    <w:rsid w:val="00D12B9E"/>
    <w:rsid w:val="00D12D84"/>
    <w:rsid w:val="00D12E66"/>
    <w:rsid w:val="00D13023"/>
    <w:rsid w:val="00D1312C"/>
    <w:rsid w:val="00D1345E"/>
    <w:rsid w:val="00D1379B"/>
    <w:rsid w:val="00D13A99"/>
    <w:rsid w:val="00D13D96"/>
    <w:rsid w:val="00D13F0E"/>
    <w:rsid w:val="00D1463D"/>
    <w:rsid w:val="00D149CA"/>
    <w:rsid w:val="00D14A95"/>
    <w:rsid w:val="00D14D5B"/>
    <w:rsid w:val="00D14F74"/>
    <w:rsid w:val="00D167E4"/>
    <w:rsid w:val="00D168A7"/>
    <w:rsid w:val="00D16AEE"/>
    <w:rsid w:val="00D16C66"/>
    <w:rsid w:val="00D16E17"/>
    <w:rsid w:val="00D1719B"/>
    <w:rsid w:val="00D176B5"/>
    <w:rsid w:val="00D17C55"/>
    <w:rsid w:val="00D17E1A"/>
    <w:rsid w:val="00D2018B"/>
    <w:rsid w:val="00D202F3"/>
    <w:rsid w:val="00D20578"/>
    <w:rsid w:val="00D21A5D"/>
    <w:rsid w:val="00D21BDD"/>
    <w:rsid w:val="00D21E68"/>
    <w:rsid w:val="00D22B36"/>
    <w:rsid w:val="00D22E32"/>
    <w:rsid w:val="00D236CF"/>
    <w:rsid w:val="00D239E0"/>
    <w:rsid w:val="00D23C23"/>
    <w:rsid w:val="00D23F22"/>
    <w:rsid w:val="00D24558"/>
    <w:rsid w:val="00D24D2D"/>
    <w:rsid w:val="00D250DA"/>
    <w:rsid w:val="00D25314"/>
    <w:rsid w:val="00D25680"/>
    <w:rsid w:val="00D258FD"/>
    <w:rsid w:val="00D25BC0"/>
    <w:rsid w:val="00D26324"/>
    <w:rsid w:val="00D26634"/>
    <w:rsid w:val="00D30998"/>
    <w:rsid w:val="00D31597"/>
    <w:rsid w:val="00D317F4"/>
    <w:rsid w:val="00D31926"/>
    <w:rsid w:val="00D31B8A"/>
    <w:rsid w:val="00D31CA7"/>
    <w:rsid w:val="00D31F7E"/>
    <w:rsid w:val="00D322D2"/>
    <w:rsid w:val="00D325C6"/>
    <w:rsid w:val="00D3282E"/>
    <w:rsid w:val="00D32D41"/>
    <w:rsid w:val="00D33180"/>
    <w:rsid w:val="00D332D6"/>
    <w:rsid w:val="00D336EC"/>
    <w:rsid w:val="00D3374C"/>
    <w:rsid w:val="00D33771"/>
    <w:rsid w:val="00D338D9"/>
    <w:rsid w:val="00D3390D"/>
    <w:rsid w:val="00D33B48"/>
    <w:rsid w:val="00D340F5"/>
    <w:rsid w:val="00D34C69"/>
    <w:rsid w:val="00D355C8"/>
    <w:rsid w:val="00D35C2B"/>
    <w:rsid w:val="00D36467"/>
    <w:rsid w:val="00D36BAC"/>
    <w:rsid w:val="00D372BB"/>
    <w:rsid w:val="00D376DC"/>
    <w:rsid w:val="00D377DA"/>
    <w:rsid w:val="00D379DE"/>
    <w:rsid w:val="00D37A8C"/>
    <w:rsid w:val="00D37E22"/>
    <w:rsid w:val="00D401A1"/>
    <w:rsid w:val="00D405FE"/>
    <w:rsid w:val="00D40670"/>
    <w:rsid w:val="00D4069B"/>
    <w:rsid w:val="00D408E9"/>
    <w:rsid w:val="00D40DC4"/>
    <w:rsid w:val="00D40FE6"/>
    <w:rsid w:val="00D4128B"/>
    <w:rsid w:val="00D4129E"/>
    <w:rsid w:val="00D41374"/>
    <w:rsid w:val="00D413B7"/>
    <w:rsid w:val="00D417D4"/>
    <w:rsid w:val="00D41B3C"/>
    <w:rsid w:val="00D41C53"/>
    <w:rsid w:val="00D42463"/>
    <w:rsid w:val="00D42881"/>
    <w:rsid w:val="00D429E6"/>
    <w:rsid w:val="00D42C2D"/>
    <w:rsid w:val="00D43302"/>
    <w:rsid w:val="00D433A2"/>
    <w:rsid w:val="00D43631"/>
    <w:rsid w:val="00D43664"/>
    <w:rsid w:val="00D43765"/>
    <w:rsid w:val="00D43F5D"/>
    <w:rsid w:val="00D43F8C"/>
    <w:rsid w:val="00D443AE"/>
    <w:rsid w:val="00D44520"/>
    <w:rsid w:val="00D452ED"/>
    <w:rsid w:val="00D45EAD"/>
    <w:rsid w:val="00D46316"/>
    <w:rsid w:val="00D463A6"/>
    <w:rsid w:val="00D464A6"/>
    <w:rsid w:val="00D464C2"/>
    <w:rsid w:val="00D46706"/>
    <w:rsid w:val="00D46933"/>
    <w:rsid w:val="00D46EF8"/>
    <w:rsid w:val="00D46FE0"/>
    <w:rsid w:val="00D47404"/>
    <w:rsid w:val="00D47A17"/>
    <w:rsid w:val="00D47BB3"/>
    <w:rsid w:val="00D50130"/>
    <w:rsid w:val="00D50AB8"/>
    <w:rsid w:val="00D515B1"/>
    <w:rsid w:val="00D51AAB"/>
    <w:rsid w:val="00D5213E"/>
    <w:rsid w:val="00D521EF"/>
    <w:rsid w:val="00D52388"/>
    <w:rsid w:val="00D529A7"/>
    <w:rsid w:val="00D53333"/>
    <w:rsid w:val="00D53646"/>
    <w:rsid w:val="00D537B7"/>
    <w:rsid w:val="00D54E27"/>
    <w:rsid w:val="00D55212"/>
    <w:rsid w:val="00D552E6"/>
    <w:rsid w:val="00D5567C"/>
    <w:rsid w:val="00D55A01"/>
    <w:rsid w:val="00D55C8E"/>
    <w:rsid w:val="00D55E10"/>
    <w:rsid w:val="00D567EB"/>
    <w:rsid w:val="00D5712D"/>
    <w:rsid w:val="00D5735E"/>
    <w:rsid w:val="00D57801"/>
    <w:rsid w:val="00D57893"/>
    <w:rsid w:val="00D57ACC"/>
    <w:rsid w:val="00D60553"/>
    <w:rsid w:val="00D6081B"/>
    <w:rsid w:val="00D61205"/>
    <w:rsid w:val="00D62269"/>
    <w:rsid w:val="00D623A3"/>
    <w:rsid w:val="00D62A93"/>
    <w:rsid w:val="00D62B2B"/>
    <w:rsid w:val="00D63517"/>
    <w:rsid w:val="00D63546"/>
    <w:rsid w:val="00D641EC"/>
    <w:rsid w:val="00D65625"/>
    <w:rsid w:val="00D65A75"/>
    <w:rsid w:val="00D65BF5"/>
    <w:rsid w:val="00D6670D"/>
    <w:rsid w:val="00D66D10"/>
    <w:rsid w:val="00D674F8"/>
    <w:rsid w:val="00D67E77"/>
    <w:rsid w:val="00D67EC6"/>
    <w:rsid w:val="00D70677"/>
    <w:rsid w:val="00D70C44"/>
    <w:rsid w:val="00D716D4"/>
    <w:rsid w:val="00D718C1"/>
    <w:rsid w:val="00D7207B"/>
    <w:rsid w:val="00D72297"/>
    <w:rsid w:val="00D7233F"/>
    <w:rsid w:val="00D7242B"/>
    <w:rsid w:val="00D72BD5"/>
    <w:rsid w:val="00D72C7B"/>
    <w:rsid w:val="00D72C89"/>
    <w:rsid w:val="00D72DCC"/>
    <w:rsid w:val="00D72EDC"/>
    <w:rsid w:val="00D730F6"/>
    <w:rsid w:val="00D736D1"/>
    <w:rsid w:val="00D73A9F"/>
    <w:rsid w:val="00D74068"/>
    <w:rsid w:val="00D74EB8"/>
    <w:rsid w:val="00D75BBC"/>
    <w:rsid w:val="00D76575"/>
    <w:rsid w:val="00D76CDC"/>
    <w:rsid w:val="00D76E9A"/>
    <w:rsid w:val="00D772CE"/>
    <w:rsid w:val="00D80442"/>
    <w:rsid w:val="00D80DCF"/>
    <w:rsid w:val="00D81AB2"/>
    <w:rsid w:val="00D81C8A"/>
    <w:rsid w:val="00D82488"/>
    <w:rsid w:val="00D834C1"/>
    <w:rsid w:val="00D83B87"/>
    <w:rsid w:val="00D83C4D"/>
    <w:rsid w:val="00D83DC9"/>
    <w:rsid w:val="00D84291"/>
    <w:rsid w:val="00D847CC"/>
    <w:rsid w:val="00D84872"/>
    <w:rsid w:val="00D849C0"/>
    <w:rsid w:val="00D84CA7"/>
    <w:rsid w:val="00D84D2D"/>
    <w:rsid w:val="00D84D97"/>
    <w:rsid w:val="00D84D9E"/>
    <w:rsid w:val="00D861E2"/>
    <w:rsid w:val="00D863BF"/>
    <w:rsid w:val="00D8668C"/>
    <w:rsid w:val="00D86719"/>
    <w:rsid w:val="00D870C8"/>
    <w:rsid w:val="00D87127"/>
    <w:rsid w:val="00D87878"/>
    <w:rsid w:val="00D87D69"/>
    <w:rsid w:val="00D90649"/>
    <w:rsid w:val="00D909DB"/>
    <w:rsid w:val="00D90C68"/>
    <w:rsid w:val="00D90F88"/>
    <w:rsid w:val="00D91372"/>
    <w:rsid w:val="00D917FF"/>
    <w:rsid w:val="00D91BEC"/>
    <w:rsid w:val="00D935F0"/>
    <w:rsid w:val="00D936AA"/>
    <w:rsid w:val="00D93775"/>
    <w:rsid w:val="00D93E1D"/>
    <w:rsid w:val="00D93EEA"/>
    <w:rsid w:val="00D93F61"/>
    <w:rsid w:val="00D9417D"/>
    <w:rsid w:val="00D9421F"/>
    <w:rsid w:val="00D9423A"/>
    <w:rsid w:val="00D94476"/>
    <w:rsid w:val="00D945C9"/>
    <w:rsid w:val="00D946DA"/>
    <w:rsid w:val="00D95066"/>
    <w:rsid w:val="00D957FD"/>
    <w:rsid w:val="00D95EA8"/>
    <w:rsid w:val="00D961FB"/>
    <w:rsid w:val="00D967D5"/>
    <w:rsid w:val="00D979F8"/>
    <w:rsid w:val="00D97E0E"/>
    <w:rsid w:val="00DA016B"/>
    <w:rsid w:val="00DA0184"/>
    <w:rsid w:val="00DA0444"/>
    <w:rsid w:val="00DA0448"/>
    <w:rsid w:val="00DA0670"/>
    <w:rsid w:val="00DA0722"/>
    <w:rsid w:val="00DA0A04"/>
    <w:rsid w:val="00DA0C98"/>
    <w:rsid w:val="00DA0F94"/>
    <w:rsid w:val="00DA10F1"/>
    <w:rsid w:val="00DA1387"/>
    <w:rsid w:val="00DA2184"/>
    <w:rsid w:val="00DA21B6"/>
    <w:rsid w:val="00DA2EA8"/>
    <w:rsid w:val="00DA3201"/>
    <w:rsid w:val="00DA3311"/>
    <w:rsid w:val="00DA348D"/>
    <w:rsid w:val="00DA3639"/>
    <w:rsid w:val="00DA36E4"/>
    <w:rsid w:val="00DA3ADF"/>
    <w:rsid w:val="00DA3E43"/>
    <w:rsid w:val="00DA4359"/>
    <w:rsid w:val="00DA456B"/>
    <w:rsid w:val="00DA4D28"/>
    <w:rsid w:val="00DA56D3"/>
    <w:rsid w:val="00DA58CD"/>
    <w:rsid w:val="00DA5F38"/>
    <w:rsid w:val="00DA6A30"/>
    <w:rsid w:val="00DA6C63"/>
    <w:rsid w:val="00DA752E"/>
    <w:rsid w:val="00DA75A8"/>
    <w:rsid w:val="00DA7DF1"/>
    <w:rsid w:val="00DA7F71"/>
    <w:rsid w:val="00DA7FD8"/>
    <w:rsid w:val="00DB0054"/>
    <w:rsid w:val="00DB16DD"/>
    <w:rsid w:val="00DB18C7"/>
    <w:rsid w:val="00DB1B1A"/>
    <w:rsid w:val="00DB1BBD"/>
    <w:rsid w:val="00DB2749"/>
    <w:rsid w:val="00DB2D73"/>
    <w:rsid w:val="00DB3370"/>
    <w:rsid w:val="00DB3D77"/>
    <w:rsid w:val="00DB3FDF"/>
    <w:rsid w:val="00DB40B7"/>
    <w:rsid w:val="00DB417C"/>
    <w:rsid w:val="00DB457B"/>
    <w:rsid w:val="00DB4EC6"/>
    <w:rsid w:val="00DB50EB"/>
    <w:rsid w:val="00DB52D7"/>
    <w:rsid w:val="00DB5651"/>
    <w:rsid w:val="00DB5EB6"/>
    <w:rsid w:val="00DB5EBE"/>
    <w:rsid w:val="00DB62E3"/>
    <w:rsid w:val="00DB677B"/>
    <w:rsid w:val="00DB730F"/>
    <w:rsid w:val="00DC0427"/>
    <w:rsid w:val="00DC0468"/>
    <w:rsid w:val="00DC059F"/>
    <w:rsid w:val="00DC07CE"/>
    <w:rsid w:val="00DC0D5E"/>
    <w:rsid w:val="00DC0FFB"/>
    <w:rsid w:val="00DC11CD"/>
    <w:rsid w:val="00DC1822"/>
    <w:rsid w:val="00DC1B60"/>
    <w:rsid w:val="00DC2078"/>
    <w:rsid w:val="00DC276E"/>
    <w:rsid w:val="00DC3402"/>
    <w:rsid w:val="00DC35D8"/>
    <w:rsid w:val="00DC3EC0"/>
    <w:rsid w:val="00DC4000"/>
    <w:rsid w:val="00DC44E3"/>
    <w:rsid w:val="00DC4A17"/>
    <w:rsid w:val="00DC58BE"/>
    <w:rsid w:val="00DC6025"/>
    <w:rsid w:val="00DC61DB"/>
    <w:rsid w:val="00DC63CE"/>
    <w:rsid w:val="00DC6B4F"/>
    <w:rsid w:val="00DC782D"/>
    <w:rsid w:val="00DC792D"/>
    <w:rsid w:val="00DC7C86"/>
    <w:rsid w:val="00DD04D9"/>
    <w:rsid w:val="00DD0C2B"/>
    <w:rsid w:val="00DD0D67"/>
    <w:rsid w:val="00DD0D8F"/>
    <w:rsid w:val="00DD0F09"/>
    <w:rsid w:val="00DD137D"/>
    <w:rsid w:val="00DD185C"/>
    <w:rsid w:val="00DD1B45"/>
    <w:rsid w:val="00DD1C63"/>
    <w:rsid w:val="00DD20C4"/>
    <w:rsid w:val="00DD2281"/>
    <w:rsid w:val="00DD27F2"/>
    <w:rsid w:val="00DD2A63"/>
    <w:rsid w:val="00DD41CE"/>
    <w:rsid w:val="00DD4B96"/>
    <w:rsid w:val="00DD551F"/>
    <w:rsid w:val="00DD5556"/>
    <w:rsid w:val="00DD5BFB"/>
    <w:rsid w:val="00DD5E58"/>
    <w:rsid w:val="00DD798A"/>
    <w:rsid w:val="00DD7F69"/>
    <w:rsid w:val="00DE05F3"/>
    <w:rsid w:val="00DE0AF6"/>
    <w:rsid w:val="00DE0B77"/>
    <w:rsid w:val="00DE0C85"/>
    <w:rsid w:val="00DE0CB4"/>
    <w:rsid w:val="00DE0F14"/>
    <w:rsid w:val="00DE1009"/>
    <w:rsid w:val="00DE167A"/>
    <w:rsid w:val="00DE16EE"/>
    <w:rsid w:val="00DE203D"/>
    <w:rsid w:val="00DE20F9"/>
    <w:rsid w:val="00DE294F"/>
    <w:rsid w:val="00DE2A64"/>
    <w:rsid w:val="00DE36FB"/>
    <w:rsid w:val="00DE3AF8"/>
    <w:rsid w:val="00DE3E06"/>
    <w:rsid w:val="00DE3F7E"/>
    <w:rsid w:val="00DE4199"/>
    <w:rsid w:val="00DE4306"/>
    <w:rsid w:val="00DE4B78"/>
    <w:rsid w:val="00DE58BB"/>
    <w:rsid w:val="00DE5BE8"/>
    <w:rsid w:val="00DE5D79"/>
    <w:rsid w:val="00DE6646"/>
    <w:rsid w:val="00DE71C2"/>
    <w:rsid w:val="00DE7355"/>
    <w:rsid w:val="00DE77DF"/>
    <w:rsid w:val="00DE7B0E"/>
    <w:rsid w:val="00DF004B"/>
    <w:rsid w:val="00DF00B0"/>
    <w:rsid w:val="00DF01D4"/>
    <w:rsid w:val="00DF20A5"/>
    <w:rsid w:val="00DF2A4E"/>
    <w:rsid w:val="00DF2CA8"/>
    <w:rsid w:val="00DF2CCE"/>
    <w:rsid w:val="00DF2F31"/>
    <w:rsid w:val="00DF3569"/>
    <w:rsid w:val="00DF3C2E"/>
    <w:rsid w:val="00DF3F7C"/>
    <w:rsid w:val="00DF4132"/>
    <w:rsid w:val="00DF480F"/>
    <w:rsid w:val="00DF4883"/>
    <w:rsid w:val="00DF4946"/>
    <w:rsid w:val="00DF4A04"/>
    <w:rsid w:val="00DF5099"/>
    <w:rsid w:val="00DF53A6"/>
    <w:rsid w:val="00DF54D4"/>
    <w:rsid w:val="00DF60B5"/>
    <w:rsid w:val="00DF629F"/>
    <w:rsid w:val="00DF62AB"/>
    <w:rsid w:val="00DF7A1D"/>
    <w:rsid w:val="00DF7CCB"/>
    <w:rsid w:val="00DF7DA4"/>
    <w:rsid w:val="00DF7DBE"/>
    <w:rsid w:val="00E004B0"/>
    <w:rsid w:val="00E0055B"/>
    <w:rsid w:val="00E00AE3"/>
    <w:rsid w:val="00E00C4A"/>
    <w:rsid w:val="00E00C59"/>
    <w:rsid w:val="00E00CBA"/>
    <w:rsid w:val="00E00ECB"/>
    <w:rsid w:val="00E013AB"/>
    <w:rsid w:val="00E013CE"/>
    <w:rsid w:val="00E0172E"/>
    <w:rsid w:val="00E01E0A"/>
    <w:rsid w:val="00E01F2E"/>
    <w:rsid w:val="00E02475"/>
    <w:rsid w:val="00E02984"/>
    <w:rsid w:val="00E02A13"/>
    <w:rsid w:val="00E02F85"/>
    <w:rsid w:val="00E0319F"/>
    <w:rsid w:val="00E049A6"/>
    <w:rsid w:val="00E04BE1"/>
    <w:rsid w:val="00E04C53"/>
    <w:rsid w:val="00E04DF0"/>
    <w:rsid w:val="00E05361"/>
    <w:rsid w:val="00E0603E"/>
    <w:rsid w:val="00E062B1"/>
    <w:rsid w:val="00E0650C"/>
    <w:rsid w:val="00E06780"/>
    <w:rsid w:val="00E06ADA"/>
    <w:rsid w:val="00E071B0"/>
    <w:rsid w:val="00E0733B"/>
    <w:rsid w:val="00E07701"/>
    <w:rsid w:val="00E07CDB"/>
    <w:rsid w:val="00E108E1"/>
    <w:rsid w:val="00E10BBF"/>
    <w:rsid w:val="00E10C79"/>
    <w:rsid w:val="00E10DCB"/>
    <w:rsid w:val="00E11D11"/>
    <w:rsid w:val="00E12037"/>
    <w:rsid w:val="00E124F5"/>
    <w:rsid w:val="00E128AD"/>
    <w:rsid w:val="00E134D6"/>
    <w:rsid w:val="00E135A6"/>
    <w:rsid w:val="00E1381F"/>
    <w:rsid w:val="00E13897"/>
    <w:rsid w:val="00E13B8C"/>
    <w:rsid w:val="00E13E6A"/>
    <w:rsid w:val="00E143A4"/>
    <w:rsid w:val="00E14F95"/>
    <w:rsid w:val="00E1534E"/>
    <w:rsid w:val="00E154CE"/>
    <w:rsid w:val="00E15714"/>
    <w:rsid w:val="00E15748"/>
    <w:rsid w:val="00E15852"/>
    <w:rsid w:val="00E1596A"/>
    <w:rsid w:val="00E15BF1"/>
    <w:rsid w:val="00E16412"/>
    <w:rsid w:val="00E16AB9"/>
    <w:rsid w:val="00E16B29"/>
    <w:rsid w:val="00E16E74"/>
    <w:rsid w:val="00E16F76"/>
    <w:rsid w:val="00E16F86"/>
    <w:rsid w:val="00E179AD"/>
    <w:rsid w:val="00E17AAC"/>
    <w:rsid w:val="00E17B04"/>
    <w:rsid w:val="00E17DE4"/>
    <w:rsid w:val="00E17ECD"/>
    <w:rsid w:val="00E20032"/>
    <w:rsid w:val="00E201B4"/>
    <w:rsid w:val="00E20591"/>
    <w:rsid w:val="00E205C4"/>
    <w:rsid w:val="00E2076A"/>
    <w:rsid w:val="00E20894"/>
    <w:rsid w:val="00E20914"/>
    <w:rsid w:val="00E209AE"/>
    <w:rsid w:val="00E20F30"/>
    <w:rsid w:val="00E211FA"/>
    <w:rsid w:val="00E2175E"/>
    <w:rsid w:val="00E21906"/>
    <w:rsid w:val="00E21DA3"/>
    <w:rsid w:val="00E22356"/>
    <w:rsid w:val="00E22797"/>
    <w:rsid w:val="00E22D5F"/>
    <w:rsid w:val="00E22D97"/>
    <w:rsid w:val="00E234B7"/>
    <w:rsid w:val="00E2368A"/>
    <w:rsid w:val="00E23B7C"/>
    <w:rsid w:val="00E23EC9"/>
    <w:rsid w:val="00E24042"/>
    <w:rsid w:val="00E2416C"/>
    <w:rsid w:val="00E24470"/>
    <w:rsid w:val="00E246D0"/>
    <w:rsid w:val="00E246F4"/>
    <w:rsid w:val="00E247DA"/>
    <w:rsid w:val="00E24854"/>
    <w:rsid w:val="00E24A0C"/>
    <w:rsid w:val="00E251E3"/>
    <w:rsid w:val="00E264BF"/>
    <w:rsid w:val="00E267EE"/>
    <w:rsid w:val="00E269E6"/>
    <w:rsid w:val="00E26A03"/>
    <w:rsid w:val="00E26BCD"/>
    <w:rsid w:val="00E26C7D"/>
    <w:rsid w:val="00E27921"/>
    <w:rsid w:val="00E304D1"/>
    <w:rsid w:val="00E31ECC"/>
    <w:rsid w:val="00E327F4"/>
    <w:rsid w:val="00E329C6"/>
    <w:rsid w:val="00E32BF8"/>
    <w:rsid w:val="00E33324"/>
    <w:rsid w:val="00E33D9B"/>
    <w:rsid w:val="00E34615"/>
    <w:rsid w:val="00E35221"/>
    <w:rsid w:val="00E35283"/>
    <w:rsid w:val="00E35E1C"/>
    <w:rsid w:val="00E362AB"/>
    <w:rsid w:val="00E363A7"/>
    <w:rsid w:val="00E364B1"/>
    <w:rsid w:val="00E36BF4"/>
    <w:rsid w:val="00E36EA3"/>
    <w:rsid w:val="00E37448"/>
    <w:rsid w:val="00E378B7"/>
    <w:rsid w:val="00E37FDA"/>
    <w:rsid w:val="00E40385"/>
    <w:rsid w:val="00E40661"/>
    <w:rsid w:val="00E40776"/>
    <w:rsid w:val="00E40A38"/>
    <w:rsid w:val="00E40B84"/>
    <w:rsid w:val="00E41D2C"/>
    <w:rsid w:val="00E41E57"/>
    <w:rsid w:val="00E4234A"/>
    <w:rsid w:val="00E42973"/>
    <w:rsid w:val="00E433BD"/>
    <w:rsid w:val="00E436AF"/>
    <w:rsid w:val="00E43C46"/>
    <w:rsid w:val="00E4449A"/>
    <w:rsid w:val="00E445F1"/>
    <w:rsid w:val="00E44A47"/>
    <w:rsid w:val="00E44F45"/>
    <w:rsid w:val="00E452B5"/>
    <w:rsid w:val="00E46195"/>
    <w:rsid w:val="00E470A9"/>
    <w:rsid w:val="00E474EC"/>
    <w:rsid w:val="00E47801"/>
    <w:rsid w:val="00E478ED"/>
    <w:rsid w:val="00E47D98"/>
    <w:rsid w:val="00E47DA8"/>
    <w:rsid w:val="00E50539"/>
    <w:rsid w:val="00E5084D"/>
    <w:rsid w:val="00E50AAC"/>
    <w:rsid w:val="00E50C57"/>
    <w:rsid w:val="00E50CE1"/>
    <w:rsid w:val="00E50E7F"/>
    <w:rsid w:val="00E50F91"/>
    <w:rsid w:val="00E51751"/>
    <w:rsid w:val="00E51F41"/>
    <w:rsid w:val="00E52595"/>
    <w:rsid w:val="00E528F6"/>
    <w:rsid w:val="00E52921"/>
    <w:rsid w:val="00E52BC6"/>
    <w:rsid w:val="00E52C31"/>
    <w:rsid w:val="00E531E8"/>
    <w:rsid w:val="00E53AF2"/>
    <w:rsid w:val="00E53B05"/>
    <w:rsid w:val="00E547DE"/>
    <w:rsid w:val="00E550CA"/>
    <w:rsid w:val="00E55304"/>
    <w:rsid w:val="00E56674"/>
    <w:rsid w:val="00E56836"/>
    <w:rsid w:val="00E5720A"/>
    <w:rsid w:val="00E5722B"/>
    <w:rsid w:val="00E5765C"/>
    <w:rsid w:val="00E5770C"/>
    <w:rsid w:val="00E57ED1"/>
    <w:rsid w:val="00E61A4D"/>
    <w:rsid w:val="00E61E08"/>
    <w:rsid w:val="00E623A6"/>
    <w:rsid w:val="00E6289E"/>
    <w:rsid w:val="00E62C76"/>
    <w:rsid w:val="00E62CA1"/>
    <w:rsid w:val="00E62FB2"/>
    <w:rsid w:val="00E6300D"/>
    <w:rsid w:val="00E63215"/>
    <w:rsid w:val="00E63568"/>
    <w:rsid w:val="00E637DE"/>
    <w:rsid w:val="00E63C60"/>
    <w:rsid w:val="00E64048"/>
    <w:rsid w:val="00E641DA"/>
    <w:rsid w:val="00E648F2"/>
    <w:rsid w:val="00E64FD3"/>
    <w:rsid w:val="00E650D2"/>
    <w:rsid w:val="00E654AE"/>
    <w:rsid w:val="00E65517"/>
    <w:rsid w:val="00E65691"/>
    <w:rsid w:val="00E65750"/>
    <w:rsid w:val="00E657B2"/>
    <w:rsid w:val="00E662C8"/>
    <w:rsid w:val="00E66C35"/>
    <w:rsid w:val="00E6755C"/>
    <w:rsid w:val="00E7058C"/>
    <w:rsid w:val="00E705E6"/>
    <w:rsid w:val="00E710C7"/>
    <w:rsid w:val="00E71448"/>
    <w:rsid w:val="00E7152B"/>
    <w:rsid w:val="00E71809"/>
    <w:rsid w:val="00E71856"/>
    <w:rsid w:val="00E71B46"/>
    <w:rsid w:val="00E71E36"/>
    <w:rsid w:val="00E7231A"/>
    <w:rsid w:val="00E72EC4"/>
    <w:rsid w:val="00E73783"/>
    <w:rsid w:val="00E73975"/>
    <w:rsid w:val="00E73B75"/>
    <w:rsid w:val="00E73D6A"/>
    <w:rsid w:val="00E73D99"/>
    <w:rsid w:val="00E743C5"/>
    <w:rsid w:val="00E74674"/>
    <w:rsid w:val="00E7477A"/>
    <w:rsid w:val="00E7498D"/>
    <w:rsid w:val="00E74B31"/>
    <w:rsid w:val="00E74BE4"/>
    <w:rsid w:val="00E74EE6"/>
    <w:rsid w:val="00E75129"/>
    <w:rsid w:val="00E7517B"/>
    <w:rsid w:val="00E75308"/>
    <w:rsid w:val="00E754B8"/>
    <w:rsid w:val="00E76036"/>
    <w:rsid w:val="00E76831"/>
    <w:rsid w:val="00E76895"/>
    <w:rsid w:val="00E76982"/>
    <w:rsid w:val="00E76E92"/>
    <w:rsid w:val="00E76F88"/>
    <w:rsid w:val="00E77164"/>
    <w:rsid w:val="00E777F5"/>
    <w:rsid w:val="00E778B5"/>
    <w:rsid w:val="00E77B1D"/>
    <w:rsid w:val="00E77D31"/>
    <w:rsid w:val="00E77E32"/>
    <w:rsid w:val="00E803E1"/>
    <w:rsid w:val="00E80591"/>
    <w:rsid w:val="00E80657"/>
    <w:rsid w:val="00E80B87"/>
    <w:rsid w:val="00E80C6F"/>
    <w:rsid w:val="00E8144D"/>
    <w:rsid w:val="00E818A0"/>
    <w:rsid w:val="00E81CFF"/>
    <w:rsid w:val="00E81FE0"/>
    <w:rsid w:val="00E820C9"/>
    <w:rsid w:val="00E825A3"/>
    <w:rsid w:val="00E829B7"/>
    <w:rsid w:val="00E82B8C"/>
    <w:rsid w:val="00E82ED5"/>
    <w:rsid w:val="00E8383C"/>
    <w:rsid w:val="00E8394E"/>
    <w:rsid w:val="00E84F6C"/>
    <w:rsid w:val="00E85008"/>
    <w:rsid w:val="00E8524B"/>
    <w:rsid w:val="00E85510"/>
    <w:rsid w:val="00E85731"/>
    <w:rsid w:val="00E86057"/>
    <w:rsid w:val="00E861A4"/>
    <w:rsid w:val="00E86A7D"/>
    <w:rsid w:val="00E86BE6"/>
    <w:rsid w:val="00E872A4"/>
    <w:rsid w:val="00E87583"/>
    <w:rsid w:val="00E903DE"/>
    <w:rsid w:val="00E90422"/>
    <w:rsid w:val="00E906EB"/>
    <w:rsid w:val="00E90D74"/>
    <w:rsid w:val="00E90F5A"/>
    <w:rsid w:val="00E90FC6"/>
    <w:rsid w:val="00E92292"/>
    <w:rsid w:val="00E9262A"/>
    <w:rsid w:val="00E9275E"/>
    <w:rsid w:val="00E92982"/>
    <w:rsid w:val="00E93444"/>
    <w:rsid w:val="00E9425F"/>
    <w:rsid w:val="00E942CB"/>
    <w:rsid w:val="00E944C7"/>
    <w:rsid w:val="00E94901"/>
    <w:rsid w:val="00E94907"/>
    <w:rsid w:val="00E94A9C"/>
    <w:rsid w:val="00E94B83"/>
    <w:rsid w:val="00E94F5F"/>
    <w:rsid w:val="00E95150"/>
    <w:rsid w:val="00E9520E"/>
    <w:rsid w:val="00E9563A"/>
    <w:rsid w:val="00E95B45"/>
    <w:rsid w:val="00E9672E"/>
    <w:rsid w:val="00E96A76"/>
    <w:rsid w:val="00E96CAB"/>
    <w:rsid w:val="00E96D11"/>
    <w:rsid w:val="00E96EDC"/>
    <w:rsid w:val="00E972DF"/>
    <w:rsid w:val="00E976EE"/>
    <w:rsid w:val="00E978CE"/>
    <w:rsid w:val="00E97910"/>
    <w:rsid w:val="00E97ABC"/>
    <w:rsid w:val="00EA0031"/>
    <w:rsid w:val="00EA0064"/>
    <w:rsid w:val="00EA047A"/>
    <w:rsid w:val="00EA04C9"/>
    <w:rsid w:val="00EA0B67"/>
    <w:rsid w:val="00EA12B1"/>
    <w:rsid w:val="00EA138F"/>
    <w:rsid w:val="00EA1B80"/>
    <w:rsid w:val="00EA243F"/>
    <w:rsid w:val="00EA24D5"/>
    <w:rsid w:val="00EA2866"/>
    <w:rsid w:val="00EA2A58"/>
    <w:rsid w:val="00EA2BCF"/>
    <w:rsid w:val="00EA2CA0"/>
    <w:rsid w:val="00EA2FB0"/>
    <w:rsid w:val="00EA3272"/>
    <w:rsid w:val="00EA3465"/>
    <w:rsid w:val="00EA34ED"/>
    <w:rsid w:val="00EA352E"/>
    <w:rsid w:val="00EA3785"/>
    <w:rsid w:val="00EA3BAA"/>
    <w:rsid w:val="00EA4236"/>
    <w:rsid w:val="00EA4CDA"/>
    <w:rsid w:val="00EA513A"/>
    <w:rsid w:val="00EA54B1"/>
    <w:rsid w:val="00EA5BC6"/>
    <w:rsid w:val="00EA5F0E"/>
    <w:rsid w:val="00EA6433"/>
    <w:rsid w:val="00EA6B64"/>
    <w:rsid w:val="00EA6FD1"/>
    <w:rsid w:val="00EA7163"/>
    <w:rsid w:val="00EA7463"/>
    <w:rsid w:val="00EA7541"/>
    <w:rsid w:val="00EA76C1"/>
    <w:rsid w:val="00EA7EAC"/>
    <w:rsid w:val="00EB0912"/>
    <w:rsid w:val="00EB0D3C"/>
    <w:rsid w:val="00EB0F59"/>
    <w:rsid w:val="00EB148C"/>
    <w:rsid w:val="00EB1FC2"/>
    <w:rsid w:val="00EB281F"/>
    <w:rsid w:val="00EB2940"/>
    <w:rsid w:val="00EB29C5"/>
    <w:rsid w:val="00EB3213"/>
    <w:rsid w:val="00EB3440"/>
    <w:rsid w:val="00EB3ABB"/>
    <w:rsid w:val="00EB40A7"/>
    <w:rsid w:val="00EB4510"/>
    <w:rsid w:val="00EB46F8"/>
    <w:rsid w:val="00EB471A"/>
    <w:rsid w:val="00EB5C6D"/>
    <w:rsid w:val="00EB5ED1"/>
    <w:rsid w:val="00EB606C"/>
    <w:rsid w:val="00EB609A"/>
    <w:rsid w:val="00EB62A3"/>
    <w:rsid w:val="00EB633D"/>
    <w:rsid w:val="00EB6741"/>
    <w:rsid w:val="00EB6866"/>
    <w:rsid w:val="00EB6959"/>
    <w:rsid w:val="00EB76E7"/>
    <w:rsid w:val="00EB76EC"/>
    <w:rsid w:val="00EB78BE"/>
    <w:rsid w:val="00EC03B4"/>
    <w:rsid w:val="00EC0480"/>
    <w:rsid w:val="00EC1017"/>
    <w:rsid w:val="00EC1387"/>
    <w:rsid w:val="00EC14B3"/>
    <w:rsid w:val="00EC1E52"/>
    <w:rsid w:val="00EC1F13"/>
    <w:rsid w:val="00EC21B7"/>
    <w:rsid w:val="00EC2305"/>
    <w:rsid w:val="00EC2B76"/>
    <w:rsid w:val="00EC30DE"/>
    <w:rsid w:val="00EC3E5A"/>
    <w:rsid w:val="00EC5046"/>
    <w:rsid w:val="00EC55CE"/>
    <w:rsid w:val="00EC5B3A"/>
    <w:rsid w:val="00EC60CE"/>
    <w:rsid w:val="00EC6599"/>
    <w:rsid w:val="00EC6692"/>
    <w:rsid w:val="00EC7ED0"/>
    <w:rsid w:val="00ED0247"/>
    <w:rsid w:val="00ED025E"/>
    <w:rsid w:val="00ED0764"/>
    <w:rsid w:val="00ED0C1D"/>
    <w:rsid w:val="00ED0E71"/>
    <w:rsid w:val="00ED15F7"/>
    <w:rsid w:val="00ED1696"/>
    <w:rsid w:val="00ED1A18"/>
    <w:rsid w:val="00ED1A6F"/>
    <w:rsid w:val="00ED20BD"/>
    <w:rsid w:val="00ED22EF"/>
    <w:rsid w:val="00ED257E"/>
    <w:rsid w:val="00ED2B16"/>
    <w:rsid w:val="00ED3AF2"/>
    <w:rsid w:val="00ED3B8B"/>
    <w:rsid w:val="00ED3D47"/>
    <w:rsid w:val="00ED3D57"/>
    <w:rsid w:val="00ED4545"/>
    <w:rsid w:val="00ED45CA"/>
    <w:rsid w:val="00ED48C5"/>
    <w:rsid w:val="00ED4BD8"/>
    <w:rsid w:val="00ED4DC7"/>
    <w:rsid w:val="00ED516C"/>
    <w:rsid w:val="00ED5342"/>
    <w:rsid w:val="00ED5F4E"/>
    <w:rsid w:val="00ED6389"/>
    <w:rsid w:val="00ED6BDF"/>
    <w:rsid w:val="00ED6C4F"/>
    <w:rsid w:val="00ED6E2F"/>
    <w:rsid w:val="00ED758B"/>
    <w:rsid w:val="00EE186B"/>
    <w:rsid w:val="00EE1B5D"/>
    <w:rsid w:val="00EE1C9C"/>
    <w:rsid w:val="00EE1FC1"/>
    <w:rsid w:val="00EE2286"/>
    <w:rsid w:val="00EE2B2F"/>
    <w:rsid w:val="00EE3A64"/>
    <w:rsid w:val="00EE422E"/>
    <w:rsid w:val="00EE43A6"/>
    <w:rsid w:val="00EE446B"/>
    <w:rsid w:val="00EE46C1"/>
    <w:rsid w:val="00EE4CF5"/>
    <w:rsid w:val="00EE5530"/>
    <w:rsid w:val="00EE5A2A"/>
    <w:rsid w:val="00EE5E83"/>
    <w:rsid w:val="00EF0A77"/>
    <w:rsid w:val="00EF0FF0"/>
    <w:rsid w:val="00EF1960"/>
    <w:rsid w:val="00EF1D4F"/>
    <w:rsid w:val="00EF1F57"/>
    <w:rsid w:val="00EF2887"/>
    <w:rsid w:val="00EF28D2"/>
    <w:rsid w:val="00EF3118"/>
    <w:rsid w:val="00EF3359"/>
    <w:rsid w:val="00EF3B86"/>
    <w:rsid w:val="00EF4518"/>
    <w:rsid w:val="00EF486C"/>
    <w:rsid w:val="00EF4DF5"/>
    <w:rsid w:val="00EF5196"/>
    <w:rsid w:val="00EF6217"/>
    <w:rsid w:val="00EF6445"/>
    <w:rsid w:val="00EF662A"/>
    <w:rsid w:val="00EF7EF6"/>
    <w:rsid w:val="00EF7EFC"/>
    <w:rsid w:val="00F0034C"/>
    <w:rsid w:val="00F00542"/>
    <w:rsid w:val="00F00794"/>
    <w:rsid w:val="00F00906"/>
    <w:rsid w:val="00F00930"/>
    <w:rsid w:val="00F00A9B"/>
    <w:rsid w:val="00F00C91"/>
    <w:rsid w:val="00F010A2"/>
    <w:rsid w:val="00F0146C"/>
    <w:rsid w:val="00F01BAE"/>
    <w:rsid w:val="00F01BE8"/>
    <w:rsid w:val="00F0217E"/>
    <w:rsid w:val="00F024BC"/>
    <w:rsid w:val="00F029F6"/>
    <w:rsid w:val="00F02F2F"/>
    <w:rsid w:val="00F03C1F"/>
    <w:rsid w:val="00F04056"/>
    <w:rsid w:val="00F04416"/>
    <w:rsid w:val="00F04B26"/>
    <w:rsid w:val="00F05A51"/>
    <w:rsid w:val="00F05AE4"/>
    <w:rsid w:val="00F05D79"/>
    <w:rsid w:val="00F05E96"/>
    <w:rsid w:val="00F05ED1"/>
    <w:rsid w:val="00F0601C"/>
    <w:rsid w:val="00F060A4"/>
    <w:rsid w:val="00F0683A"/>
    <w:rsid w:val="00F06A38"/>
    <w:rsid w:val="00F06A97"/>
    <w:rsid w:val="00F06E96"/>
    <w:rsid w:val="00F0700C"/>
    <w:rsid w:val="00F07618"/>
    <w:rsid w:val="00F07724"/>
    <w:rsid w:val="00F10094"/>
    <w:rsid w:val="00F10475"/>
    <w:rsid w:val="00F10540"/>
    <w:rsid w:val="00F109DC"/>
    <w:rsid w:val="00F11624"/>
    <w:rsid w:val="00F12237"/>
    <w:rsid w:val="00F123C1"/>
    <w:rsid w:val="00F12BCC"/>
    <w:rsid w:val="00F12C9B"/>
    <w:rsid w:val="00F12FE5"/>
    <w:rsid w:val="00F131F3"/>
    <w:rsid w:val="00F13C0D"/>
    <w:rsid w:val="00F149A3"/>
    <w:rsid w:val="00F14F82"/>
    <w:rsid w:val="00F15057"/>
    <w:rsid w:val="00F1537D"/>
    <w:rsid w:val="00F158B5"/>
    <w:rsid w:val="00F16197"/>
    <w:rsid w:val="00F16544"/>
    <w:rsid w:val="00F17083"/>
    <w:rsid w:val="00F170C6"/>
    <w:rsid w:val="00F1757E"/>
    <w:rsid w:val="00F175B1"/>
    <w:rsid w:val="00F179D8"/>
    <w:rsid w:val="00F17E4B"/>
    <w:rsid w:val="00F203DF"/>
    <w:rsid w:val="00F20ABD"/>
    <w:rsid w:val="00F21348"/>
    <w:rsid w:val="00F215D0"/>
    <w:rsid w:val="00F21A7B"/>
    <w:rsid w:val="00F21E8C"/>
    <w:rsid w:val="00F21F48"/>
    <w:rsid w:val="00F22315"/>
    <w:rsid w:val="00F22458"/>
    <w:rsid w:val="00F22634"/>
    <w:rsid w:val="00F229AC"/>
    <w:rsid w:val="00F23683"/>
    <w:rsid w:val="00F23D45"/>
    <w:rsid w:val="00F249DF"/>
    <w:rsid w:val="00F24D37"/>
    <w:rsid w:val="00F250A4"/>
    <w:rsid w:val="00F25A3D"/>
    <w:rsid w:val="00F25B27"/>
    <w:rsid w:val="00F25B95"/>
    <w:rsid w:val="00F25F46"/>
    <w:rsid w:val="00F25F7D"/>
    <w:rsid w:val="00F26DAF"/>
    <w:rsid w:val="00F27255"/>
    <w:rsid w:val="00F27C99"/>
    <w:rsid w:val="00F30184"/>
    <w:rsid w:val="00F30459"/>
    <w:rsid w:val="00F30DAB"/>
    <w:rsid w:val="00F30DB7"/>
    <w:rsid w:val="00F314AE"/>
    <w:rsid w:val="00F31821"/>
    <w:rsid w:val="00F32412"/>
    <w:rsid w:val="00F32651"/>
    <w:rsid w:val="00F32678"/>
    <w:rsid w:val="00F32733"/>
    <w:rsid w:val="00F346CA"/>
    <w:rsid w:val="00F34C80"/>
    <w:rsid w:val="00F35445"/>
    <w:rsid w:val="00F35592"/>
    <w:rsid w:val="00F3662A"/>
    <w:rsid w:val="00F36C3C"/>
    <w:rsid w:val="00F36D98"/>
    <w:rsid w:val="00F37A3A"/>
    <w:rsid w:val="00F37D90"/>
    <w:rsid w:val="00F37DA5"/>
    <w:rsid w:val="00F4011B"/>
    <w:rsid w:val="00F40123"/>
    <w:rsid w:val="00F416C3"/>
    <w:rsid w:val="00F4174D"/>
    <w:rsid w:val="00F41DA2"/>
    <w:rsid w:val="00F41FD6"/>
    <w:rsid w:val="00F4260D"/>
    <w:rsid w:val="00F42924"/>
    <w:rsid w:val="00F42A33"/>
    <w:rsid w:val="00F42A7E"/>
    <w:rsid w:val="00F43417"/>
    <w:rsid w:val="00F43649"/>
    <w:rsid w:val="00F4392F"/>
    <w:rsid w:val="00F44119"/>
    <w:rsid w:val="00F4425E"/>
    <w:rsid w:val="00F44C47"/>
    <w:rsid w:val="00F44CD3"/>
    <w:rsid w:val="00F44CE4"/>
    <w:rsid w:val="00F44F3C"/>
    <w:rsid w:val="00F456F7"/>
    <w:rsid w:val="00F45BC6"/>
    <w:rsid w:val="00F463B8"/>
    <w:rsid w:val="00F466D3"/>
    <w:rsid w:val="00F4739E"/>
    <w:rsid w:val="00F478AA"/>
    <w:rsid w:val="00F47A77"/>
    <w:rsid w:val="00F501C7"/>
    <w:rsid w:val="00F5179A"/>
    <w:rsid w:val="00F524BC"/>
    <w:rsid w:val="00F528AE"/>
    <w:rsid w:val="00F52B43"/>
    <w:rsid w:val="00F52DFF"/>
    <w:rsid w:val="00F5306B"/>
    <w:rsid w:val="00F536A0"/>
    <w:rsid w:val="00F54456"/>
    <w:rsid w:val="00F54661"/>
    <w:rsid w:val="00F559E2"/>
    <w:rsid w:val="00F55CDD"/>
    <w:rsid w:val="00F55D33"/>
    <w:rsid w:val="00F55D3B"/>
    <w:rsid w:val="00F55EE8"/>
    <w:rsid w:val="00F56E61"/>
    <w:rsid w:val="00F60335"/>
    <w:rsid w:val="00F604E0"/>
    <w:rsid w:val="00F60946"/>
    <w:rsid w:val="00F60A1C"/>
    <w:rsid w:val="00F60F90"/>
    <w:rsid w:val="00F611CC"/>
    <w:rsid w:val="00F61557"/>
    <w:rsid w:val="00F615C9"/>
    <w:rsid w:val="00F61D5A"/>
    <w:rsid w:val="00F62BFF"/>
    <w:rsid w:val="00F632BE"/>
    <w:rsid w:val="00F63977"/>
    <w:rsid w:val="00F63A1D"/>
    <w:rsid w:val="00F63D8E"/>
    <w:rsid w:val="00F63F3F"/>
    <w:rsid w:val="00F64AE5"/>
    <w:rsid w:val="00F64B9A"/>
    <w:rsid w:val="00F64C97"/>
    <w:rsid w:val="00F64ECF"/>
    <w:rsid w:val="00F655A2"/>
    <w:rsid w:val="00F665DB"/>
    <w:rsid w:val="00F6660C"/>
    <w:rsid w:val="00F66702"/>
    <w:rsid w:val="00F668EA"/>
    <w:rsid w:val="00F67645"/>
    <w:rsid w:val="00F70395"/>
    <w:rsid w:val="00F70972"/>
    <w:rsid w:val="00F70CFC"/>
    <w:rsid w:val="00F713BD"/>
    <w:rsid w:val="00F71A04"/>
    <w:rsid w:val="00F71B87"/>
    <w:rsid w:val="00F71D69"/>
    <w:rsid w:val="00F72290"/>
    <w:rsid w:val="00F72726"/>
    <w:rsid w:val="00F7388B"/>
    <w:rsid w:val="00F73B3D"/>
    <w:rsid w:val="00F742DC"/>
    <w:rsid w:val="00F7513A"/>
    <w:rsid w:val="00F756DD"/>
    <w:rsid w:val="00F75956"/>
    <w:rsid w:val="00F75D44"/>
    <w:rsid w:val="00F765D2"/>
    <w:rsid w:val="00F7759E"/>
    <w:rsid w:val="00F775B7"/>
    <w:rsid w:val="00F775FF"/>
    <w:rsid w:val="00F77BF1"/>
    <w:rsid w:val="00F802BE"/>
    <w:rsid w:val="00F80E72"/>
    <w:rsid w:val="00F8171F"/>
    <w:rsid w:val="00F817EA"/>
    <w:rsid w:val="00F81BF9"/>
    <w:rsid w:val="00F81C83"/>
    <w:rsid w:val="00F81E56"/>
    <w:rsid w:val="00F81EB2"/>
    <w:rsid w:val="00F82419"/>
    <w:rsid w:val="00F82521"/>
    <w:rsid w:val="00F829D6"/>
    <w:rsid w:val="00F82BF8"/>
    <w:rsid w:val="00F82D5D"/>
    <w:rsid w:val="00F82FF9"/>
    <w:rsid w:val="00F83096"/>
    <w:rsid w:val="00F83256"/>
    <w:rsid w:val="00F834BF"/>
    <w:rsid w:val="00F8381C"/>
    <w:rsid w:val="00F83E84"/>
    <w:rsid w:val="00F844AE"/>
    <w:rsid w:val="00F846E2"/>
    <w:rsid w:val="00F85A6F"/>
    <w:rsid w:val="00F85A8F"/>
    <w:rsid w:val="00F85BF8"/>
    <w:rsid w:val="00F863B0"/>
    <w:rsid w:val="00F866EE"/>
    <w:rsid w:val="00F8685E"/>
    <w:rsid w:val="00F872B0"/>
    <w:rsid w:val="00F87348"/>
    <w:rsid w:val="00F87F25"/>
    <w:rsid w:val="00F91147"/>
    <w:rsid w:val="00F91652"/>
    <w:rsid w:val="00F91AC7"/>
    <w:rsid w:val="00F92381"/>
    <w:rsid w:val="00F92391"/>
    <w:rsid w:val="00F92837"/>
    <w:rsid w:val="00F93171"/>
    <w:rsid w:val="00F93292"/>
    <w:rsid w:val="00F9331A"/>
    <w:rsid w:val="00F93419"/>
    <w:rsid w:val="00F93456"/>
    <w:rsid w:val="00F935BB"/>
    <w:rsid w:val="00F93F0C"/>
    <w:rsid w:val="00F93FC9"/>
    <w:rsid w:val="00F94E6C"/>
    <w:rsid w:val="00F951EC"/>
    <w:rsid w:val="00F9563C"/>
    <w:rsid w:val="00F95656"/>
    <w:rsid w:val="00F95E4B"/>
    <w:rsid w:val="00F965F4"/>
    <w:rsid w:val="00F97012"/>
    <w:rsid w:val="00F971B5"/>
    <w:rsid w:val="00F97287"/>
    <w:rsid w:val="00F97AE6"/>
    <w:rsid w:val="00F97C60"/>
    <w:rsid w:val="00FA0024"/>
    <w:rsid w:val="00FA0093"/>
    <w:rsid w:val="00FA061A"/>
    <w:rsid w:val="00FA0EEB"/>
    <w:rsid w:val="00FA10BD"/>
    <w:rsid w:val="00FA114A"/>
    <w:rsid w:val="00FA14D8"/>
    <w:rsid w:val="00FA18EE"/>
    <w:rsid w:val="00FA2095"/>
    <w:rsid w:val="00FA2359"/>
    <w:rsid w:val="00FA23BC"/>
    <w:rsid w:val="00FA2684"/>
    <w:rsid w:val="00FA2750"/>
    <w:rsid w:val="00FA2902"/>
    <w:rsid w:val="00FA3789"/>
    <w:rsid w:val="00FA3908"/>
    <w:rsid w:val="00FA43B6"/>
    <w:rsid w:val="00FA5454"/>
    <w:rsid w:val="00FA5510"/>
    <w:rsid w:val="00FA5805"/>
    <w:rsid w:val="00FA5986"/>
    <w:rsid w:val="00FA6A7E"/>
    <w:rsid w:val="00FA6D3A"/>
    <w:rsid w:val="00FA6D5B"/>
    <w:rsid w:val="00FA6E83"/>
    <w:rsid w:val="00FA7437"/>
    <w:rsid w:val="00FA74E1"/>
    <w:rsid w:val="00FA756D"/>
    <w:rsid w:val="00FA772B"/>
    <w:rsid w:val="00FA790B"/>
    <w:rsid w:val="00FA7F50"/>
    <w:rsid w:val="00FB0199"/>
    <w:rsid w:val="00FB052C"/>
    <w:rsid w:val="00FB05F6"/>
    <w:rsid w:val="00FB0794"/>
    <w:rsid w:val="00FB0909"/>
    <w:rsid w:val="00FB0AED"/>
    <w:rsid w:val="00FB0DFE"/>
    <w:rsid w:val="00FB0FC9"/>
    <w:rsid w:val="00FB15EF"/>
    <w:rsid w:val="00FB1B5B"/>
    <w:rsid w:val="00FB2651"/>
    <w:rsid w:val="00FB2CCD"/>
    <w:rsid w:val="00FB3070"/>
    <w:rsid w:val="00FB342C"/>
    <w:rsid w:val="00FB3817"/>
    <w:rsid w:val="00FB3959"/>
    <w:rsid w:val="00FB3EE6"/>
    <w:rsid w:val="00FB4181"/>
    <w:rsid w:val="00FB4213"/>
    <w:rsid w:val="00FB52DC"/>
    <w:rsid w:val="00FB61EE"/>
    <w:rsid w:val="00FB683C"/>
    <w:rsid w:val="00FB6EC8"/>
    <w:rsid w:val="00FB7319"/>
    <w:rsid w:val="00FB7608"/>
    <w:rsid w:val="00FB7B61"/>
    <w:rsid w:val="00FB7DAC"/>
    <w:rsid w:val="00FB7E7C"/>
    <w:rsid w:val="00FC03A2"/>
    <w:rsid w:val="00FC0632"/>
    <w:rsid w:val="00FC0A04"/>
    <w:rsid w:val="00FC1752"/>
    <w:rsid w:val="00FC1DAD"/>
    <w:rsid w:val="00FC1F4E"/>
    <w:rsid w:val="00FC236C"/>
    <w:rsid w:val="00FC253C"/>
    <w:rsid w:val="00FC2609"/>
    <w:rsid w:val="00FC2742"/>
    <w:rsid w:val="00FC285A"/>
    <w:rsid w:val="00FC298F"/>
    <w:rsid w:val="00FC38FD"/>
    <w:rsid w:val="00FC39D5"/>
    <w:rsid w:val="00FC3CC9"/>
    <w:rsid w:val="00FC3D48"/>
    <w:rsid w:val="00FC3F3F"/>
    <w:rsid w:val="00FC47A0"/>
    <w:rsid w:val="00FC47C8"/>
    <w:rsid w:val="00FC47E2"/>
    <w:rsid w:val="00FC4821"/>
    <w:rsid w:val="00FC4EFB"/>
    <w:rsid w:val="00FC4F41"/>
    <w:rsid w:val="00FC535F"/>
    <w:rsid w:val="00FC53A7"/>
    <w:rsid w:val="00FC5451"/>
    <w:rsid w:val="00FC54DF"/>
    <w:rsid w:val="00FC5553"/>
    <w:rsid w:val="00FC5A62"/>
    <w:rsid w:val="00FC5A79"/>
    <w:rsid w:val="00FC5C04"/>
    <w:rsid w:val="00FC65D6"/>
    <w:rsid w:val="00FC6B46"/>
    <w:rsid w:val="00FC6ED1"/>
    <w:rsid w:val="00FC6FAC"/>
    <w:rsid w:val="00FC7668"/>
    <w:rsid w:val="00FC78F2"/>
    <w:rsid w:val="00FD0281"/>
    <w:rsid w:val="00FD04ED"/>
    <w:rsid w:val="00FD0AE5"/>
    <w:rsid w:val="00FD10FD"/>
    <w:rsid w:val="00FD1248"/>
    <w:rsid w:val="00FD1580"/>
    <w:rsid w:val="00FD197D"/>
    <w:rsid w:val="00FD241E"/>
    <w:rsid w:val="00FD2467"/>
    <w:rsid w:val="00FD25EA"/>
    <w:rsid w:val="00FD2F96"/>
    <w:rsid w:val="00FD3107"/>
    <w:rsid w:val="00FD3349"/>
    <w:rsid w:val="00FD34A5"/>
    <w:rsid w:val="00FD4160"/>
    <w:rsid w:val="00FD41A5"/>
    <w:rsid w:val="00FD41AA"/>
    <w:rsid w:val="00FD41BF"/>
    <w:rsid w:val="00FD4F7C"/>
    <w:rsid w:val="00FD54F7"/>
    <w:rsid w:val="00FD5A22"/>
    <w:rsid w:val="00FD613E"/>
    <w:rsid w:val="00FD669A"/>
    <w:rsid w:val="00FD69FB"/>
    <w:rsid w:val="00FD7AC3"/>
    <w:rsid w:val="00FD7D36"/>
    <w:rsid w:val="00FE01C8"/>
    <w:rsid w:val="00FE11BF"/>
    <w:rsid w:val="00FE1987"/>
    <w:rsid w:val="00FE19BF"/>
    <w:rsid w:val="00FE1F7E"/>
    <w:rsid w:val="00FE2171"/>
    <w:rsid w:val="00FE22CA"/>
    <w:rsid w:val="00FE2414"/>
    <w:rsid w:val="00FE2CF9"/>
    <w:rsid w:val="00FE2D7B"/>
    <w:rsid w:val="00FE32B3"/>
    <w:rsid w:val="00FE3784"/>
    <w:rsid w:val="00FE3862"/>
    <w:rsid w:val="00FE39BE"/>
    <w:rsid w:val="00FE41BF"/>
    <w:rsid w:val="00FE4541"/>
    <w:rsid w:val="00FE4601"/>
    <w:rsid w:val="00FE4C81"/>
    <w:rsid w:val="00FE528E"/>
    <w:rsid w:val="00FE53BC"/>
    <w:rsid w:val="00FE540F"/>
    <w:rsid w:val="00FE54E4"/>
    <w:rsid w:val="00FE58D3"/>
    <w:rsid w:val="00FE5A6D"/>
    <w:rsid w:val="00FE603C"/>
    <w:rsid w:val="00FE63F8"/>
    <w:rsid w:val="00FE7006"/>
    <w:rsid w:val="00FE70B2"/>
    <w:rsid w:val="00FE7261"/>
    <w:rsid w:val="00FE73CC"/>
    <w:rsid w:val="00FE7A1D"/>
    <w:rsid w:val="00FE7A98"/>
    <w:rsid w:val="00FF05BD"/>
    <w:rsid w:val="00FF06FA"/>
    <w:rsid w:val="00FF0F61"/>
    <w:rsid w:val="00FF1634"/>
    <w:rsid w:val="00FF1BAA"/>
    <w:rsid w:val="00FF1DF9"/>
    <w:rsid w:val="00FF1F7F"/>
    <w:rsid w:val="00FF201D"/>
    <w:rsid w:val="00FF2592"/>
    <w:rsid w:val="00FF26E3"/>
    <w:rsid w:val="00FF2AA2"/>
    <w:rsid w:val="00FF2CA4"/>
    <w:rsid w:val="00FF315C"/>
    <w:rsid w:val="00FF3418"/>
    <w:rsid w:val="00FF365F"/>
    <w:rsid w:val="00FF36AE"/>
    <w:rsid w:val="00FF3C07"/>
    <w:rsid w:val="00FF4C8F"/>
    <w:rsid w:val="00FF4EE6"/>
    <w:rsid w:val="00FF51B9"/>
    <w:rsid w:val="00FF5F62"/>
    <w:rsid w:val="00FF6032"/>
    <w:rsid w:val="00FF626E"/>
    <w:rsid w:val="00FF6C21"/>
    <w:rsid w:val="00FF6F4D"/>
    <w:rsid w:val="00FF73BD"/>
    <w:rsid w:val="00FF73DC"/>
    <w:rsid w:val="00FF7F0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yle="mso-position-horizontal-relative:page;mso-position-vertical-relative:page" strokecolor="none [2429]">
      <v:stroke color="none [2429]" weight=".5pt"/>
      <v:shadow opacity="22938f" offset="0"/>
    </o:shapedefaults>
    <o:shapelayout v:ext="edit">
      <o:idmap v:ext="edit" data="1"/>
    </o:shapelayout>
  </w:shapeDefaults>
  <w:decimalSymbol w:val="."/>
  <w:listSeparator w:val=","/>
  <w14:docId w14:val="518180A7"/>
  <w15:chartTrackingRefBased/>
  <w15:docId w15:val="{25FB53EA-68D5-45F8-B8DE-087B82D6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uiPriority="1" w:qFormat="1"/>
    <w:lsdException w:name="Default Paragraph Font" w:uiPriority="1"/>
    <w:lsdException w:name="Subtitle" w:qFormat="1"/>
    <w:lsdException w:name="Hyperlink" w:uiPriority="99"/>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C4190A"/>
    <w:rPr>
      <w:rFonts w:ascii="Arial" w:hAnsi="Arial"/>
      <w:sz w:val="18"/>
      <w:szCs w:val="18"/>
    </w:rPr>
  </w:style>
  <w:style w:type="paragraph" w:styleId="Heading1">
    <w:name w:val="heading 1"/>
    <w:aliases w:val="FIS H1,H1,1,Heading,H1-Heading 1,h1,Header 1,l1,Legal Line 1,head 1,Heading No. L1,list 1,II+,I,heading 1,Heading11,Heading12,Heading111,Heading13,Heading112,Heading14,Heading113,Heading121,Heading1111,Heading131,Heading1121,h11,Header 11,l11"/>
    <w:next w:val="FISBody"/>
    <w:link w:val="Heading1Char"/>
    <w:qFormat/>
    <w:rsid w:val="005717D5"/>
    <w:pPr>
      <w:keepNext/>
      <w:numPr>
        <w:numId w:val="2"/>
      </w:numPr>
      <w:pBdr>
        <w:top w:val="single" w:sz="4" w:space="1" w:color="5B9BD5" w:themeColor="accent1"/>
        <w:left w:val="thickThinMediumGap" w:sz="24" w:space="4" w:color="5B9BD5" w:themeColor="accent1"/>
        <w:bottom w:val="single" w:sz="12" w:space="1" w:color="5B9BD5" w:themeColor="accent1"/>
      </w:pBdr>
      <w:shd w:val="clear" w:color="auto" w:fill="5B9BD5" w:themeFill="accent1"/>
      <w:tabs>
        <w:tab w:val="clear" w:pos="1440"/>
        <w:tab w:val="left" w:pos="720"/>
      </w:tabs>
      <w:spacing w:before="180" w:after="180"/>
      <w:ind w:left="360" w:right="432" w:firstLine="0"/>
      <w:outlineLvl w:val="0"/>
    </w:pPr>
    <w:rPr>
      <w:rFonts w:ascii="Tahoma" w:hAnsi="Tahoma" w:cs="Tahoma"/>
      <w:b/>
      <w:color w:val="F2F2F2" w:themeColor="background1" w:themeShade="F2"/>
      <w:kern w:val="24"/>
      <w:sz w:val="34"/>
      <w:szCs w:val="34"/>
      <w:lang w:val="en-GB"/>
    </w:rPr>
  </w:style>
  <w:style w:type="paragraph" w:styleId="Heading2">
    <w:name w:val="heading 2"/>
    <w:aliases w:val="FIS H2,H2 Char,UNDERRUBRIK 1-2 Char,h2 main heading Char,B Sub/Bold Char,B Sub/Bold1 Char,B Sub/Bold2 Char,B Sub/Bold11 Char,h2 main heading1 Char,h2 main heading2 Char,B Sub/Bold3 Char,B Sub/Bold12 Char,h2 main heading3 Char,h2,H2,l2"/>
    <w:basedOn w:val="Normal"/>
    <w:next w:val="FISBody"/>
    <w:link w:val="Heading2Char"/>
    <w:autoRedefine/>
    <w:qFormat/>
    <w:rsid w:val="00EC1017"/>
    <w:pPr>
      <w:keepNext/>
      <w:numPr>
        <w:ilvl w:val="1"/>
        <w:numId w:val="2"/>
      </w:numPr>
      <w:shd w:val="clear" w:color="auto" w:fill="FFFFFF"/>
      <w:tabs>
        <w:tab w:val="clear" w:pos="1080"/>
      </w:tabs>
      <w:spacing w:before="200" w:after="200"/>
      <w:ind w:left="1080" w:right="432" w:hanging="648"/>
      <w:outlineLvl w:val="1"/>
    </w:pPr>
    <w:rPr>
      <w:rFonts w:ascii="Segoe UI" w:hAnsi="Segoe UI" w:cs="Segoe UI"/>
      <w:color w:val="4472C4" w:themeColor="accent5"/>
      <w:kern w:val="24"/>
      <w:sz w:val="28"/>
      <w:szCs w:val="32"/>
      <w:lang w:val="en-GB"/>
    </w:rPr>
  </w:style>
  <w:style w:type="paragraph" w:styleId="Heading3">
    <w:name w:val="heading 3"/>
    <w:aliases w:val="FIS H3,H3,Title2,H31,H32,H33,H34,H35,título 3,h:3,Heading3,h3,H3-Heading 3,3,l3.3,l3,list 3,list3,subhead,1.,Heading No. L3,heading 3,Heading31,Heading32,Heading311,Heading33,Heading312,Heading34,Heading313,Heading321,Heading3111,Heading331,31"/>
    <w:basedOn w:val="Normal"/>
    <w:next w:val="FISBody"/>
    <w:link w:val="Heading3Char"/>
    <w:qFormat/>
    <w:rsid w:val="005717D5"/>
    <w:pPr>
      <w:keepNext/>
      <w:numPr>
        <w:ilvl w:val="2"/>
        <w:numId w:val="2"/>
      </w:numPr>
      <w:spacing w:before="240" w:after="120"/>
      <w:ind w:left="900" w:firstLine="0"/>
      <w:outlineLvl w:val="2"/>
    </w:pPr>
    <w:rPr>
      <w:rFonts w:ascii="Segoe UI" w:hAnsi="Segoe UI" w:cs="Segoe UI"/>
      <w:color w:val="4472C4" w:themeColor="accent5"/>
      <w:sz w:val="26"/>
      <w:szCs w:val="26"/>
      <w:lang w:val="en-GB"/>
    </w:rPr>
  </w:style>
  <w:style w:type="paragraph" w:styleId="Heading4">
    <w:name w:val="heading 4"/>
    <w:aliases w:val="FIS H4,Heading4,Heading41,Heading42,Heading411,Heading43,Heading412,Heading No. L4,4,H4-Heading 4,h4,l4,heading4,44,Heading44,Heading413,Heading421,Heading4111,Heading431,Heading4121,Heading No. L41,41,H4-Heading 41,h41,l41,heading41,441,42,I4"/>
    <w:basedOn w:val="Heading3"/>
    <w:next w:val="FISBody"/>
    <w:link w:val="Heading4Char"/>
    <w:autoRedefine/>
    <w:qFormat/>
    <w:rsid w:val="00894A45"/>
    <w:pPr>
      <w:numPr>
        <w:ilvl w:val="3"/>
      </w:numPr>
      <w:tabs>
        <w:tab w:val="clear" w:pos="2520"/>
        <w:tab w:val="left" w:pos="1985"/>
      </w:tabs>
      <w:ind w:left="1434" w:hanging="357"/>
      <w:outlineLvl w:val="3"/>
    </w:pPr>
    <w:rPr>
      <w:rFonts w:ascii="Segoe UI Light" w:hAnsi="Segoe UI Light" w:cs="Segoe UI Light"/>
      <w:sz w:val="24"/>
    </w:rPr>
  </w:style>
  <w:style w:type="paragraph" w:styleId="Heading5">
    <w:name w:val="heading 5"/>
    <w:aliases w:val="5,H5-Heading 5,h5,Heading5,l5,heading5,H51,H52,H511,H53,H512,H521,H5111,IS41 Heading 5,L5"/>
    <w:basedOn w:val="Normal"/>
    <w:next w:val="Normal"/>
    <w:link w:val="Heading5Char"/>
    <w:rsid w:val="00CB2E2B"/>
    <w:pPr>
      <w:numPr>
        <w:numId w:val="10"/>
      </w:numPr>
      <w:spacing w:before="40" w:after="80"/>
      <w:outlineLvl w:val="4"/>
    </w:pPr>
    <w:rPr>
      <w:b/>
      <w:bCs/>
      <w:sz w:val="22"/>
    </w:rPr>
  </w:style>
  <w:style w:type="paragraph" w:styleId="Heading6">
    <w:name w:val="heading 6"/>
    <w:aliases w:val="H6,h6"/>
    <w:basedOn w:val="Normal"/>
    <w:next w:val="Normal"/>
    <w:link w:val="Heading6Char"/>
    <w:rsid w:val="00CB2E2B"/>
    <w:pPr>
      <w:keepNext/>
      <w:shd w:val="clear" w:color="auto" w:fill="FFFFFF"/>
      <w:jc w:val="center"/>
      <w:outlineLvl w:val="5"/>
    </w:pPr>
    <w:rPr>
      <w:b/>
    </w:rPr>
  </w:style>
  <w:style w:type="paragraph" w:styleId="Heading7">
    <w:name w:val="heading 7"/>
    <w:aliases w:val="7,ExhibitTitle,st,Objective,heading7,req3,h7"/>
    <w:basedOn w:val="Normal"/>
    <w:next w:val="Normal"/>
    <w:link w:val="Heading7Char"/>
    <w:rsid w:val="00CB2E2B"/>
    <w:pPr>
      <w:spacing w:before="240" w:after="60"/>
      <w:outlineLvl w:val="6"/>
    </w:pPr>
  </w:style>
  <w:style w:type="paragraph" w:styleId="Heading8">
    <w:name w:val="heading 8"/>
    <w:aliases w:val="8,FigureTitle,Condition,requirement,req2,req,figure title"/>
    <w:basedOn w:val="Normal"/>
    <w:next w:val="Normal"/>
    <w:link w:val="Heading8Char"/>
    <w:rsid w:val="00CB2E2B"/>
    <w:pPr>
      <w:spacing w:before="240" w:after="60"/>
      <w:outlineLvl w:val="7"/>
    </w:pPr>
    <w:rPr>
      <w:i/>
    </w:rPr>
  </w:style>
  <w:style w:type="paragraph" w:styleId="Heading9">
    <w:name w:val="heading 9"/>
    <w:aliases w:val="9,TableTitle,Cond'l Reqt.,rb,req bullet,req1,tt,ft,table title"/>
    <w:basedOn w:val="Normal"/>
    <w:next w:val="Normal"/>
    <w:link w:val="Heading9Char"/>
    <w:rsid w:val="00CB2E2B"/>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1BodyText1">
    <w:name w:val="Bd-1 (BodyText 1)"/>
    <w:link w:val="Bd-1BodyText1Char"/>
    <w:rsid w:val="00CB2E2B"/>
    <w:pPr>
      <w:adjustRightInd w:val="0"/>
      <w:snapToGrid w:val="0"/>
      <w:spacing w:line="264" w:lineRule="auto"/>
      <w:ind w:left="720"/>
      <w:jc w:val="both"/>
    </w:pPr>
    <w:rPr>
      <w:rFonts w:ascii="Verdana" w:hAnsi="Verdana"/>
      <w:sz w:val="18"/>
      <w:lang w:val="en-GB"/>
    </w:rPr>
  </w:style>
  <w:style w:type="paragraph" w:customStyle="1" w:styleId="MainText">
    <w:name w:val="Main Text"/>
    <w:basedOn w:val="Normal"/>
    <w:link w:val="MainTextChar"/>
    <w:rsid w:val="00BF110E"/>
    <w:pPr>
      <w:spacing w:before="120" w:after="120" w:line="312" w:lineRule="auto"/>
      <w:ind w:left="2160"/>
      <w:jc w:val="both"/>
    </w:pPr>
    <w:rPr>
      <w:sz w:val="22"/>
      <w:szCs w:val="22"/>
    </w:rPr>
  </w:style>
  <w:style w:type="paragraph" w:customStyle="1" w:styleId="ArialNormal">
    <w:name w:val="Arial Normal"/>
    <w:basedOn w:val="Normal"/>
    <w:rsid w:val="00CB2E2B"/>
    <w:rPr>
      <w:sz w:val="20"/>
      <w:szCs w:val="24"/>
    </w:rPr>
  </w:style>
  <w:style w:type="paragraph" w:styleId="BalloonText">
    <w:name w:val="Balloon Text"/>
    <w:basedOn w:val="Normal"/>
    <w:link w:val="BalloonTextChar"/>
    <w:semiHidden/>
    <w:rsid w:val="00CB2E2B"/>
    <w:rPr>
      <w:rFonts w:ascii="Tahoma" w:hAnsi="Tahoma" w:cs="Tahoma"/>
      <w:sz w:val="16"/>
      <w:szCs w:val="16"/>
    </w:rPr>
  </w:style>
  <w:style w:type="character" w:customStyle="1" w:styleId="MainTextChar">
    <w:name w:val="Main Text Char"/>
    <w:link w:val="MainText"/>
    <w:rsid w:val="00BF110E"/>
    <w:rPr>
      <w:rFonts w:ascii="Arial" w:hAnsi="Arial"/>
      <w:sz w:val="22"/>
      <w:szCs w:val="22"/>
    </w:rPr>
  </w:style>
  <w:style w:type="paragraph" w:customStyle="1" w:styleId="Bd-Nl1">
    <w:name w:val="Bd-Nl1"/>
    <w:basedOn w:val="Bd-1BodyText1"/>
    <w:rsid w:val="00CB2E2B"/>
    <w:pPr>
      <w:tabs>
        <w:tab w:val="left" w:pos="1296"/>
      </w:tabs>
      <w:spacing w:after="60"/>
      <w:ind w:left="1296" w:hanging="576"/>
    </w:pPr>
  </w:style>
  <w:style w:type="paragraph" w:customStyle="1" w:styleId="Bd-ParaTitle1">
    <w:name w:val="Bd-ParaTitle1"/>
    <w:basedOn w:val="Bd-1BodyText1"/>
    <w:rsid w:val="00CB2E2B"/>
    <w:pPr>
      <w:jc w:val="left"/>
    </w:pPr>
    <w:rPr>
      <w:rFonts w:ascii="Tahoma" w:hAnsi="Tahoma" w:cs="Tahoma"/>
      <w:b/>
      <w:sz w:val="20"/>
    </w:rPr>
  </w:style>
  <w:style w:type="paragraph" w:customStyle="1" w:styleId="Bd-Remarksi">
    <w:name w:val="Bd-Remarks/i"/>
    <w:basedOn w:val="Bd-1BodyText1"/>
    <w:rsid w:val="00CB2E2B"/>
    <w:rPr>
      <w:i/>
    </w:rPr>
  </w:style>
  <w:style w:type="paragraph" w:customStyle="1" w:styleId="Bl-1Bullet1">
    <w:name w:val="Bl-1 (Bullet 1)"/>
    <w:rsid w:val="00CB2E2B"/>
    <w:pPr>
      <w:numPr>
        <w:numId w:val="1"/>
      </w:numPr>
      <w:adjustRightInd w:val="0"/>
      <w:snapToGrid w:val="0"/>
      <w:spacing w:after="40" w:line="264" w:lineRule="auto"/>
    </w:pPr>
    <w:rPr>
      <w:rFonts w:ascii="Verdana" w:hAnsi="Verdana"/>
      <w:sz w:val="18"/>
      <w:lang w:val="en-GB"/>
    </w:rPr>
  </w:style>
  <w:style w:type="paragraph" w:customStyle="1" w:styleId="Bl-1iIndentBullet1">
    <w:name w:val="Bl-1i (IndentBullet 1)"/>
    <w:basedOn w:val="Bl-1Bullet1"/>
    <w:rsid w:val="00CB2E2B"/>
    <w:pPr>
      <w:numPr>
        <w:numId w:val="0"/>
      </w:numPr>
    </w:pPr>
  </w:style>
  <w:style w:type="paragraph" w:styleId="BodyText">
    <w:name w:val="Body Text"/>
    <w:aliases w:val="bt,Body3"/>
    <w:basedOn w:val="Normal"/>
    <w:link w:val="BodyTextChar"/>
    <w:rsid w:val="00CB2E2B"/>
    <w:pPr>
      <w:spacing w:after="240" w:line="240" w:lineRule="atLeast"/>
    </w:pPr>
    <w:rPr>
      <w:sz w:val="20"/>
    </w:rPr>
  </w:style>
  <w:style w:type="character" w:styleId="CommentReference">
    <w:name w:val="annotation reference"/>
    <w:semiHidden/>
    <w:rsid w:val="00CB2E2B"/>
    <w:rPr>
      <w:rFonts w:ascii="Arial Narrow" w:hAnsi="Arial Narrow"/>
      <w:b/>
      <w:color w:val="0000FF"/>
      <w:sz w:val="16"/>
      <w:szCs w:val="16"/>
      <w:lang w:val="en-GB"/>
    </w:rPr>
  </w:style>
  <w:style w:type="paragraph" w:styleId="CommentText">
    <w:name w:val="annotation text"/>
    <w:basedOn w:val="Normal"/>
    <w:link w:val="CommentTextChar"/>
    <w:semiHidden/>
    <w:rsid w:val="00CB2E2B"/>
  </w:style>
  <w:style w:type="paragraph" w:styleId="CommentSubject">
    <w:name w:val="annotation subject"/>
    <w:basedOn w:val="CommentText"/>
    <w:next w:val="CommentText"/>
    <w:link w:val="CommentSubjectChar"/>
    <w:semiHidden/>
    <w:rsid w:val="00CB2E2B"/>
    <w:rPr>
      <w:b/>
      <w:bCs/>
      <w:sz w:val="20"/>
    </w:rPr>
  </w:style>
  <w:style w:type="paragraph" w:customStyle="1" w:styleId="Comnt1">
    <w:name w:val="Comnt1"/>
    <w:basedOn w:val="Bd-1BodyText1"/>
    <w:rsid w:val="00CB2E2B"/>
    <w:rPr>
      <w:b/>
      <w:sz w:val="20"/>
      <w:szCs w:val="24"/>
    </w:rPr>
  </w:style>
  <w:style w:type="paragraph" w:customStyle="1" w:styleId="Cover-CustName">
    <w:name w:val="Cover-CustName"/>
    <w:basedOn w:val="Normal"/>
    <w:rsid w:val="00CB2E2B"/>
    <w:pPr>
      <w:spacing w:after="120"/>
      <w:jc w:val="right"/>
    </w:pPr>
    <w:rPr>
      <w:rFonts w:ascii="Bookman Old Style" w:hAnsi="Bookman Old Style"/>
      <w:b/>
      <w:kern w:val="24"/>
      <w:sz w:val="52"/>
    </w:rPr>
  </w:style>
  <w:style w:type="paragraph" w:customStyle="1" w:styleId="Cover-Date">
    <w:name w:val="Cover-Date"/>
    <w:basedOn w:val="Normal"/>
    <w:rsid w:val="00CB2E2B"/>
    <w:pPr>
      <w:shd w:val="pct20" w:color="000000" w:fill="FFFFFF"/>
      <w:jc w:val="center"/>
    </w:pPr>
    <w:rPr>
      <w:rFonts w:ascii="Tahoma" w:hAnsi="Tahoma"/>
      <w:b/>
      <w:sz w:val="24"/>
    </w:rPr>
  </w:style>
  <w:style w:type="paragraph" w:customStyle="1" w:styleId="Cover-LineBottom">
    <w:name w:val="Cover-LineBottom"/>
    <w:basedOn w:val="Normal"/>
    <w:rsid w:val="00CB2E2B"/>
    <w:pPr>
      <w:pBdr>
        <w:bottom w:val="thickThinSmallGap" w:sz="36" w:space="1" w:color="auto"/>
      </w:pBdr>
    </w:pPr>
  </w:style>
  <w:style w:type="paragraph" w:customStyle="1" w:styleId="Cover-LineBottomThin">
    <w:name w:val="Cover-LineBottomThin"/>
    <w:basedOn w:val="Cover-LineBottom"/>
    <w:rsid w:val="00CB2E2B"/>
    <w:pPr>
      <w:pBdr>
        <w:bottom w:val="thickThinSmallGap" w:sz="12" w:space="1" w:color="333333"/>
      </w:pBdr>
    </w:pPr>
  </w:style>
  <w:style w:type="paragraph" w:customStyle="1" w:styleId="Cover-LineTop">
    <w:name w:val="Cover-LineTop"/>
    <w:basedOn w:val="Normal"/>
    <w:rsid w:val="00CB2E2B"/>
    <w:pPr>
      <w:pBdr>
        <w:top w:val="thinThickSmallGap" w:sz="36" w:space="1" w:color="auto"/>
      </w:pBdr>
    </w:pPr>
  </w:style>
  <w:style w:type="paragraph" w:customStyle="1" w:styleId="Cover-MCS">
    <w:name w:val="Cover-MCS"/>
    <w:basedOn w:val="Normal"/>
    <w:rsid w:val="00CB2E2B"/>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rsid w:val="00CB2E2B"/>
    <w:pPr>
      <w:jc w:val="center"/>
    </w:pPr>
    <w:rPr>
      <w:rFonts w:ascii="Arial Black" w:hAnsi="Arial Black"/>
      <w:b/>
      <w:i/>
      <w:iCs/>
      <w:spacing w:val="-20"/>
      <w:kern w:val="24"/>
      <w:sz w:val="46"/>
    </w:rPr>
  </w:style>
  <w:style w:type="paragraph" w:customStyle="1" w:styleId="Cover-PreparedBy">
    <w:name w:val="Cover-PreparedBy"/>
    <w:basedOn w:val="Normal"/>
    <w:rsid w:val="00CB2E2B"/>
    <w:pPr>
      <w:spacing w:line="264" w:lineRule="auto"/>
      <w:jc w:val="right"/>
    </w:pPr>
    <w:rPr>
      <w:b/>
      <w:bCs/>
    </w:rPr>
  </w:style>
  <w:style w:type="paragraph" w:customStyle="1" w:styleId="Cover-PreparedByMCS">
    <w:name w:val="Cover-PreparedByMCS"/>
    <w:basedOn w:val="Cover-PreparedBy"/>
    <w:rsid w:val="00CB2E2B"/>
    <w:pPr>
      <w:spacing w:line="240" w:lineRule="auto"/>
    </w:pPr>
    <w:rPr>
      <w:rFonts w:ascii="Arial Black" w:hAnsi="Arial Black"/>
      <w:b w:val="0"/>
      <w:bCs w:val="0"/>
      <w:i/>
      <w:iCs/>
    </w:rPr>
  </w:style>
  <w:style w:type="paragraph" w:customStyle="1" w:styleId="Cover-SpecType">
    <w:name w:val="Cover-SpecType"/>
    <w:basedOn w:val="Normal"/>
    <w:rsid w:val="00CB2E2B"/>
    <w:pPr>
      <w:jc w:val="right"/>
    </w:pPr>
    <w:rPr>
      <w:i/>
      <w:iCs/>
      <w:sz w:val="28"/>
    </w:rPr>
  </w:style>
  <w:style w:type="paragraph" w:customStyle="1" w:styleId="Cover-Title">
    <w:name w:val="Cover-Title"/>
    <w:basedOn w:val="Normal"/>
    <w:rsid w:val="00CB2E2B"/>
    <w:pPr>
      <w:jc w:val="right"/>
    </w:pPr>
    <w:rPr>
      <w:rFonts w:ascii="Tahoma" w:hAnsi="Tahoma" w:cs="Tahoma"/>
      <w:b/>
      <w:sz w:val="56"/>
    </w:rPr>
  </w:style>
  <w:style w:type="paragraph" w:customStyle="1" w:styleId="Cover-Title-Small">
    <w:name w:val="Cover-Title-Small"/>
    <w:basedOn w:val="Cover-Title"/>
    <w:rsid w:val="00CB2E2B"/>
    <w:pPr>
      <w:jc w:val="center"/>
    </w:pPr>
    <w:rPr>
      <w:sz w:val="36"/>
    </w:rPr>
  </w:style>
  <w:style w:type="paragraph" w:styleId="Footer">
    <w:name w:val="footer"/>
    <w:aliases w:val="footer odd"/>
    <w:basedOn w:val="Normal"/>
    <w:link w:val="FooterChar"/>
    <w:uiPriority w:val="99"/>
    <w:rsid w:val="00CB2E2B"/>
    <w:pPr>
      <w:pBdr>
        <w:top w:val="single" w:sz="2" w:space="1" w:color="808080"/>
      </w:pBdr>
      <w:tabs>
        <w:tab w:val="right" w:pos="8597"/>
      </w:tabs>
    </w:pPr>
    <w:rPr>
      <w:b/>
      <w:sz w:val="16"/>
    </w:rPr>
  </w:style>
  <w:style w:type="paragraph" w:styleId="Header">
    <w:name w:val="header"/>
    <w:basedOn w:val="Normal"/>
    <w:link w:val="HeaderChar"/>
    <w:rsid w:val="006F076F"/>
    <w:pPr>
      <w:pBdr>
        <w:bottom w:val="single" w:sz="2" w:space="1" w:color="808080"/>
      </w:pBdr>
      <w:jc w:val="right"/>
    </w:pPr>
    <w:rPr>
      <w:i/>
      <w:sz w:val="16"/>
    </w:rPr>
  </w:style>
  <w:style w:type="paragraph" w:customStyle="1" w:styleId="Heading-1-NoNum">
    <w:name w:val="Heading-1-NoNum"/>
    <w:rsid w:val="00CB2E2B"/>
    <w:rPr>
      <w:rFonts w:ascii="Tahoma" w:hAnsi="Tahoma"/>
      <w:b/>
      <w:sz w:val="30"/>
    </w:rPr>
  </w:style>
  <w:style w:type="paragraph" w:customStyle="1" w:styleId="Heading-2-NoNum">
    <w:name w:val="Heading-2-NoNum"/>
    <w:rsid w:val="00CB2E2B"/>
    <w:pPr>
      <w:spacing w:before="60" w:after="120" w:line="264" w:lineRule="auto"/>
      <w:ind w:left="720"/>
    </w:pPr>
    <w:rPr>
      <w:rFonts w:ascii="Tahoma" w:hAnsi="Tahoma"/>
      <w:b/>
      <w:sz w:val="24"/>
      <w:lang w:val="en-GB"/>
    </w:rPr>
  </w:style>
  <w:style w:type="character" w:styleId="Hyperlink">
    <w:name w:val="Hyperlink"/>
    <w:uiPriority w:val="99"/>
    <w:rsid w:val="00AB1880"/>
    <w:rPr>
      <w:rFonts w:ascii="Arial" w:hAnsi="Arial"/>
      <w:noProof/>
      <w:color w:val="0000FF"/>
      <w:sz w:val="18"/>
      <w:u w:val="single"/>
    </w:rPr>
  </w:style>
  <w:style w:type="paragraph" w:styleId="ListBullet">
    <w:name w:val="List Bullet"/>
    <w:basedOn w:val="Normal"/>
    <w:autoRedefine/>
    <w:rsid w:val="00CB2E2B"/>
  </w:style>
  <w:style w:type="paragraph" w:customStyle="1" w:styleId="Note">
    <w:name w:val="Note"/>
    <w:basedOn w:val="Normal"/>
    <w:rsid w:val="00CB2E2B"/>
    <w:pPr>
      <w:pBdr>
        <w:top w:val="single" w:sz="12" w:space="1" w:color="auto"/>
        <w:left w:val="single" w:sz="12" w:space="4" w:color="auto"/>
        <w:bottom w:val="single" w:sz="12" w:space="1" w:color="auto"/>
        <w:right w:val="single" w:sz="12" w:space="4" w:color="auto"/>
      </w:pBdr>
      <w:shd w:val="clear" w:color="auto" w:fill="CCFFFF"/>
      <w:ind w:left="720" w:right="720"/>
    </w:pPr>
    <w:rPr>
      <w:sz w:val="20"/>
      <w:szCs w:val="24"/>
    </w:rPr>
  </w:style>
  <w:style w:type="paragraph" w:customStyle="1" w:styleId="Quote-1">
    <w:name w:val="Quote-1"/>
    <w:basedOn w:val="Bd-1BodyText1"/>
    <w:rsid w:val="00CB2E2B"/>
    <w:pPr>
      <w:ind w:left="1080" w:right="360"/>
    </w:pPr>
    <w:rPr>
      <w:rFonts w:ascii="Times New Roman" w:hAnsi="Times New Roman"/>
      <w:i/>
    </w:rPr>
  </w:style>
  <w:style w:type="paragraph" w:customStyle="1" w:styleId="SpacerLine-Thin">
    <w:name w:val="SpacerLine-Thin"/>
    <w:basedOn w:val="Normal"/>
    <w:rsid w:val="00CB2E2B"/>
    <w:pPr>
      <w:spacing w:line="72" w:lineRule="auto"/>
    </w:pPr>
  </w:style>
  <w:style w:type="paragraph" w:customStyle="1" w:styleId="FISTitle1">
    <w:name w:val="FIS Title1"/>
    <w:basedOn w:val="Bd-1BodyText1"/>
    <w:link w:val="FISTitle1Char"/>
    <w:rsid w:val="00A9606A"/>
    <w:pPr>
      <w:jc w:val="right"/>
    </w:pPr>
    <w:rPr>
      <w:b/>
      <w:sz w:val="40"/>
      <w:szCs w:val="40"/>
    </w:rPr>
  </w:style>
  <w:style w:type="numbering" w:customStyle="1" w:styleId="StyleNumbered">
    <w:name w:val="Style Numbered"/>
    <w:basedOn w:val="NoList"/>
    <w:rsid w:val="00CB2E2B"/>
    <w:pPr>
      <w:numPr>
        <w:numId w:val="3"/>
      </w:numPr>
    </w:pPr>
  </w:style>
  <w:style w:type="table" w:styleId="TableGrid">
    <w:name w:val="Table Grid"/>
    <w:aliases w:val="PhuongNV-Style"/>
    <w:basedOn w:val="TableNormal"/>
    <w:rsid w:val="00CB2E2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CB2E2B"/>
    <w:pPr>
      <w:spacing w:before="40" w:after="40"/>
      <w:jc w:val="center"/>
    </w:pPr>
    <w:rPr>
      <w:b/>
      <w:color w:val="FFFFFF"/>
      <w:sz w:val="20"/>
    </w:rPr>
  </w:style>
  <w:style w:type="paragraph" w:customStyle="1" w:styleId="Table-Text">
    <w:name w:val="Table-Text"/>
    <w:basedOn w:val="Normal"/>
    <w:rsid w:val="00CB2E2B"/>
    <w:pPr>
      <w:spacing w:after="60"/>
    </w:pPr>
  </w:style>
  <w:style w:type="paragraph" w:customStyle="1" w:styleId="Table-Num1">
    <w:name w:val="Table-Num1"/>
    <w:basedOn w:val="Table-Text"/>
    <w:rsid w:val="00CB2E2B"/>
    <w:pPr>
      <w:jc w:val="center"/>
    </w:pPr>
  </w:style>
  <w:style w:type="paragraph" w:customStyle="1" w:styleId="Table-Title">
    <w:name w:val="Table-Title"/>
    <w:basedOn w:val="Normal"/>
    <w:rsid w:val="00CB2E2B"/>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Num">
    <w:name w:val="Table-TotalNum"/>
    <w:basedOn w:val="Normal"/>
    <w:rsid w:val="00BD0BFC"/>
    <w:pPr>
      <w:spacing w:after="60"/>
      <w:jc w:val="center"/>
    </w:pPr>
    <w:rPr>
      <w:b/>
    </w:rPr>
  </w:style>
  <w:style w:type="paragraph" w:styleId="TOC1">
    <w:name w:val="toc 1"/>
    <w:basedOn w:val="Normal"/>
    <w:next w:val="Normal"/>
    <w:autoRedefine/>
    <w:uiPriority w:val="39"/>
    <w:rsid w:val="00E94A9C"/>
    <w:pPr>
      <w:tabs>
        <w:tab w:val="left" w:pos="1872"/>
        <w:tab w:val="left" w:pos="3557"/>
        <w:tab w:val="right" w:pos="8584"/>
      </w:tabs>
      <w:spacing w:before="120" w:after="80" w:line="360" w:lineRule="auto"/>
      <w:ind w:left="2880" w:right="431"/>
    </w:pPr>
    <w:rPr>
      <w:rFonts w:ascii="Segoe UI" w:hAnsi="Segoe UI" w:cs="Segoe UI"/>
      <w:b/>
      <w:sz w:val="21"/>
      <w:szCs w:val="21"/>
    </w:rPr>
  </w:style>
  <w:style w:type="paragraph" w:styleId="TOC2">
    <w:name w:val="toc 2"/>
    <w:basedOn w:val="Normal"/>
    <w:next w:val="Normal"/>
    <w:autoRedefine/>
    <w:uiPriority w:val="39"/>
    <w:rsid w:val="00AD45F6"/>
    <w:pPr>
      <w:tabs>
        <w:tab w:val="left" w:pos="1872"/>
        <w:tab w:val="left" w:pos="3557"/>
        <w:tab w:val="right" w:pos="8584"/>
      </w:tabs>
      <w:spacing w:before="120" w:line="360" w:lineRule="auto"/>
      <w:ind w:left="2880"/>
    </w:pPr>
    <w:rPr>
      <w:noProof/>
      <w:szCs w:val="24"/>
    </w:rPr>
  </w:style>
  <w:style w:type="paragraph" w:styleId="TOC3">
    <w:name w:val="toc 3"/>
    <w:basedOn w:val="Normal"/>
    <w:next w:val="Normal"/>
    <w:autoRedefine/>
    <w:uiPriority w:val="39"/>
    <w:rsid w:val="00E94A9C"/>
    <w:pPr>
      <w:tabs>
        <w:tab w:val="left" w:pos="1872"/>
        <w:tab w:val="left" w:pos="3550"/>
        <w:tab w:val="right" w:pos="8584"/>
      </w:tabs>
      <w:spacing w:line="360" w:lineRule="auto"/>
      <w:ind w:left="2880"/>
    </w:pPr>
    <w:rPr>
      <w:noProof/>
      <w:szCs w:val="24"/>
    </w:rPr>
  </w:style>
  <w:style w:type="paragraph" w:styleId="TOC4">
    <w:name w:val="toc 4"/>
    <w:basedOn w:val="Normal"/>
    <w:next w:val="Normal"/>
    <w:autoRedefine/>
    <w:rsid w:val="00CB2E2B"/>
    <w:pPr>
      <w:tabs>
        <w:tab w:val="right" w:leader="dot" w:pos="8584"/>
      </w:tabs>
      <w:ind w:left="2736" w:right="576" w:hanging="864"/>
    </w:pPr>
    <w:rPr>
      <w:noProof/>
      <w:sz w:val="16"/>
      <w:szCs w:val="24"/>
    </w:rPr>
  </w:style>
  <w:style w:type="paragraph" w:styleId="TOC5">
    <w:name w:val="toc 5"/>
    <w:basedOn w:val="Normal"/>
    <w:next w:val="Normal"/>
    <w:autoRedefine/>
    <w:rsid w:val="00CB2E2B"/>
    <w:pPr>
      <w:ind w:left="800"/>
    </w:pPr>
    <w:rPr>
      <w:rFonts w:ascii="Times New Roman" w:hAnsi="Times New Roman"/>
    </w:rPr>
  </w:style>
  <w:style w:type="paragraph" w:styleId="TOC6">
    <w:name w:val="toc 6"/>
    <w:basedOn w:val="Normal"/>
    <w:next w:val="Normal"/>
    <w:autoRedefine/>
    <w:semiHidden/>
    <w:rsid w:val="00CB2E2B"/>
    <w:pPr>
      <w:ind w:left="1000"/>
    </w:pPr>
    <w:rPr>
      <w:rFonts w:ascii="Times New Roman" w:hAnsi="Times New Roman"/>
    </w:rPr>
  </w:style>
  <w:style w:type="paragraph" w:styleId="TOC7">
    <w:name w:val="toc 7"/>
    <w:basedOn w:val="Normal"/>
    <w:next w:val="Normal"/>
    <w:autoRedefine/>
    <w:semiHidden/>
    <w:rsid w:val="00CB2E2B"/>
    <w:pPr>
      <w:ind w:left="1200"/>
    </w:pPr>
    <w:rPr>
      <w:rFonts w:ascii="Times New Roman" w:hAnsi="Times New Roman"/>
    </w:rPr>
  </w:style>
  <w:style w:type="paragraph" w:styleId="TOC9">
    <w:name w:val="toc 9"/>
    <w:basedOn w:val="Normal"/>
    <w:next w:val="Normal"/>
    <w:autoRedefine/>
    <w:semiHidden/>
    <w:rsid w:val="00CB2E2B"/>
    <w:pPr>
      <w:ind w:left="1440"/>
    </w:pPr>
  </w:style>
  <w:style w:type="paragraph" w:customStyle="1" w:styleId="TOC-0">
    <w:name w:val="TOC-0"/>
    <w:basedOn w:val="Heading1"/>
    <w:rsid w:val="00CB2E2B"/>
    <w:pPr>
      <w:numPr>
        <w:numId w:val="0"/>
      </w:numPr>
    </w:pPr>
  </w:style>
  <w:style w:type="paragraph" w:customStyle="1" w:styleId="Tt1">
    <w:name w:val="Tt1"/>
    <w:basedOn w:val="Table-Text"/>
    <w:rsid w:val="00CB2E2B"/>
    <w:pPr>
      <w:spacing w:line="264" w:lineRule="auto"/>
    </w:pPr>
  </w:style>
  <w:style w:type="paragraph" w:styleId="DocumentMap">
    <w:name w:val="Document Map"/>
    <w:basedOn w:val="Normal"/>
    <w:link w:val="DocumentMapChar"/>
    <w:semiHidden/>
    <w:rsid w:val="00004C52"/>
    <w:pPr>
      <w:shd w:val="clear" w:color="auto" w:fill="000080"/>
    </w:pPr>
    <w:rPr>
      <w:rFonts w:ascii="Tahoma" w:hAnsi="Tahoma" w:cs="Tahoma"/>
    </w:rPr>
  </w:style>
  <w:style w:type="paragraph" w:customStyle="1" w:styleId="TableNormal1">
    <w:name w:val="Table Normal1"/>
    <w:basedOn w:val="Normal"/>
    <w:rsid w:val="00004C52"/>
    <w:pPr>
      <w:spacing w:before="60" w:after="60"/>
    </w:pPr>
    <w:rPr>
      <w:rFonts w:ascii="Segoe Condensed" w:eastAsia="Segoe Condensed" w:hAnsi="Segoe Condensed" w:cs="Segoe Condensed"/>
      <w:lang w:val="en-AU" w:eastAsia="ja-JP"/>
    </w:rPr>
  </w:style>
  <w:style w:type="character" w:customStyle="1" w:styleId="Bd-1BodyText1Char">
    <w:name w:val="Bd-1 (BodyText 1) Char"/>
    <w:link w:val="Bd-1BodyText1"/>
    <w:rsid w:val="00922010"/>
    <w:rPr>
      <w:rFonts w:ascii="Verdana" w:hAnsi="Verdana"/>
      <w:sz w:val="18"/>
      <w:lang w:val="en-GB" w:eastAsia="en-US" w:bidi="ar-SA"/>
    </w:rPr>
  </w:style>
  <w:style w:type="character" w:customStyle="1" w:styleId="Heading3Char">
    <w:name w:val="Heading 3 Char"/>
    <w:aliases w:val="FIS H3 Char,H3 Char,Title2 Char,H31 Char,H32 Char,H33 Char,H34 Char,H35 Char,título 3 Char,h:3 Char,Heading3 Char,h3 Char,H3-Heading 3 Char,3 Char,l3.3 Char,l3 Char,list 3 Char,list3 Char,subhead Char,1. Char,Heading No. L3 Char,31 Char"/>
    <w:link w:val="Heading3"/>
    <w:rsid w:val="005717D5"/>
    <w:rPr>
      <w:rFonts w:ascii="Segoe UI" w:hAnsi="Segoe UI" w:cs="Segoe UI"/>
      <w:color w:val="4472C4" w:themeColor="accent5"/>
      <w:sz w:val="26"/>
      <w:szCs w:val="26"/>
      <w:lang w:val="en-GB"/>
    </w:rPr>
  </w:style>
  <w:style w:type="paragraph" w:styleId="Caption">
    <w:name w:val="caption"/>
    <w:aliases w:val="Caption 1,Resp caption,ca,ref,Fig &amp; Table Title"/>
    <w:basedOn w:val="Normal"/>
    <w:next w:val="FISBody"/>
    <w:qFormat/>
    <w:rsid w:val="000B264D"/>
    <w:pPr>
      <w:spacing w:before="60" w:after="120" w:line="360" w:lineRule="auto"/>
      <w:ind w:left="1440"/>
      <w:jc w:val="center"/>
    </w:pPr>
    <w:rPr>
      <w:rFonts w:ascii="Segoe UI Light" w:hAnsi="Segoe UI Light" w:cs="Segoe UI Light"/>
      <w:bCs/>
      <w:i/>
      <w:sz w:val="20"/>
    </w:rPr>
  </w:style>
  <w:style w:type="character" w:styleId="PageNumber">
    <w:name w:val="page number"/>
    <w:basedOn w:val="DefaultParagraphFont"/>
    <w:rsid w:val="00FE70B2"/>
  </w:style>
  <w:style w:type="paragraph" w:customStyle="1" w:styleId="Char">
    <w:name w:val="Char"/>
    <w:basedOn w:val="Normal"/>
    <w:semiHidden/>
    <w:rsid w:val="00922010"/>
    <w:pPr>
      <w:spacing w:line="240" w:lineRule="exact"/>
    </w:pPr>
    <w:rPr>
      <w:rFonts w:ascii="Verdana" w:hAnsi="Verdana"/>
      <w:sz w:val="21"/>
    </w:rPr>
  </w:style>
  <w:style w:type="paragraph" w:customStyle="1" w:styleId="FISTitle2">
    <w:name w:val="FIS Title2"/>
    <w:basedOn w:val="Bd-1BodyText1"/>
    <w:link w:val="FISTitle2Char"/>
    <w:rsid w:val="00A9606A"/>
    <w:pPr>
      <w:jc w:val="right"/>
    </w:pPr>
    <w:rPr>
      <w:b/>
      <w:color w:val="000099"/>
      <w:sz w:val="32"/>
      <w:szCs w:val="32"/>
    </w:rPr>
  </w:style>
  <w:style w:type="paragraph" w:customStyle="1" w:styleId="Bl2">
    <w:name w:val="Bl2"/>
    <w:basedOn w:val="Bd-1BodyText1"/>
    <w:rsid w:val="00200706"/>
    <w:pPr>
      <w:tabs>
        <w:tab w:val="num" w:pos="1675"/>
      </w:tabs>
      <w:spacing w:before="100" w:after="100" w:line="240" w:lineRule="exact"/>
      <w:ind w:left="1675" w:hanging="360"/>
    </w:pPr>
    <w:rPr>
      <w:sz w:val="20"/>
    </w:rPr>
  </w:style>
  <w:style w:type="paragraph" w:customStyle="1" w:styleId="Bl2Bullet1">
    <w:name w:val="Bl2 (Bullet 1)"/>
    <w:basedOn w:val="Bd-1BodyText1"/>
    <w:rsid w:val="00AE1EF6"/>
    <w:pPr>
      <w:spacing w:before="100" w:after="100" w:line="240" w:lineRule="exact"/>
      <w:ind w:left="0"/>
    </w:pPr>
    <w:rPr>
      <w:sz w:val="20"/>
    </w:rPr>
  </w:style>
  <w:style w:type="paragraph" w:customStyle="1" w:styleId="MainBodyText">
    <w:name w:val="Main Body Text"/>
    <w:basedOn w:val="Normal"/>
    <w:link w:val="MainBodyTextChar"/>
    <w:rsid w:val="004F3FFD"/>
    <w:pPr>
      <w:ind w:left="360"/>
    </w:pPr>
    <w:rPr>
      <w:sz w:val="22"/>
    </w:rPr>
  </w:style>
  <w:style w:type="character" w:customStyle="1" w:styleId="MainBodyTextChar">
    <w:name w:val="Main Body Text Char"/>
    <w:link w:val="MainBodyText"/>
    <w:rsid w:val="004F3FFD"/>
    <w:rPr>
      <w:rFonts w:ascii="Arial" w:hAnsi="Arial"/>
      <w:sz w:val="22"/>
      <w:lang w:val="en-US" w:eastAsia="en-US" w:bidi="ar-SA"/>
    </w:rPr>
  </w:style>
  <w:style w:type="character" w:customStyle="1" w:styleId="FISTitle1Char">
    <w:name w:val="FIS Title1 Char"/>
    <w:link w:val="FISTitle1"/>
    <w:rsid w:val="00A9606A"/>
    <w:rPr>
      <w:rFonts w:ascii="Verdana" w:hAnsi="Verdana"/>
      <w:b/>
      <w:sz w:val="40"/>
      <w:szCs w:val="40"/>
      <w:lang w:val="en-GB" w:eastAsia="en-US" w:bidi="ar-SA"/>
    </w:rPr>
  </w:style>
  <w:style w:type="paragraph" w:customStyle="1" w:styleId="Char1">
    <w:name w:val="Char1"/>
    <w:basedOn w:val="Normal"/>
    <w:semiHidden/>
    <w:rsid w:val="001C2D48"/>
    <w:pPr>
      <w:spacing w:line="240" w:lineRule="exact"/>
    </w:pPr>
    <w:rPr>
      <w:rFonts w:ascii="Verdana" w:hAnsi="Verdana"/>
      <w:sz w:val="21"/>
    </w:rPr>
  </w:style>
  <w:style w:type="paragraph" w:customStyle="1" w:styleId="iTS-BodyText">
    <w:name w:val="!iTS - Body Text"/>
    <w:basedOn w:val="Normal"/>
    <w:link w:val="iTS-BodyTextChar"/>
    <w:rsid w:val="00732EEE"/>
    <w:pPr>
      <w:spacing w:after="120" w:line="260" w:lineRule="exact"/>
    </w:pPr>
    <w:rPr>
      <w:rFonts w:cs="Arial"/>
      <w:bCs/>
      <w:iCs/>
    </w:rPr>
  </w:style>
  <w:style w:type="character" w:customStyle="1" w:styleId="iTS-BodyTextChar">
    <w:name w:val="!iTS - Body Text Char"/>
    <w:link w:val="iTS-BodyText"/>
    <w:rsid w:val="00732EEE"/>
    <w:rPr>
      <w:rFonts w:ascii="Arial" w:hAnsi="Arial" w:cs="Arial"/>
      <w:bCs/>
      <w:iCs/>
      <w:sz w:val="18"/>
      <w:szCs w:val="18"/>
      <w:lang w:val="en-US" w:eastAsia="en-US" w:bidi="ar-SA"/>
    </w:rPr>
  </w:style>
  <w:style w:type="paragraph" w:customStyle="1" w:styleId="iTS-ArtCaption">
    <w:name w:val="!iTS - Art Caption"/>
    <w:basedOn w:val="Normal"/>
    <w:next w:val="iTS-BodyText"/>
    <w:rsid w:val="00732EEE"/>
    <w:pPr>
      <w:tabs>
        <w:tab w:val="left" w:pos="960"/>
      </w:tabs>
      <w:spacing w:after="180" w:line="280" w:lineRule="exact"/>
      <w:jc w:val="center"/>
    </w:pPr>
    <w:rPr>
      <w:b/>
      <w:color w:val="000000"/>
    </w:rPr>
  </w:style>
  <w:style w:type="paragraph" w:customStyle="1" w:styleId="iTS-H2">
    <w:name w:val="!iTS - H2"/>
    <w:basedOn w:val="Heading2"/>
    <w:next w:val="iTS-BodyText"/>
    <w:rsid w:val="00732EEE"/>
    <w:pPr>
      <w:widowControl w:val="0"/>
      <w:numPr>
        <w:ilvl w:val="0"/>
        <w:numId w:val="0"/>
      </w:numPr>
      <w:shd w:val="clear" w:color="auto" w:fill="auto"/>
      <w:spacing w:before="180" w:after="60" w:line="280" w:lineRule="exact"/>
      <w:ind w:right="0"/>
    </w:pPr>
    <w:rPr>
      <w:rFonts w:ascii="Arial Bold" w:hAnsi="Arial Bold"/>
      <w:bCs/>
      <w:color w:val="000000"/>
      <w:kern w:val="28"/>
      <w:szCs w:val="24"/>
      <w14:textFill>
        <w14:solidFill>
          <w14:srgbClr w14:val="000000">
            <w14:lumMod w14:val="50000"/>
          </w14:srgbClr>
        </w14:solidFill>
      </w14:textFill>
    </w:rPr>
  </w:style>
  <w:style w:type="paragraph" w:customStyle="1" w:styleId="iTS-H3">
    <w:name w:val="!iTS - H3"/>
    <w:basedOn w:val="Heading3"/>
    <w:next w:val="iTS-BodyText"/>
    <w:rsid w:val="00732EEE"/>
    <w:pPr>
      <w:widowControl w:val="0"/>
      <w:numPr>
        <w:ilvl w:val="0"/>
        <w:numId w:val="0"/>
      </w:numPr>
      <w:spacing w:after="60" w:line="280" w:lineRule="exact"/>
    </w:pPr>
    <w:rPr>
      <w:rFonts w:ascii="Arial Bold" w:hAnsi="Arial Bold"/>
      <w:bCs/>
      <w:color w:val="000000"/>
      <w:kern w:val="28"/>
      <w:sz w:val="20"/>
      <w14:textFill>
        <w14:solidFill>
          <w14:srgbClr w14:val="000000">
            <w14:lumMod w14:val="50000"/>
          </w14:srgbClr>
        </w14:solidFill>
      </w14:textFill>
    </w:rPr>
  </w:style>
  <w:style w:type="character" w:customStyle="1" w:styleId="iTS-NoteBold">
    <w:name w:val="!iTS - Note Bold"/>
    <w:rsid w:val="00732EEE"/>
    <w:rPr>
      <w:rFonts w:ascii="Arial" w:hAnsi="Arial"/>
      <w:b/>
      <w:i/>
      <w:iCs/>
      <w:color w:val="000000"/>
      <w:sz w:val="18"/>
      <w:szCs w:val="18"/>
      <w:lang w:val="en-US" w:eastAsia="en-US" w:bidi="ar-SA"/>
    </w:rPr>
  </w:style>
  <w:style w:type="character" w:customStyle="1" w:styleId="iTS-BulletedListBold">
    <w:name w:val="!iTS - Bulleted List Bold"/>
    <w:rsid w:val="001043ED"/>
    <w:rPr>
      <w:rFonts w:ascii="Arial" w:hAnsi="Arial" w:cs="Arial"/>
      <w:b/>
      <w:sz w:val="18"/>
      <w:szCs w:val="18"/>
      <w:lang w:val="en-US" w:eastAsia="en-US" w:bidi="ar-SA"/>
    </w:rPr>
  </w:style>
  <w:style w:type="paragraph" w:styleId="NormalWeb">
    <w:name w:val="Normal (Web)"/>
    <w:basedOn w:val="Normal"/>
    <w:rsid w:val="004A4D3B"/>
    <w:pPr>
      <w:spacing w:before="100" w:beforeAutospacing="1" w:after="100" w:afterAutospacing="1"/>
    </w:pPr>
    <w:rPr>
      <w:rFonts w:cs="Arial"/>
      <w:sz w:val="24"/>
      <w:szCs w:val="24"/>
    </w:rPr>
  </w:style>
  <w:style w:type="character" w:styleId="HTMLTypewriter">
    <w:name w:val="HTML Typewriter"/>
    <w:rsid w:val="004A4D3B"/>
    <w:rPr>
      <w:rFonts w:ascii="Courier New" w:eastAsia="Times New Roman" w:hAnsi="Courier New" w:cs="Courier New"/>
      <w:sz w:val="20"/>
      <w:szCs w:val="20"/>
    </w:rPr>
  </w:style>
  <w:style w:type="paragraph" w:customStyle="1" w:styleId="FISBody">
    <w:name w:val="FIS Body"/>
    <w:basedOn w:val="Bd-1BodyText1"/>
    <w:link w:val="FISBodyChar"/>
    <w:qFormat/>
    <w:rsid w:val="00BC30F9"/>
    <w:pPr>
      <w:spacing w:before="120" w:line="276" w:lineRule="auto"/>
      <w:ind w:left="432" w:right="432"/>
    </w:pPr>
    <w:rPr>
      <w:rFonts w:ascii="Segoe UI Light" w:hAnsi="Segoe UI Light" w:cs="Segoe UI Light"/>
      <w:sz w:val="21"/>
      <w:szCs w:val="21"/>
      <w:lang w:val="en-US"/>
    </w:rPr>
  </w:style>
  <w:style w:type="paragraph" w:styleId="TableofFigures">
    <w:name w:val="table of figures"/>
    <w:basedOn w:val="Normal"/>
    <w:next w:val="Normal"/>
    <w:rsid w:val="002C425C"/>
  </w:style>
  <w:style w:type="character" w:customStyle="1" w:styleId="FISTitle2Char">
    <w:name w:val="FIS Title2 Char"/>
    <w:link w:val="FISTitle2"/>
    <w:rsid w:val="00A9606A"/>
    <w:rPr>
      <w:rFonts w:ascii="Verdana" w:hAnsi="Verdana"/>
      <w:b/>
      <w:color w:val="000099"/>
      <w:sz w:val="32"/>
      <w:szCs w:val="32"/>
      <w:lang w:val="en-GB" w:eastAsia="en-US" w:bidi="ar-SA"/>
    </w:rPr>
  </w:style>
  <w:style w:type="paragraph" w:customStyle="1" w:styleId="FISBullet1">
    <w:name w:val="FIS Bullet1"/>
    <w:basedOn w:val="FISBody"/>
    <w:link w:val="FISBullet1Char"/>
    <w:rsid w:val="00BC43AE"/>
    <w:pPr>
      <w:numPr>
        <w:numId w:val="4"/>
      </w:numPr>
      <w:spacing w:before="60" w:after="120"/>
      <w:contextualSpacing/>
    </w:pPr>
  </w:style>
  <w:style w:type="character" w:customStyle="1" w:styleId="FISBodyChar">
    <w:name w:val="FIS Body Char"/>
    <w:link w:val="FISBody"/>
    <w:rsid w:val="00BC30F9"/>
    <w:rPr>
      <w:rFonts w:ascii="Segoe UI Light" w:hAnsi="Segoe UI Light" w:cs="Segoe UI Light"/>
      <w:sz w:val="21"/>
      <w:szCs w:val="21"/>
    </w:rPr>
  </w:style>
  <w:style w:type="paragraph" w:customStyle="1" w:styleId="FISNumber1">
    <w:name w:val="FIS Number1"/>
    <w:basedOn w:val="Bd-1BodyText1"/>
    <w:link w:val="FISNumber1Char"/>
    <w:rsid w:val="00532023"/>
    <w:pPr>
      <w:numPr>
        <w:numId w:val="5"/>
      </w:numPr>
      <w:spacing w:before="120" w:after="120" w:line="300" w:lineRule="auto"/>
    </w:pPr>
  </w:style>
  <w:style w:type="character" w:customStyle="1" w:styleId="FISBullet1Char">
    <w:name w:val="FIS Bullet1 Char"/>
    <w:link w:val="FISBullet1"/>
    <w:rsid w:val="00BC43AE"/>
    <w:rPr>
      <w:rFonts w:ascii="Segoe UI Light" w:hAnsi="Segoe UI Light" w:cs="Segoe UI Light"/>
      <w:sz w:val="21"/>
      <w:szCs w:val="21"/>
    </w:rPr>
  </w:style>
  <w:style w:type="table" w:styleId="Table3Deffects1">
    <w:name w:val="Table 3D effects 1"/>
    <w:basedOn w:val="TableNormal"/>
    <w:rsid w:val="003B121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FISNumber1Char">
    <w:name w:val="FIS Number1 Char"/>
    <w:link w:val="FISNumber1"/>
    <w:rsid w:val="00532023"/>
    <w:rPr>
      <w:rFonts w:ascii="Verdana" w:hAnsi="Verdana"/>
      <w:sz w:val="18"/>
      <w:lang w:val="en-GB"/>
    </w:rPr>
  </w:style>
  <w:style w:type="character" w:customStyle="1" w:styleId="HelpText">
    <w:name w:val="Help Text"/>
    <w:rsid w:val="00667CA3"/>
    <w:rPr>
      <w:i/>
      <w:vanish/>
      <w:color w:val="FF0000"/>
    </w:rPr>
  </w:style>
  <w:style w:type="paragraph" w:styleId="ListBullet2">
    <w:name w:val="List Bullet 2"/>
    <w:basedOn w:val="Normal"/>
    <w:rsid w:val="00001D24"/>
    <w:pPr>
      <w:numPr>
        <w:numId w:val="6"/>
      </w:numPr>
      <w:contextualSpacing/>
    </w:pPr>
  </w:style>
  <w:style w:type="paragraph" w:customStyle="1" w:styleId="pbulletcmt">
    <w:name w:val="pbulletcmt"/>
    <w:basedOn w:val="Normal"/>
    <w:rsid w:val="00E5720A"/>
    <w:pPr>
      <w:spacing w:before="100" w:beforeAutospacing="1" w:after="100" w:afterAutospacing="1"/>
    </w:pPr>
    <w:rPr>
      <w:rFonts w:ascii="Times New Roman" w:hAnsi="Times New Roman"/>
      <w:sz w:val="24"/>
      <w:szCs w:val="24"/>
    </w:rPr>
  </w:style>
  <w:style w:type="paragraph" w:styleId="ListParagraph">
    <w:name w:val="List Paragraph"/>
    <w:basedOn w:val="Normal"/>
    <w:link w:val="ListParagraphChar"/>
    <w:uiPriority w:val="34"/>
    <w:qFormat/>
    <w:rsid w:val="00557269"/>
    <w:pPr>
      <w:ind w:left="720"/>
      <w:contextualSpacing/>
    </w:pPr>
  </w:style>
  <w:style w:type="character" w:styleId="FollowedHyperlink">
    <w:name w:val="FollowedHyperlink"/>
    <w:rsid w:val="0064072E"/>
    <w:rPr>
      <w:color w:val="800080"/>
      <w:u w:val="single"/>
    </w:rPr>
  </w:style>
  <w:style w:type="character" w:customStyle="1" w:styleId="FooterChar">
    <w:name w:val="Footer Char"/>
    <w:aliases w:val="footer odd Char"/>
    <w:link w:val="Footer"/>
    <w:uiPriority w:val="99"/>
    <w:rsid w:val="0017457B"/>
    <w:rPr>
      <w:rFonts w:ascii="Arial" w:hAnsi="Arial"/>
      <w:b/>
      <w:sz w:val="16"/>
      <w:szCs w:val="18"/>
    </w:rPr>
  </w:style>
  <w:style w:type="character" w:customStyle="1" w:styleId="bodytext0">
    <w:name w:val="bodytext"/>
    <w:basedOn w:val="DefaultParagraphFont"/>
    <w:rsid w:val="00F8381C"/>
  </w:style>
  <w:style w:type="character" w:customStyle="1" w:styleId="hpbodytext">
    <w:name w:val="hpbodytext"/>
    <w:basedOn w:val="DefaultParagraphFont"/>
    <w:rsid w:val="00F8381C"/>
  </w:style>
  <w:style w:type="paragraph" w:customStyle="1" w:styleId="Default">
    <w:name w:val="Default"/>
    <w:rsid w:val="00F8381C"/>
    <w:pPr>
      <w:autoSpaceDE w:val="0"/>
      <w:autoSpaceDN w:val="0"/>
      <w:adjustRightInd w:val="0"/>
    </w:pPr>
    <w:rPr>
      <w:rFonts w:ascii="Nokia Standard" w:hAnsi="Nokia Standard" w:cs="Nokia Standard"/>
      <w:color w:val="000000"/>
      <w:sz w:val="24"/>
      <w:szCs w:val="24"/>
    </w:rPr>
  </w:style>
  <w:style w:type="character" w:customStyle="1" w:styleId="content">
    <w:name w:val="content"/>
    <w:basedOn w:val="DefaultParagraphFont"/>
    <w:rsid w:val="00F8381C"/>
  </w:style>
  <w:style w:type="paragraph" w:customStyle="1" w:styleId="pchartheadcmt">
    <w:name w:val="pchart_headcmt"/>
    <w:basedOn w:val="Normal"/>
    <w:rsid w:val="00D86719"/>
    <w:pPr>
      <w:spacing w:before="100" w:beforeAutospacing="1" w:after="100" w:afterAutospacing="1"/>
    </w:pPr>
    <w:rPr>
      <w:rFonts w:ascii="Times New Roman" w:hAnsi="Times New Roman"/>
      <w:sz w:val="24"/>
      <w:szCs w:val="24"/>
    </w:rPr>
  </w:style>
  <w:style w:type="character" w:customStyle="1" w:styleId="ccmtdefault">
    <w:name w:val="ccmtdefault"/>
    <w:basedOn w:val="DefaultParagraphFont"/>
    <w:rsid w:val="00D86719"/>
  </w:style>
  <w:style w:type="character" w:customStyle="1" w:styleId="Heading2Char">
    <w:name w:val="Heading 2 Char"/>
    <w:aliases w:val="FIS H2 Char,H2 Char Char,UNDERRUBRIK 1-2 Char Char,h2 main heading Char Char,B Sub/Bold Char Char,B Sub/Bold1 Char Char,B Sub/Bold2 Char Char,B Sub/Bold11 Char Char,h2 main heading1 Char Char,h2 main heading2 Char Char,h2 Char,H2 Char1"/>
    <w:link w:val="Heading2"/>
    <w:rsid w:val="00EC1017"/>
    <w:rPr>
      <w:rFonts w:ascii="Segoe UI" w:hAnsi="Segoe UI" w:cs="Segoe UI"/>
      <w:color w:val="4472C4" w:themeColor="accent5"/>
      <w:kern w:val="24"/>
      <w:sz w:val="28"/>
      <w:szCs w:val="32"/>
      <w:shd w:val="clear" w:color="auto" w:fill="FFFFFF"/>
      <w:lang w:val="en-GB"/>
    </w:rPr>
  </w:style>
  <w:style w:type="paragraph" w:styleId="BodyTextIndent">
    <w:name w:val="Body Text Indent"/>
    <w:basedOn w:val="Normal"/>
    <w:link w:val="BodyTextIndentChar"/>
    <w:rsid w:val="00AE024C"/>
    <w:pPr>
      <w:spacing w:after="120"/>
      <w:ind w:left="360"/>
    </w:pPr>
  </w:style>
  <w:style w:type="character" w:customStyle="1" w:styleId="BodyTextIndentChar">
    <w:name w:val="Body Text Indent Char"/>
    <w:link w:val="BodyTextIndent"/>
    <w:rsid w:val="00AE024C"/>
    <w:rPr>
      <w:rFonts w:ascii="Arial" w:hAnsi="Arial"/>
      <w:sz w:val="18"/>
      <w:szCs w:val="18"/>
    </w:rPr>
  </w:style>
  <w:style w:type="numbering" w:customStyle="1" w:styleId="StyleBulleted12pt">
    <w:name w:val="Style Bulleted 12 pt"/>
    <w:basedOn w:val="NoList"/>
    <w:rsid w:val="00AE024C"/>
    <w:pPr>
      <w:numPr>
        <w:numId w:val="7"/>
      </w:numPr>
    </w:pPr>
  </w:style>
  <w:style w:type="character" w:styleId="Emphasis">
    <w:name w:val="Emphasis"/>
    <w:qFormat/>
    <w:rsid w:val="004026FB"/>
    <w:rPr>
      <w:rFonts w:ascii="Segoe UI Semibold" w:hAnsi="Segoe UI Semibold" w:cs="Segoe UI Semibold"/>
      <w:lang w:val="en-GB"/>
    </w:rPr>
  </w:style>
  <w:style w:type="table" w:styleId="MediumGrid1-Accent5">
    <w:name w:val="Medium Grid 1 Accent 5"/>
    <w:basedOn w:val="TableNormal"/>
    <w:uiPriority w:val="67"/>
    <w:rsid w:val="009F69C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F69C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ColorfulGrid-Accent5">
    <w:name w:val="Colorful Grid Accent 5"/>
    <w:basedOn w:val="TableNormal"/>
    <w:uiPriority w:val="73"/>
    <w:rsid w:val="009F69C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Table3Deffects3">
    <w:name w:val="Table 3D effects 3"/>
    <w:basedOn w:val="TableNormal"/>
    <w:rsid w:val="006B0EB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B0EB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0EB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a2">
    <w:name w:val="Pa2"/>
    <w:basedOn w:val="Default"/>
    <w:next w:val="Default"/>
    <w:uiPriority w:val="99"/>
    <w:rsid w:val="00610AD1"/>
    <w:pPr>
      <w:spacing w:line="221" w:lineRule="atLeast"/>
    </w:pPr>
    <w:rPr>
      <w:rFonts w:ascii="ITC Franklin Gothic Std Book" w:hAnsi="ITC Franklin Gothic Std Book" w:cs="Times New Roman"/>
      <w:color w:val="auto"/>
    </w:rPr>
  </w:style>
  <w:style w:type="paragraph" w:customStyle="1" w:styleId="Pa14">
    <w:name w:val="Pa14"/>
    <w:basedOn w:val="Default"/>
    <w:next w:val="Default"/>
    <w:uiPriority w:val="99"/>
    <w:rsid w:val="00610AD1"/>
    <w:pPr>
      <w:spacing w:line="181" w:lineRule="atLeast"/>
    </w:pPr>
    <w:rPr>
      <w:rFonts w:ascii="ITC Franklin Gothic Std Book" w:hAnsi="ITC Franklin Gothic Std Book" w:cs="Times New Roman"/>
      <w:color w:val="auto"/>
    </w:rPr>
  </w:style>
  <w:style w:type="paragraph" w:customStyle="1" w:styleId="Pa15">
    <w:name w:val="Pa15"/>
    <w:basedOn w:val="Default"/>
    <w:next w:val="Default"/>
    <w:uiPriority w:val="99"/>
    <w:rsid w:val="00610AD1"/>
    <w:pPr>
      <w:spacing w:line="181" w:lineRule="atLeast"/>
    </w:pPr>
    <w:rPr>
      <w:rFonts w:ascii="ITC Franklin Gothic Std Book" w:hAnsi="ITC Franklin Gothic Std Book" w:cs="Times New Roman"/>
      <w:color w:val="auto"/>
    </w:rPr>
  </w:style>
  <w:style w:type="paragraph" w:customStyle="1" w:styleId="Pa16">
    <w:name w:val="Pa16"/>
    <w:basedOn w:val="Default"/>
    <w:next w:val="Default"/>
    <w:uiPriority w:val="99"/>
    <w:rsid w:val="00610AD1"/>
    <w:pPr>
      <w:spacing w:line="151" w:lineRule="atLeast"/>
    </w:pPr>
    <w:rPr>
      <w:rFonts w:ascii="ITC Franklin Gothic Std Book" w:hAnsi="ITC Franklin Gothic Std Book" w:cs="Times New Roman"/>
      <w:color w:val="auto"/>
    </w:rPr>
  </w:style>
  <w:style w:type="paragraph" w:customStyle="1" w:styleId="Pa17">
    <w:name w:val="Pa17"/>
    <w:basedOn w:val="Default"/>
    <w:next w:val="Default"/>
    <w:uiPriority w:val="99"/>
    <w:rsid w:val="00610AD1"/>
    <w:pPr>
      <w:spacing w:line="151" w:lineRule="atLeast"/>
    </w:pPr>
    <w:rPr>
      <w:rFonts w:ascii="ITC Franklin Gothic Std Book" w:hAnsi="ITC Franklin Gothic Std Book" w:cs="Times New Roman"/>
      <w:color w:val="auto"/>
    </w:rPr>
  </w:style>
  <w:style w:type="character" w:customStyle="1" w:styleId="apple-style-span">
    <w:name w:val="apple-style-span"/>
    <w:basedOn w:val="DefaultParagraphFont"/>
    <w:rsid w:val="00705A19"/>
  </w:style>
  <w:style w:type="character" w:customStyle="1" w:styleId="apple-converted-space">
    <w:name w:val="apple-converted-space"/>
    <w:basedOn w:val="DefaultParagraphFont"/>
    <w:rsid w:val="00705A19"/>
  </w:style>
  <w:style w:type="character" w:styleId="Strong">
    <w:name w:val="Strong"/>
    <w:rsid w:val="00EC1E52"/>
    <w:rPr>
      <w:rFonts w:ascii="Segoe UI" w:hAnsi="Segoe UI" w:cs="Segoe UI"/>
      <w:b/>
      <w:sz w:val="20"/>
      <w:szCs w:val="20"/>
      <w:lang w:val="en-GB"/>
    </w:rPr>
  </w:style>
  <w:style w:type="paragraph" w:customStyle="1" w:styleId="xl63">
    <w:name w:val="xl63"/>
    <w:basedOn w:val="Normal"/>
    <w:rsid w:val="009962CE"/>
    <w:pPr>
      <w:spacing w:before="100" w:beforeAutospacing="1" w:after="100" w:afterAutospacing="1"/>
    </w:pPr>
    <w:rPr>
      <w:rFonts w:cs="Arial"/>
    </w:rPr>
  </w:style>
  <w:style w:type="paragraph" w:customStyle="1" w:styleId="xl64">
    <w:name w:val="xl64"/>
    <w:basedOn w:val="Normal"/>
    <w:rsid w:val="009962CE"/>
    <w:pPr>
      <w:spacing w:before="100" w:beforeAutospacing="1" w:after="100" w:afterAutospacing="1"/>
    </w:pPr>
    <w:rPr>
      <w:rFonts w:cs="Arial"/>
      <w:b/>
      <w:bCs/>
    </w:rPr>
  </w:style>
  <w:style w:type="paragraph" w:customStyle="1" w:styleId="xl65">
    <w:name w:val="xl65"/>
    <w:basedOn w:val="Normal"/>
    <w:rsid w:val="009962CE"/>
    <w:pPr>
      <w:shd w:val="clear" w:color="000000" w:fill="FFFF99"/>
      <w:spacing w:before="100" w:beforeAutospacing="1" w:after="100" w:afterAutospacing="1"/>
    </w:pPr>
    <w:rPr>
      <w:rFonts w:cs="Arial"/>
    </w:rPr>
  </w:style>
  <w:style w:type="paragraph" w:customStyle="1" w:styleId="xl66">
    <w:name w:val="xl66"/>
    <w:basedOn w:val="Normal"/>
    <w:rsid w:val="009962CE"/>
    <w:pPr>
      <w:shd w:val="clear" w:color="000000" w:fill="FFFF99"/>
      <w:spacing w:before="100" w:beforeAutospacing="1" w:after="100" w:afterAutospacing="1"/>
    </w:pPr>
    <w:rPr>
      <w:rFonts w:cs="Arial"/>
      <w:b/>
      <w:bCs/>
    </w:rPr>
  </w:style>
  <w:style w:type="paragraph" w:customStyle="1" w:styleId="xl67">
    <w:name w:val="xl67"/>
    <w:basedOn w:val="Normal"/>
    <w:rsid w:val="009962CE"/>
    <w:pPr>
      <w:shd w:val="clear" w:color="000000" w:fill="4BACC6"/>
      <w:spacing w:before="100" w:beforeAutospacing="1" w:after="100" w:afterAutospacing="1"/>
    </w:pPr>
    <w:rPr>
      <w:rFonts w:cs="Arial"/>
      <w:b/>
      <w:bCs/>
    </w:rPr>
  </w:style>
  <w:style w:type="paragraph" w:customStyle="1" w:styleId="xl68">
    <w:name w:val="xl68"/>
    <w:basedOn w:val="Normal"/>
    <w:rsid w:val="009962CE"/>
    <w:pPr>
      <w:spacing w:before="100" w:beforeAutospacing="1" w:after="100" w:afterAutospacing="1"/>
    </w:pPr>
    <w:rPr>
      <w:rFonts w:cs="Arial"/>
    </w:rPr>
  </w:style>
  <w:style w:type="paragraph" w:customStyle="1" w:styleId="xl69">
    <w:name w:val="xl69"/>
    <w:basedOn w:val="Normal"/>
    <w:rsid w:val="009962CE"/>
    <w:pPr>
      <w:shd w:val="clear" w:color="000000" w:fill="FFFF99"/>
      <w:spacing w:before="100" w:beforeAutospacing="1" w:after="100" w:afterAutospacing="1"/>
    </w:pPr>
    <w:rPr>
      <w:rFonts w:cs="Arial"/>
      <w:b/>
      <w:bCs/>
    </w:rPr>
  </w:style>
  <w:style w:type="paragraph" w:customStyle="1" w:styleId="xl70">
    <w:name w:val="xl70"/>
    <w:basedOn w:val="Normal"/>
    <w:rsid w:val="009962CE"/>
    <w:pPr>
      <w:shd w:val="clear" w:color="000000" w:fill="4BACC6"/>
      <w:spacing w:before="100" w:beforeAutospacing="1" w:after="100" w:afterAutospacing="1"/>
    </w:pPr>
    <w:rPr>
      <w:rFonts w:cs="Arial"/>
      <w:b/>
      <w:bCs/>
    </w:rPr>
  </w:style>
  <w:style w:type="paragraph" w:customStyle="1" w:styleId="xl71">
    <w:name w:val="xl71"/>
    <w:basedOn w:val="Normal"/>
    <w:rsid w:val="009962CE"/>
    <w:pPr>
      <w:spacing w:before="100" w:beforeAutospacing="1" w:after="100" w:afterAutospacing="1"/>
    </w:pPr>
    <w:rPr>
      <w:rFonts w:cs="Arial"/>
      <w:b/>
      <w:bCs/>
      <w:color w:val="215867"/>
    </w:rPr>
  </w:style>
  <w:style w:type="paragraph" w:customStyle="1" w:styleId="xl72">
    <w:name w:val="xl72"/>
    <w:basedOn w:val="Normal"/>
    <w:rsid w:val="009962CE"/>
    <w:pPr>
      <w:spacing w:before="100" w:beforeAutospacing="1" w:after="100" w:afterAutospacing="1"/>
    </w:pPr>
    <w:rPr>
      <w:rFonts w:cs="Arial"/>
      <w:b/>
      <w:bCs/>
      <w:color w:val="215867"/>
    </w:rPr>
  </w:style>
  <w:style w:type="paragraph" w:customStyle="1" w:styleId="xl73">
    <w:name w:val="xl73"/>
    <w:basedOn w:val="Normal"/>
    <w:rsid w:val="009962CE"/>
    <w:pPr>
      <w:shd w:val="clear" w:color="000000" w:fill="F79646"/>
      <w:spacing w:before="100" w:beforeAutospacing="1" w:after="100" w:afterAutospacing="1"/>
    </w:pPr>
    <w:rPr>
      <w:rFonts w:cs="Arial"/>
    </w:rPr>
  </w:style>
  <w:style w:type="paragraph" w:customStyle="1" w:styleId="xl74">
    <w:name w:val="xl74"/>
    <w:basedOn w:val="Normal"/>
    <w:rsid w:val="009962CE"/>
    <w:pPr>
      <w:shd w:val="clear" w:color="000000" w:fill="F79646"/>
      <w:spacing w:before="100" w:beforeAutospacing="1" w:after="100" w:afterAutospacing="1"/>
    </w:pPr>
    <w:rPr>
      <w:rFonts w:cs="Arial"/>
    </w:rPr>
  </w:style>
  <w:style w:type="paragraph" w:customStyle="1" w:styleId="xl75">
    <w:name w:val="xl75"/>
    <w:basedOn w:val="Normal"/>
    <w:rsid w:val="009962CE"/>
    <w:pPr>
      <w:shd w:val="clear" w:color="000000" w:fill="F79646"/>
      <w:spacing w:before="100" w:beforeAutospacing="1" w:after="100" w:afterAutospacing="1"/>
    </w:pPr>
    <w:rPr>
      <w:rFonts w:cs="Arial"/>
      <w:b/>
      <w:bCs/>
    </w:rPr>
  </w:style>
  <w:style w:type="paragraph" w:customStyle="1" w:styleId="xl76">
    <w:name w:val="xl76"/>
    <w:basedOn w:val="Normal"/>
    <w:rsid w:val="009962CE"/>
    <w:pPr>
      <w:spacing w:before="100" w:beforeAutospacing="1" w:after="100" w:afterAutospacing="1"/>
    </w:pPr>
    <w:rPr>
      <w:rFonts w:cs="Arial"/>
    </w:rPr>
  </w:style>
  <w:style w:type="paragraph" w:customStyle="1" w:styleId="xl77">
    <w:name w:val="xl77"/>
    <w:basedOn w:val="Normal"/>
    <w:rsid w:val="009962CE"/>
    <w:pPr>
      <w:spacing w:before="100" w:beforeAutospacing="1" w:after="100" w:afterAutospacing="1"/>
    </w:pPr>
    <w:rPr>
      <w:rFonts w:cs="Arial"/>
      <w:i/>
      <w:iCs/>
    </w:rPr>
  </w:style>
  <w:style w:type="paragraph" w:customStyle="1" w:styleId="xl78">
    <w:name w:val="xl78"/>
    <w:basedOn w:val="Normal"/>
    <w:rsid w:val="009962CE"/>
    <w:pPr>
      <w:spacing w:before="100" w:beforeAutospacing="1" w:after="100" w:afterAutospacing="1"/>
      <w:jc w:val="right"/>
    </w:pPr>
    <w:rPr>
      <w:rFonts w:cs="Arial"/>
      <w:i/>
      <w:iCs/>
    </w:rPr>
  </w:style>
  <w:style w:type="paragraph" w:customStyle="1" w:styleId="xl79">
    <w:name w:val="xl79"/>
    <w:basedOn w:val="Normal"/>
    <w:rsid w:val="009962CE"/>
    <w:pPr>
      <w:spacing w:before="100" w:beforeAutospacing="1" w:after="100" w:afterAutospacing="1"/>
    </w:pPr>
    <w:rPr>
      <w:rFonts w:cs="Arial"/>
      <w:b/>
      <w:bCs/>
      <w:i/>
      <w:iCs/>
    </w:rPr>
  </w:style>
  <w:style w:type="paragraph" w:customStyle="1" w:styleId="xl80">
    <w:name w:val="xl80"/>
    <w:basedOn w:val="Normal"/>
    <w:rsid w:val="009962CE"/>
    <w:pPr>
      <w:spacing w:before="100" w:beforeAutospacing="1" w:after="100" w:afterAutospacing="1"/>
    </w:pPr>
    <w:rPr>
      <w:rFonts w:cs="Arial"/>
      <w:i/>
      <w:iCs/>
    </w:rPr>
  </w:style>
  <w:style w:type="paragraph" w:customStyle="1" w:styleId="xl81">
    <w:name w:val="xl81"/>
    <w:basedOn w:val="Normal"/>
    <w:rsid w:val="009962CE"/>
    <w:pPr>
      <w:spacing w:before="100" w:beforeAutospacing="1" w:after="100" w:afterAutospacing="1"/>
    </w:pPr>
    <w:rPr>
      <w:rFonts w:cs="Arial"/>
      <w:b/>
      <w:bCs/>
      <w:i/>
      <w:iCs/>
    </w:rPr>
  </w:style>
  <w:style w:type="paragraph" w:customStyle="1" w:styleId="xl82">
    <w:name w:val="xl82"/>
    <w:basedOn w:val="Normal"/>
    <w:rsid w:val="009962CE"/>
    <w:pPr>
      <w:spacing w:before="100" w:beforeAutospacing="1" w:after="100" w:afterAutospacing="1"/>
    </w:pPr>
    <w:rPr>
      <w:rFonts w:cs="Arial"/>
    </w:rPr>
  </w:style>
  <w:style w:type="paragraph" w:customStyle="1" w:styleId="xl83">
    <w:name w:val="xl83"/>
    <w:basedOn w:val="Normal"/>
    <w:rsid w:val="009962CE"/>
    <w:pPr>
      <w:spacing w:before="100" w:beforeAutospacing="1" w:after="100" w:afterAutospacing="1"/>
      <w:textAlignment w:val="center"/>
    </w:pPr>
    <w:rPr>
      <w:rFonts w:cs="Arial"/>
    </w:rPr>
  </w:style>
  <w:style w:type="paragraph" w:customStyle="1" w:styleId="xl84">
    <w:name w:val="xl84"/>
    <w:basedOn w:val="Normal"/>
    <w:rsid w:val="009962CE"/>
    <w:pPr>
      <w:spacing w:before="100" w:beforeAutospacing="1" w:after="100" w:afterAutospacing="1"/>
    </w:pPr>
    <w:rPr>
      <w:rFonts w:cs="Arial"/>
    </w:rPr>
  </w:style>
  <w:style w:type="character" w:styleId="LineNumber">
    <w:name w:val="line number"/>
    <w:basedOn w:val="DefaultParagraphFont"/>
    <w:rsid w:val="00EA3465"/>
  </w:style>
  <w:style w:type="character" w:customStyle="1" w:styleId="ListParagraphChar">
    <w:name w:val="List Paragraph Char"/>
    <w:link w:val="ListParagraph"/>
    <w:uiPriority w:val="34"/>
    <w:rsid w:val="00B57192"/>
    <w:rPr>
      <w:rFonts w:ascii="Arial" w:hAnsi="Arial"/>
      <w:sz w:val="18"/>
      <w:szCs w:val="18"/>
    </w:rPr>
  </w:style>
  <w:style w:type="paragraph" w:customStyle="1" w:styleId="StyleHeading3H3Title2H31H32H33H34H35ttulo3h3Heading3">
    <w:name w:val="Style Heading 3H3Title2H31H32H33H34H35título 3h:3Heading3..."/>
    <w:basedOn w:val="Heading3"/>
    <w:autoRedefine/>
    <w:rsid w:val="005D0FB4"/>
    <w:pPr>
      <w:widowControl w:val="0"/>
      <w:numPr>
        <w:ilvl w:val="0"/>
        <w:numId w:val="0"/>
      </w:numPr>
      <w:overflowPunct w:val="0"/>
      <w:autoSpaceDE w:val="0"/>
      <w:autoSpaceDN w:val="0"/>
      <w:adjustRightInd w:val="0"/>
      <w:spacing w:before="120" w:line="340" w:lineRule="atLeast"/>
      <w:jc w:val="both"/>
      <w:textAlignment w:val="baseline"/>
    </w:pPr>
    <w:rPr>
      <w:rFonts w:ascii="Times New Roman" w:hAnsi="Times New Roman"/>
      <w:bCs/>
      <w:color w:val="0000FF"/>
      <w:sz w:val="32"/>
      <w:szCs w:val="20"/>
      <w14:textFill>
        <w14:solidFill>
          <w14:srgbClr w14:val="0000FF">
            <w14:lumMod w14:val="50000"/>
          </w14:srgbClr>
        </w14:solidFill>
      </w14:textFill>
    </w:rPr>
  </w:style>
  <w:style w:type="paragraph" w:customStyle="1" w:styleId="Bl-c1Checkbox">
    <w:name w:val="Bl-c1 (Checkbox)"/>
    <w:basedOn w:val="Normal"/>
    <w:rsid w:val="00C735AC"/>
    <w:pPr>
      <w:numPr>
        <w:numId w:val="9"/>
      </w:numPr>
      <w:spacing w:line="264" w:lineRule="auto"/>
    </w:pPr>
    <w:rPr>
      <w:rFonts w:ascii="Verdana" w:hAnsi="Verdana"/>
      <w:lang w:val="en-GB"/>
    </w:rPr>
  </w:style>
  <w:style w:type="table" w:customStyle="1" w:styleId="PhuongNV-Style1">
    <w:name w:val="PhuongNV-Style1"/>
    <w:basedOn w:val="TableNormal"/>
    <w:next w:val="TableGrid"/>
    <w:rsid w:val="007C5E79"/>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18"/>
      </w:rPr>
      <w:tblPr/>
      <w:tcPr>
        <w:shd w:val="clear" w:color="auto" w:fill="002060"/>
      </w:tcPr>
    </w:tblStylePr>
    <w:tblStylePr w:type="firstCol">
      <w:tblPr/>
      <w:tcPr>
        <w:shd w:val="clear" w:color="auto" w:fill="C6D9F1"/>
      </w:tcPr>
    </w:tblStylePr>
  </w:style>
  <w:style w:type="character" w:styleId="PlaceholderText">
    <w:name w:val="Placeholder Text"/>
    <w:uiPriority w:val="99"/>
    <w:semiHidden/>
    <w:rsid w:val="003920D7"/>
    <w:rPr>
      <w:color w:val="808080"/>
    </w:rPr>
  </w:style>
  <w:style w:type="paragraph" w:styleId="Revision">
    <w:name w:val="Revision"/>
    <w:hidden/>
    <w:uiPriority w:val="99"/>
    <w:semiHidden/>
    <w:rsid w:val="00563BE4"/>
    <w:rPr>
      <w:rFonts w:ascii="Arial" w:hAnsi="Arial"/>
      <w:sz w:val="18"/>
      <w:szCs w:val="18"/>
    </w:rPr>
  </w:style>
  <w:style w:type="numbering" w:customStyle="1" w:styleId="NoList1">
    <w:name w:val="No List1"/>
    <w:next w:val="NoList"/>
    <w:semiHidden/>
    <w:rsid w:val="0080152F"/>
  </w:style>
  <w:style w:type="paragraph" w:customStyle="1" w:styleId="FP-Title1">
    <w:name w:val="FP-Title1"/>
    <w:rsid w:val="0080152F"/>
    <w:pPr>
      <w:spacing w:before="240" w:after="60"/>
      <w:ind w:left="1440"/>
    </w:pPr>
    <w:rPr>
      <w:rFonts w:ascii="Arial" w:hAnsi="Arial"/>
      <w:b/>
      <w:sz w:val="32"/>
      <w:lang w:val="en-GB"/>
    </w:rPr>
  </w:style>
  <w:style w:type="paragraph" w:customStyle="1" w:styleId="FP-Title2">
    <w:name w:val="FP-Title2"/>
    <w:rsid w:val="0080152F"/>
    <w:pPr>
      <w:spacing w:before="240" w:after="60"/>
      <w:ind w:left="1440"/>
    </w:pPr>
    <w:rPr>
      <w:rFonts w:ascii="Arial" w:hAnsi="Arial"/>
      <w:b/>
      <w:sz w:val="24"/>
      <w:lang w:val="en-GB"/>
    </w:rPr>
  </w:style>
  <w:style w:type="paragraph" w:customStyle="1" w:styleId="FP-Text">
    <w:name w:val="FP-Text"/>
    <w:rsid w:val="0080152F"/>
    <w:pPr>
      <w:ind w:left="1440"/>
    </w:pPr>
    <w:rPr>
      <w:rFonts w:ascii="Arial" w:hAnsi="Arial"/>
      <w:lang w:val="en-GB"/>
    </w:rPr>
  </w:style>
  <w:style w:type="paragraph" w:customStyle="1" w:styleId="IPR">
    <w:name w:val="IPR"/>
    <w:basedOn w:val="Normal"/>
    <w:rsid w:val="0080152F"/>
    <w:rPr>
      <w:rFonts w:ascii="Times New Roman" w:hAnsi="Times New Roman"/>
      <w:sz w:val="14"/>
      <w:szCs w:val="20"/>
      <w:lang w:val="en-GB"/>
    </w:rPr>
  </w:style>
  <w:style w:type="paragraph" w:customStyle="1" w:styleId="FP-Title1-F1">
    <w:name w:val="FP-Title1-F1"/>
    <w:basedOn w:val="FP-Title1"/>
    <w:rsid w:val="0080152F"/>
  </w:style>
  <w:style w:type="paragraph" w:customStyle="1" w:styleId="CiscoBody">
    <w:name w:val="Cisco Body"/>
    <w:basedOn w:val="FP-Text"/>
    <w:rsid w:val="0080152F"/>
    <w:pPr>
      <w:spacing w:before="120"/>
    </w:pPr>
    <w:rPr>
      <w:rFonts w:ascii="Verdana" w:hAnsi="Verdana"/>
      <w:sz w:val="18"/>
      <w:szCs w:val="18"/>
      <w:lang w:val="en-US"/>
    </w:rPr>
  </w:style>
  <w:style w:type="character" w:customStyle="1" w:styleId="bannertitlehome1">
    <w:name w:val="bannertitlehome1"/>
    <w:rsid w:val="0080152F"/>
    <w:rPr>
      <w:b/>
      <w:bCs/>
      <w:color w:val="666666"/>
      <w:sz w:val="29"/>
      <w:szCs w:val="29"/>
    </w:rPr>
  </w:style>
  <w:style w:type="character" w:customStyle="1" w:styleId="bannersubheader4">
    <w:name w:val="bannersubheader4"/>
    <w:rsid w:val="0080152F"/>
    <w:rPr>
      <w:rFonts w:ascii="Arial" w:hAnsi="Arial" w:cs="Arial" w:hint="default"/>
      <w:b w:val="0"/>
      <w:bCs w:val="0"/>
      <w:strike w:val="0"/>
      <w:dstrike w:val="0"/>
      <w:color w:val="990000"/>
      <w:sz w:val="15"/>
      <w:szCs w:val="15"/>
      <w:u w:val="none"/>
      <w:effect w:val="none"/>
    </w:rPr>
  </w:style>
  <w:style w:type="paragraph" w:customStyle="1" w:styleId="HeadingOneL1">
    <w:name w:val="Heading One L1"/>
    <w:basedOn w:val="Normal"/>
    <w:rsid w:val="0080152F"/>
    <w:pPr>
      <w:pBdr>
        <w:bottom w:val="single" w:sz="18" w:space="1" w:color="808080"/>
      </w:pBdr>
      <w:spacing w:before="180" w:after="80"/>
      <w:ind w:right="1440"/>
    </w:pPr>
    <w:rPr>
      <w:rFonts w:ascii="Verdana" w:hAnsi="Verdana"/>
      <w:b/>
      <w:sz w:val="36"/>
      <w:szCs w:val="36"/>
    </w:rPr>
  </w:style>
  <w:style w:type="table" w:customStyle="1" w:styleId="TableGrid10">
    <w:name w:val="Table Grid1"/>
    <w:basedOn w:val="TableNormal"/>
    <w:next w:val="TableGrid"/>
    <w:rsid w:val="0080152F"/>
    <w:pPr>
      <w:spacing w:after="10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OutlinenumberedTwCenMT14ptBold">
    <w:name w:val="Style Outline numbered Tw Cen MT 14 pt Bold"/>
    <w:basedOn w:val="NoList"/>
    <w:rsid w:val="0080152F"/>
    <w:pPr>
      <w:numPr>
        <w:numId w:val="11"/>
      </w:numPr>
    </w:pPr>
  </w:style>
  <w:style w:type="paragraph" w:customStyle="1" w:styleId="Chartbody">
    <w:name w:val="Chart_body"/>
    <w:basedOn w:val="Normal"/>
    <w:rsid w:val="0080152F"/>
    <w:pPr>
      <w:tabs>
        <w:tab w:val="left" w:pos="216"/>
      </w:tabs>
      <w:spacing w:after="60" w:line="240" w:lineRule="exact"/>
    </w:pPr>
    <w:rPr>
      <w:rFonts w:ascii="Helvetica" w:hAnsi="Helvetica"/>
      <w:color w:val="000000"/>
      <w:sz w:val="17"/>
      <w:szCs w:val="20"/>
    </w:rPr>
  </w:style>
  <w:style w:type="paragraph" w:customStyle="1" w:styleId="Body">
    <w:name w:val="Body"/>
    <w:link w:val="BodyChar2"/>
    <w:rsid w:val="0080152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rPr>
  </w:style>
  <w:style w:type="character" w:customStyle="1" w:styleId="BodyChar2">
    <w:name w:val="Body Char2"/>
    <w:link w:val="Body"/>
    <w:rsid w:val="0080152F"/>
    <w:rPr>
      <w:rFonts w:ascii="Times" w:hAnsi="Times"/>
      <w:color w:val="000000"/>
      <w:sz w:val="18"/>
      <w:lang w:val="en-US" w:eastAsia="en-US" w:bidi="ar-SA"/>
    </w:rPr>
  </w:style>
  <w:style w:type="paragraph" w:customStyle="1" w:styleId="Subhead2">
    <w:name w:val="Subhead2"/>
    <w:next w:val="Body"/>
    <w:rsid w:val="0080152F"/>
    <w:pPr>
      <w:spacing w:before="140" w:line="280" w:lineRule="exact"/>
    </w:pPr>
    <w:rPr>
      <w:rFonts w:ascii="Helvetica" w:hAnsi="Helvetica"/>
      <w:b/>
      <w:color w:val="000000"/>
      <w:sz w:val="18"/>
    </w:rPr>
  </w:style>
  <w:style w:type="paragraph" w:customStyle="1" w:styleId="Charthead">
    <w:name w:val="Chart_head"/>
    <w:rsid w:val="0080152F"/>
    <w:pPr>
      <w:spacing w:line="240" w:lineRule="exact"/>
    </w:pPr>
    <w:rPr>
      <w:rFonts w:ascii="Helvetica" w:hAnsi="Helvetica"/>
      <w:b/>
      <w:color w:val="002D3F"/>
      <w:sz w:val="16"/>
    </w:rPr>
  </w:style>
  <w:style w:type="paragraph" w:customStyle="1" w:styleId="Offices-List">
    <w:name w:val="Offices-List"/>
    <w:basedOn w:val="Normal"/>
    <w:rsid w:val="0080152F"/>
    <w:pPr>
      <w:spacing w:before="60" w:after="60" w:line="312" w:lineRule="auto"/>
      <w:ind w:left="-539"/>
      <w:jc w:val="both"/>
    </w:pPr>
    <w:rPr>
      <w:rFonts w:ascii="Times New Roman" w:hAnsi="Times New Roman"/>
      <w:snapToGrid w:val="0"/>
      <w:color w:val="000000"/>
      <w:sz w:val="14"/>
      <w:szCs w:val="20"/>
      <w:lang w:val="en-GB"/>
    </w:rPr>
  </w:style>
  <w:style w:type="paragraph" w:customStyle="1" w:styleId="StyleHeading1TwCenMT10ptLeft0Firstline0Bef">
    <w:name w:val="Style Heading 1 + Tw Cen MT 10 pt Left:  0&quot; First line:  0&quot; Bef..."/>
    <w:basedOn w:val="Heading1"/>
    <w:rsid w:val="0080152F"/>
    <w:pPr>
      <w:numPr>
        <w:numId w:val="3"/>
      </w:numPr>
      <w:pBdr>
        <w:top w:val="none" w:sz="0" w:space="0" w:color="auto"/>
        <w:left w:val="none" w:sz="0" w:space="0" w:color="auto"/>
      </w:pBdr>
      <w:shd w:val="clear" w:color="auto" w:fill="auto"/>
      <w:spacing w:before="0" w:after="0"/>
      <w:ind w:left="0" w:firstLine="0"/>
    </w:pPr>
    <w:rPr>
      <w:rFonts w:ascii="Tw Cen MT" w:hAnsi="Tw Cen MT"/>
      <w:bCs/>
      <w:color w:val="000000"/>
      <w:kern w:val="32"/>
      <w:sz w:val="20"/>
      <w:lang w:val="en-US"/>
      <w14:textFill>
        <w14:solidFill>
          <w14:srgbClr w14:val="000000">
            <w14:lumMod w14:val="95000"/>
          </w14:srgbClr>
        </w14:solidFill>
      </w14:textFill>
    </w:rPr>
  </w:style>
  <w:style w:type="numbering" w:customStyle="1" w:styleId="StyleOutlinenumberedTwCenMT14ptBold1">
    <w:name w:val="Style Outline numbered Tw Cen MT 14 pt Bold1"/>
    <w:basedOn w:val="NoList"/>
    <w:rsid w:val="0080152F"/>
    <w:pPr>
      <w:numPr>
        <w:numId w:val="12"/>
      </w:numPr>
    </w:pPr>
  </w:style>
  <w:style w:type="paragraph" w:customStyle="1" w:styleId="StyleSubhead2Verdana">
    <w:name w:val="Style Subhead2 + Verdana"/>
    <w:basedOn w:val="Subhead2"/>
    <w:rsid w:val="0080152F"/>
    <w:rPr>
      <w:rFonts w:ascii="Verdana" w:hAnsi="Verdana"/>
      <w:bCs/>
    </w:rPr>
  </w:style>
  <w:style w:type="paragraph" w:customStyle="1" w:styleId="CiscoHeader">
    <w:name w:val="Cisco Header"/>
    <w:basedOn w:val="Normal"/>
    <w:link w:val="CiscoHeaderChar"/>
    <w:rsid w:val="0080152F"/>
    <w:pPr>
      <w:pBdr>
        <w:bottom w:val="thickThinMediumGap" w:sz="18" w:space="1" w:color="auto"/>
      </w:pBdr>
      <w:tabs>
        <w:tab w:val="num" w:pos="1872"/>
      </w:tabs>
      <w:spacing w:before="180" w:afterLines="80" w:after="80"/>
      <w:ind w:left="1872" w:hanging="432"/>
    </w:pPr>
    <w:rPr>
      <w:rFonts w:ascii="Verdana" w:hAnsi="Verdana" w:cs="Arial"/>
      <w:b/>
      <w:sz w:val="24"/>
      <w:szCs w:val="28"/>
    </w:rPr>
  </w:style>
  <w:style w:type="character" w:customStyle="1" w:styleId="CiscoHeaderChar">
    <w:name w:val="Cisco Header Char"/>
    <w:link w:val="CiscoHeader"/>
    <w:rsid w:val="0080152F"/>
    <w:rPr>
      <w:rFonts w:ascii="Verdana" w:hAnsi="Verdana" w:cs="Arial"/>
      <w:b/>
      <w:sz w:val="24"/>
      <w:szCs w:val="28"/>
    </w:rPr>
  </w:style>
  <w:style w:type="numbering" w:styleId="1ai">
    <w:name w:val="Outline List 1"/>
    <w:basedOn w:val="NoList"/>
    <w:rsid w:val="0080152F"/>
    <w:pPr>
      <w:numPr>
        <w:numId w:val="13"/>
      </w:numPr>
    </w:pPr>
  </w:style>
  <w:style w:type="paragraph" w:customStyle="1" w:styleId="3Bulletedinformation">
    <w:name w:val="3. Bulleted information"/>
    <w:basedOn w:val="Normal"/>
    <w:rsid w:val="0080152F"/>
    <w:pPr>
      <w:numPr>
        <w:numId w:val="16"/>
      </w:numPr>
      <w:spacing w:after="100"/>
    </w:pPr>
    <w:rPr>
      <w:rFonts w:ascii="Verdana" w:hAnsi="Verdana"/>
      <w:sz w:val="22"/>
      <w:szCs w:val="22"/>
    </w:rPr>
  </w:style>
  <w:style w:type="paragraph" w:customStyle="1" w:styleId="QL2">
    <w:name w:val="Q L2"/>
    <w:basedOn w:val="Normal"/>
    <w:rsid w:val="0080152F"/>
    <w:pPr>
      <w:numPr>
        <w:ilvl w:val="2"/>
        <w:numId w:val="14"/>
      </w:numPr>
      <w:tabs>
        <w:tab w:val="left" w:pos="720"/>
        <w:tab w:val="left" w:pos="1440"/>
        <w:tab w:val="left" w:pos="1620"/>
      </w:tabs>
      <w:spacing w:after="120"/>
    </w:pPr>
    <w:rPr>
      <w:rFonts w:ascii="Verdana" w:hAnsi="Verdana" w:cs="Arial"/>
      <w:sz w:val="20"/>
      <w:szCs w:val="20"/>
    </w:rPr>
  </w:style>
  <w:style w:type="character" w:customStyle="1" w:styleId="content1">
    <w:name w:val="content1"/>
    <w:rsid w:val="0080152F"/>
    <w:rPr>
      <w:b w:val="0"/>
      <w:bCs w:val="0"/>
      <w:strike w:val="0"/>
      <w:dstrike w:val="0"/>
      <w:color w:val="000000"/>
      <w:u w:val="none"/>
      <w:effect w:val="none"/>
    </w:rPr>
  </w:style>
  <w:style w:type="paragraph" w:customStyle="1" w:styleId="QuestionLev1">
    <w:name w:val="Question Lev 1"/>
    <w:basedOn w:val="Normal"/>
    <w:rsid w:val="0080152F"/>
    <w:pPr>
      <w:numPr>
        <w:ilvl w:val="1"/>
        <w:numId w:val="12"/>
      </w:numPr>
      <w:spacing w:afterLines="80" w:after="192"/>
      <w:ind w:right="-36"/>
    </w:pPr>
    <w:rPr>
      <w:rFonts w:ascii="Verdana" w:hAnsi="Verdana" w:cs="Arial"/>
      <w:sz w:val="20"/>
      <w:szCs w:val="20"/>
    </w:rPr>
  </w:style>
  <w:style w:type="paragraph" w:customStyle="1" w:styleId="MultipleChoiceAnswers">
    <w:name w:val="Multiple Choice Answers"/>
    <w:basedOn w:val="Normal"/>
    <w:rsid w:val="0080152F"/>
    <w:pPr>
      <w:tabs>
        <w:tab w:val="left" w:pos="1080"/>
      </w:tabs>
      <w:spacing w:after="40"/>
      <w:ind w:left="720"/>
    </w:pPr>
    <w:rPr>
      <w:rFonts w:ascii="Verdana" w:hAnsi="Verdana" w:cs="Arial"/>
      <w:sz w:val="20"/>
      <w:szCs w:val="20"/>
    </w:rPr>
  </w:style>
  <w:style w:type="paragraph" w:customStyle="1" w:styleId="pb1body1">
    <w:name w:val="pb1_body1"/>
    <w:basedOn w:val="Normal"/>
    <w:rsid w:val="0080152F"/>
    <w:pPr>
      <w:spacing w:before="100" w:beforeAutospacing="1" w:after="100" w:afterAutospacing="1"/>
    </w:pPr>
    <w:rPr>
      <w:rFonts w:ascii="Times New Roman" w:hAnsi="Times New Roman"/>
      <w:sz w:val="24"/>
      <w:szCs w:val="24"/>
    </w:rPr>
  </w:style>
  <w:style w:type="paragraph" w:customStyle="1" w:styleId="1HeadingI">
    <w:name w:val="1. Heading I"/>
    <w:basedOn w:val="Normal"/>
    <w:rsid w:val="0080152F"/>
    <w:pPr>
      <w:numPr>
        <w:numId w:val="15"/>
      </w:numPr>
      <w:spacing w:after="100"/>
    </w:pPr>
    <w:rPr>
      <w:rFonts w:ascii="Times New Roman" w:hAnsi="Times New Roman"/>
      <w:sz w:val="20"/>
      <w:szCs w:val="20"/>
    </w:rPr>
  </w:style>
  <w:style w:type="paragraph" w:customStyle="1" w:styleId="Style1HeadingIVerdana18ptBold">
    <w:name w:val="Style 1. Heading I + Verdana 18 pt Bold"/>
    <w:basedOn w:val="1HeadingI"/>
    <w:rsid w:val="0080152F"/>
    <w:pPr>
      <w:numPr>
        <w:numId w:val="0"/>
      </w:numPr>
      <w:tabs>
        <w:tab w:val="num" w:pos="720"/>
      </w:tabs>
      <w:spacing w:after="0"/>
      <w:ind w:left="720" w:hanging="360"/>
    </w:pPr>
    <w:rPr>
      <w:rFonts w:ascii="Arial" w:hAnsi="Arial"/>
    </w:rPr>
  </w:style>
  <w:style w:type="paragraph" w:customStyle="1" w:styleId="StyleHeadingOneL1Nounderline">
    <w:name w:val="Style Heading One L1 + No underline"/>
    <w:basedOn w:val="HeadingOneL1"/>
    <w:rsid w:val="0080152F"/>
    <w:rPr>
      <w:bCs/>
    </w:rPr>
  </w:style>
  <w:style w:type="paragraph" w:customStyle="1" w:styleId="ptctablecap">
    <w:name w:val="ptc_tablecap"/>
    <w:basedOn w:val="Normal"/>
    <w:rsid w:val="0080152F"/>
    <w:pPr>
      <w:spacing w:before="100" w:beforeAutospacing="1" w:after="100" w:afterAutospacing="1"/>
    </w:pPr>
    <w:rPr>
      <w:rFonts w:ascii="Times New Roman" w:hAnsi="Times New Roman"/>
      <w:sz w:val="24"/>
      <w:szCs w:val="24"/>
    </w:rPr>
  </w:style>
  <w:style w:type="paragraph" w:customStyle="1" w:styleId="bulletedL3">
    <w:name w:val="bulleted L3"/>
    <w:basedOn w:val="Normal"/>
    <w:rsid w:val="0080152F"/>
    <w:pPr>
      <w:numPr>
        <w:ilvl w:val="1"/>
        <w:numId w:val="8"/>
      </w:numPr>
      <w:tabs>
        <w:tab w:val="num" w:pos="1980"/>
      </w:tabs>
      <w:spacing w:after="100"/>
      <w:ind w:left="1980"/>
    </w:pPr>
    <w:rPr>
      <w:rFonts w:ascii="Verdana" w:hAnsi="Verdana"/>
      <w:sz w:val="22"/>
      <w:szCs w:val="22"/>
    </w:rPr>
  </w:style>
  <w:style w:type="paragraph" w:customStyle="1" w:styleId="1HeaderOne">
    <w:name w:val="1. Header One"/>
    <w:basedOn w:val="Normal"/>
    <w:rsid w:val="0080152F"/>
    <w:pPr>
      <w:numPr>
        <w:numId w:val="17"/>
      </w:numPr>
      <w:pBdr>
        <w:bottom w:val="single" w:sz="18" w:space="1" w:color="808080"/>
      </w:pBdr>
      <w:spacing w:before="180" w:after="100"/>
    </w:pPr>
    <w:rPr>
      <w:rFonts w:ascii="Verdana" w:hAnsi="Verdana"/>
      <w:b/>
      <w:sz w:val="28"/>
      <w:szCs w:val="20"/>
    </w:rPr>
  </w:style>
  <w:style w:type="paragraph" w:styleId="TOC8">
    <w:name w:val="toc 8"/>
    <w:basedOn w:val="Normal"/>
    <w:next w:val="Normal"/>
    <w:autoRedefine/>
    <w:rsid w:val="0080152F"/>
    <w:pPr>
      <w:ind w:left="1400"/>
    </w:pPr>
    <w:rPr>
      <w:rFonts w:ascii="Times New Roman" w:hAnsi="Times New Roman"/>
      <w:sz w:val="20"/>
      <w:szCs w:val="20"/>
    </w:rPr>
  </w:style>
  <w:style w:type="paragraph" w:customStyle="1" w:styleId="2Text">
    <w:name w:val="2. Text"/>
    <w:basedOn w:val="Normal"/>
    <w:rsid w:val="0080152F"/>
    <w:pPr>
      <w:spacing w:before="40" w:after="100"/>
      <w:ind w:left="1080"/>
    </w:pPr>
    <w:rPr>
      <w:rFonts w:ascii="Verdana" w:hAnsi="Verdana"/>
      <w:sz w:val="22"/>
      <w:szCs w:val="22"/>
    </w:rPr>
  </w:style>
  <w:style w:type="paragraph" w:customStyle="1" w:styleId="pcsfcellstepfirst">
    <w:name w:val="pcsf_cellstepfirst"/>
    <w:basedOn w:val="Normal"/>
    <w:rsid w:val="0080152F"/>
    <w:pPr>
      <w:spacing w:before="100" w:beforeAutospacing="1" w:after="100" w:afterAutospacing="1"/>
    </w:pPr>
    <w:rPr>
      <w:rFonts w:ascii="Times New Roman" w:hAnsi="Times New Roman"/>
      <w:sz w:val="24"/>
      <w:szCs w:val="24"/>
    </w:rPr>
  </w:style>
  <w:style w:type="character" w:customStyle="1" w:styleId="cxrefcolor">
    <w:name w:val="cxref_color"/>
    <w:basedOn w:val="DefaultParagraphFont"/>
    <w:rsid w:val="0080152F"/>
  </w:style>
  <w:style w:type="paragraph" w:customStyle="1" w:styleId="pcsncellstepnext">
    <w:name w:val="pcsn_cellstepnext"/>
    <w:basedOn w:val="Normal"/>
    <w:rsid w:val="0080152F"/>
    <w:pPr>
      <w:spacing w:before="100" w:beforeAutospacing="1" w:after="100" w:afterAutospacing="1"/>
    </w:pPr>
    <w:rPr>
      <w:rFonts w:ascii="Times New Roman" w:hAnsi="Times New Roman"/>
      <w:sz w:val="24"/>
      <w:szCs w:val="24"/>
    </w:rPr>
  </w:style>
  <w:style w:type="paragraph" w:customStyle="1" w:styleId="pbu1bullet1">
    <w:name w:val="pbu1_bullet1"/>
    <w:basedOn w:val="Normal"/>
    <w:rsid w:val="0080152F"/>
    <w:pPr>
      <w:spacing w:before="100" w:beforeAutospacing="1" w:after="100" w:afterAutospacing="1"/>
    </w:pPr>
    <w:rPr>
      <w:rFonts w:ascii="Times New Roman" w:hAnsi="Times New Roman"/>
      <w:sz w:val="24"/>
      <w:szCs w:val="24"/>
    </w:rPr>
  </w:style>
  <w:style w:type="paragraph" w:customStyle="1" w:styleId="No-Indent">
    <w:name w:val="No-Indent"/>
    <w:rsid w:val="0080152F"/>
    <w:rPr>
      <w:lang w:val="en-GB"/>
    </w:rPr>
  </w:style>
  <w:style w:type="paragraph" w:customStyle="1" w:styleId="Configurations">
    <w:name w:val="Configurations"/>
    <w:basedOn w:val="Normal"/>
    <w:rsid w:val="0080152F"/>
    <w:pPr>
      <w:spacing w:before="40" w:after="40"/>
      <w:ind w:left="1134"/>
    </w:pPr>
    <w:rPr>
      <w:rFonts w:ascii="Times New Roman" w:hAnsi="Times New Roman"/>
      <w:sz w:val="20"/>
      <w:szCs w:val="20"/>
      <w:lang w:val="en-GB"/>
    </w:rPr>
  </w:style>
  <w:style w:type="paragraph" w:customStyle="1" w:styleId="Table-Contents">
    <w:name w:val="Table-Contents"/>
    <w:rsid w:val="0080152F"/>
    <w:pPr>
      <w:spacing w:before="60" w:after="100"/>
    </w:pPr>
    <w:rPr>
      <w:lang w:val="en-GB"/>
    </w:rPr>
  </w:style>
  <w:style w:type="paragraph" w:customStyle="1" w:styleId="Test-Title">
    <w:name w:val="Test-Title"/>
    <w:basedOn w:val="Table-Contents"/>
    <w:rsid w:val="0080152F"/>
    <w:pPr>
      <w:ind w:left="1418" w:hanging="1418"/>
    </w:pPr>
  </w:style>
  <w:style w:type="paragraph" w:customStyle="1" w:styleId="Table-Contents-Tests">
    <w:name w:val="Table-Contents-Tests"/>
    <w:basedOn w:val="Table-Contents"/>
    <w:rsid w:val="0080152F"/>
    <w:pPr>
      <w:ind w:left="432" w:hanging="432"/>
    </w:pPr>
  </w:style>
  <w:style w:type="paragraph" w:styleId="FootnoteText">
    <w:name w:val="footnote text"/>
    <w:basedOn w:val="Normal"/>
    <w:link w:val="FootnoteTextChar"/>
    <w:rsid w:val="0080152F"/>
    <w:pPr>
      <w:widowControl w:val="0"/>
      <w:spacing w:after="100"/>
    </w:pPr>
    <w:rPr>
      <w:rFonts w:ascii="Times New Roman" w:hAnsi="Times New Roman"/>
      <w:sz w:val="20"/>
      <w:szCs w:val="20"/>
      <w:lang w:val="en-GB"/>
    </w:rPr>
  </w:style>
  <w:style w:type="character" w:customStyle="1" w:styleId="FootnoteTextChar">
    <w:name w:val="Footnote Text Char"/>
    <w:link w:val="FootnoteText"/>
    <w:rsid w:val="0080152F"/>
    <w:rPr>
      <w:lang w:val="en-GB"/>
    </w:rPr>
  </w:style>
  <w:style w:type="character" w:styleId="FootnoteReference">
    <w:name w:val="footnote reference"/>
    <w:rsid w:val="0080152F"/>
    <w:rPr>
      <w:vertAlign w:val="superscript"/>
    </w:rPr>
  </w:style>
  <w:style w:type="paragraph" w:customStyle="1" w:styleId="Char0">
    <w:name w:val="Char"/>
    <w:basedOn w:val="Normal"/>
    <w:semiHidden/>
    <w:rsid w:val="0080152F"/>
    <w:pPr>
      <w:spacing w:line="240" w:lineRule="exact"/>
    </w:pPr>
    <w:rPr>
      <w:sz w:val="22"/>
      <w:szCs w:val="22"/>
    </w:rPr>
  </w:style>
  <w:style w:type="paragraph" w:customStyle="1" w:styleId="2HeadingNonbulleted">
    <w:name w:val="2. Heading Non bulleted"/>
    <w:basedOn w:val="Normal"/>
    <w:rsid w:val="0080152F"/>
    <w:pPr>
      <w:spacing w:before="180" w:after="100"/>
      <w:ind w:left="1080"/>
    </w:pPr>
    <w:rPr>
      <w:rFonts w:ascii="Verdana" w:hAnsi="Verdana"/>
      <w:b/>
      <w:sz w:val="24"/>
      <w:szCs w:val="20"/>
    </w:rPr>
  </w:style>
  <w:style w:type="paragraph" w:customStyle="1" w:styleId="2Headingnonumber">
    <w:name w:val="2. Heading no number"/>
    <w:basedOn w:val="Normal"/>
    <w:rsid w:val="0080152F"/>
    <w:pPr>
      <w:spacing w:after="100"/>
      <w:ind w:left="1800" w:hanging="360"/>
    </w:pPr>
    <w:rPr>
      <w:rFonts w:ascii="Verdana" w:hAnsi="Verdana"/>
      <w:b/>
      <w:color w:val="000000"/>
      <w:sz w:val="20"/>
      <w:szCs w:val="20"/>
    </w:rPr>
  </w:style>
  <w:style w:type="paragraph" w:customStyle="1" w:styleId="CiscoTableHeader">
    <w:name w:val="Cisco Table Header"/>
    <w:basedOn w:val="Normal"/>
    <w:rsid w:val="0080152F"/>
    <w:pPr>
      <w:shd w:val="clear" w:color="auto" w:fill="006699"/>
      <w:spacing w:before="100" w:after="100"/>
      <w:jc w:val="center"/>
    </w:pPr>
    <w:rPr>
      <w:rFonts w:ascii="Verdana" w:hAnsi="Verdana"/>
      <w:b/>
      <w:color w:val="FFFFFF"/>
      <w:sz w:val="20"/>
      <w:szCs w:val="20"/>
    </w:rPr>
  </w:style>
  <w:style w:type="paragraph" w:customStyle="1" w:styleId="3Headingnonumbers">
    <w:name w:val="3. Heading no numbers"/>
    <w:basedOn w:val="Normal"/>
    <w:rsid w:val="0080152F"/>
    <w:pPr>
      <w:spacing w:before="180" w:after="100"/>
      <w:ind w:left="1440"/>
    </w:pPr>
    <w:rPr>
      <w:rFonts w:ascii="Verdana" w:hAnsi="Verdana"/>
      <w:b/>
      <w:sz w:val="22"/>
      <w:szCs w:val="20"/>
    </w:rPr>
  </w:style>
  <w:style w:type="paragraph" w:customStyle="1" w:styleId="Style1">
    <w:name w:val="Style1"/>
    <w:basedOn w:val="pbu1bullet1"/>
    <w:rsid w:val="0080152F"/>
    <w:pPr>
      <w:spacing w:before="0" w:beforeAutospacing="0" w:after="0" w:afterAutospacing="0"/>
    </w:pPr>
    <w:rPr>
      <w:rFonts w:ascii="Arial" w:hAnsi="Arial"/>
      <w:sz w:val="18"/>
      <w:szCs w:val="18"/>
    </w:rPr>
  </w:style>
  <w:style w:type="paragraph" w:customStyle="1" w:styleId="TableBulletedtext">
    <w:name w:val="Table Bulleted text"/>
    <w:basedOn w:val="pbu1bullet1"/>
    <w:rsid w:val="0080152F"/>
    <w:pPr>
      <w:numPr>
        <w:numId w:val="18"/>
      </w:numPr>
      <w:tabs>
        <w:tab w:val="clear" w:pos="288"/>
      </w:tabs>
      <w:spacing w:before="0" w:beforeAutospacing="0" w:after="0" w:afterAutospacing="0"/>
      <w:ind w:left="0" w:firstLine="0"/>
    </w:pPr>
    <w:rPr>
      <w:rFonts w:ascii="Arial" w:hAnsi="Arial"/>
      <w:sz w:val="18"/>
      <w:szCs w:val="18"/>
    </w:rPr>
  </w:style>
  <w:style w:type="paragraph" w:customStyle="1" w:styleId="TableCaption">
    <w:name w:val="Table Caption"/>
    <w:basedOn w:val="Normal"/>
    <w:rsid w:val="0080152F"/>
    <w:pPr>
      <w:spacing w:after="100"/>
      <w:ind w:left="1138" w:right="288"/>
      <w:jc w:val="right"/>
    </w:pPr>
    <w:rPr>
      <w:rFonts w:ascii="Verdana" w:hAnsi="Verdana"/>
      <w:sz w:val="16"/>
      <w:szCs w:val="20"/>
    </w:rPr>
  </w:style>
  <w:style w:type="paragraph" w:customStyle="1" w:styleId="Tableheadings">
    <w:name w:val="Table headings"/>
    <w:basedOn w:val="Normal"/>
    <w:rsid w:val="0080152F"/>
    <w:pPr>
      <w:spacing w:before="100" w:after="100"/>
      <w:jc w:val="center"/>
    </w:pPr>
    <w:rPr>
      <w:rFonts w:ascii="Verdana" w:hAnsi="Verdana"/>
      <w:b/>
      <w:color w:val="FFFFFF"/>
      <w:sz w:val="20"/>
      <w:szCs w:val="20"/>
    </w:rPr>
  </w:style>
  <w:style w:type="paragraph" w:customStyle="1" w:styleId="TOCHeader">
    <w:name w:val="TOC Header"/>
    <w:basedOn w:val="Normal"/>
    <w:rsid w:val="0080152F"/>
    <w:pPr>
      <w:pBdr>
        <w:bottom w:val="single" w:sz="18" w:space="1" w:color="808080"/>
      </w:pBdr>
      <w:spacing w:before="180"/>
    </w:pPr>
    <w:rPr>
      <w:rFonts w:ascii="Verdana" w:hAnsi="Verdana"/>
      <w:b/>
      <w:sz w:val="28"/>
      <w:szCs w:val="32"/>
    </w:rPr>
  </w:style>
  <w:style w:type="paragraph" w:customStyle="1" w:styleId="3BulletedStandard">
    <w:name w:val="3. Bulleted Standard"/>
    <w:basedOn w:val="Normal"/>
    <w:rsid w:val="0080152F"/>
    <w:pPr>
      <w:numPr>
        <w:numId w:val="19"/>
      </w:numPr>
      <w:spacing w:after="100"/>
    </w:pPr>
    <w:rPr>
      <w:rFonts w:ascii="Times New Roman" w:hAnsi="Times New Roman"/>
      <w:sz w:val="20"/>
      <w:szCs w:val="20"/>
    </w:rPr>
  </w:style>
  <w:style w:type="paragraph" w:customStyle="1" w:styleId="TP-Title1">
    <w:name w:val="TP-Title1"/>
    <w:rsid w:val="0080152F"/>
    <w:pPr>
      <w:spacing w:before="240" w:after="60"/>
      <w:ind w:left="709"/>
    </w:pPr>
    <w:rPr>
      <w:rFonts w:ascii="Arial" w:hAnsi="Arial"/>
      <w:b/>
      <w:sz w:val="40"/>
      <w:lang w:val="en-GB"/>
    </w:rPr>
  </w:style>
  <w:style w:type="paragraph" w:customStyle="1" w:styleId="TP-Title2">
    <w:name w:val="TP-Title2"/>
    <w:rsid w:val="0080152F"/>
    <w:pPr>
      <w:spacing w:before="240" w:after="60"/>
      <w:ind w:left="720"/>
    </w:pPr>
    <w:rPr>
      <w:rFonts w:ascii="Arial" w:hAnsi="Arial"/>
      <w:b/>
      <w:sz w:val="32"/>
      <w:lang w:val="en-GB"/>
    </w:rPr>
  </w:style>
  <w:style w:type="paragraph" w:customStyle="1" w:styleId="Offices">
    <w:name w:val="Offices"/>
    <w:rsid w:val="0080152F"/>
    <w:pPr>
      <w:spacing w:before="60" w:after="60" w:line="312" w:lineRule="auto"/>
      <w:ind w:left="-539"/>
      <w:jc w:val="both"/>
    </w:pPr>
    <w:rPr>
      <w:snapToGrid w:val="0"/>
      <w:color w:val="000000"/>
      <w:sz w:val="16"/>
      <w:lang w:val="en-GB"/>
    </w:rPr>
  </w:style>
  <w:style w:type="paragraph" w:customStyle="1" w:styleId="Offices-Cisco">
    <w:name w:val="Offices-Cisco"/>
    <w:basedOn w:val="Offices"/>
    <w:rsid w:val="0080152F"/>
    <w:pPr>
      <w:spacing w:after="200"/>
      <w:jc w:val="center"/>
    </w:pPr>
    <w:rPr>
      <w:rFonts w:ascii="Arial" w:hAnsi="Arial"/>
      <w:b/>
    </w:rPr>
  </w:style>
  <w:style w:type="paragraph" w:customStyle="1" w:styleId="Normal-Bullet">
    <w:name w:val="Normal-Bullet"/>
    <w:basedOn w:val="Normal"/>
    <w:rsid w:val="0080152F"/>
    <w:pPr>
      <w:numPr>
        <w:numId w:val="20"/>
      </w:numPr>
      <w:tabs>
        <w:tab w:val="clear" w:pos="1854"/>
        <w:tab w:val="left" w:pos="1440"/>
      </w:tabs>
      <w:spacing w:after="100"/>
      <w:ind w:left="1440" w:hanging="306"/>
    </w:pPr>
    <w:rPr>
      <w:rFonts w:ascii="Times New Roman" w:hAnsi="Times New Roman"/>
      <w:sz w:val="20"/>
      <w:szCs w:val="20"/>
      <w:lang w:val="en-GB"/>
    </w:rPr>
  </w:style>
  <w:style w:type="paragraph" w:customStyle="1" w:styleId="Offices-Table-Contents">
    <w:name w:val="Offices-Table-Contents"/>
    <w:basedOn w:val="Table-Contents"/>
    <w:rsid w:val="0080152F"/>
    <w:pPr>
      <w:spacing w:before="0" w:after="0"/>
    </w:pPr>
    <w:rPr>
      <w:snapToGrid w:val="0"/>
      <w:sz w:val="16"/>
    </w:rPr>
  </w:style>
  <w:style w:type="paragraph" w:customStyle="1" w:styleId="Footer-Acceptance">
    <w:name w:val="Footer-Acceptance"/>
    <w:basedOn w:val="Footer"/>
    <w:rsid w:val="0080152F"/>
    <w:pPr>
      <w:pBdr>
        <w:top w:val="none" w:sz="0" w:space="0" w:color="auto"/>
      </w:pBdr>
      <w:tabs>
        <w:tab w:val="clear" w:pos="8597"/>
        <w:tab w:val="left" w:pos="1162"/>
        <w:tab w:val="center" w:pos="4153"/>
        <w:tab w:val="right" w:pos="9180"/>
      </w:tabs>
      <w:spacing w:before="40" w:after="120"/>
      <w:ind w:right="6"/>
    </w:pPr>
    <w:rPr>
      <w:rFonts w:ascii="Times New Roman" w:hAnsi="Times New Roman"/>
      <w:b w:val="0"/>
      <w:szCs w:val="20"/>
      <w:lang w:val="en-GB"/>
    </w:rPr>
  </w:style>
  <w:style w:type="paragraph" w:customStyle="1" w:styleId="Footer-Landscape">
    <w:name w:val="Footer-Landscape"/>
    <w:basedOn w:val="Footer"/>
    <w:rsid w:val="0080152F"/>
    <w:pPr>
      <w:pBdr>
        <w:top w:val="none" w:sz="0" w:space="0" w:color="auto"/>
      </w:pBdr>
      <w:tabs>
        <w:tab w:val="clear" w:pos="8597"/>
        <w:tab w:val="right" w:pos="13900"/>
      </w:tabs>
      <w:spacing w:before="120"/>
      <w:ind w:right="142"/>
      <w:jc w:val="right"/>
    </w:pPr>
    <w:rPr>
      <w:sz w:val="18"/>
      <w:szCs w:val="20"/>
      <w:lang w:val="en-GB"/>
    </w:rPr>
  </w:style>
  <w:style w:type="paragraph" w:customStyle="1" w:styleId="Header-Landscape">
    <w:name w:val="Header-Landscape"/>
    <w:basedOn w:val="Header"/>
    <w:rsid w:val="0080152F"/>
    <w:pPr>
      <w:pBdr>
        <w:bottom w:val="none" w:sz="0" w:space="0" w:color="auto"/>
      </w:pBdr>
      <w:tabs>
        <w:tab w:val="right" w:pos="14220"/>
      </w:tabs>
      <w:spacing w:before="60" w:after="40"/>
      <w:ind w:right="-218"/>
    </w:pPr>
    <w:rPr>
      <w:b/>
      <w:i w:val="0"/>
      <w:sz w:val="18"/>
      <w:szCs w:val="20"/>
      <w:lang w:val="en-GB"/>
    </w:rPr>
  </w:style>
  <w:style w:type="paragraph" w:styleId="Index8">
    <w:name w:val="index 8"/>
    <w:basedOn w:val="Normal"/>
    <w:next w:val="Normal"/>
    <w:autoRedefine/>
    <w:rsid w:val="0080152F"/>
    <w:pPr>
      <w:widowControl w:val="0"/>
      <w:ind w:left="1600" w:hanging="200"/>
    </w:pPr>
    <w:rPr>
      <w:rFonts w:ascii="Times New Roman" w:hAnsi="Times New Roman"/>
      <w:sz w:val="20"/>
      <w:szCs w:val="20"/>
      <w:lang w:val="en-GB"/>
    </w:rPr>
  </w:style>
  <w:style w:type="paragraph" w:customStyle="1" w:styleId="Normal-Numbered">
    <w:name w:val="Normal-Numbered"/>
    <w:basedOn w:val="Normal"/>
    <w:rsid w:val="0080152F"/>
    <w:pPr>
      <w:tabs>
        <w:tab w:val="num" w:pos="720"/>
        <w:tab w:val="left" w:pos="1440"/>
      </w:tabs>
      <w:spacing w:after="100"/>
      <w:ind w:left="720" w:hanging="360"/>
    </w:pPr>
    <w:rPr>
      <w:rFonts w:ascii="Times New Roman" w:hAnsi="Times New Roman"/>
      <w:sz w:val="20"/>
      <w:szCs w:val="20"/>
      <w:lang w:val="en-GB"/>
    </w:rPr>
  </w:style>
  <w:style w:type="paragraph" w:styleId="Title">
    <w:name w:val="Title"/>
    <w:basedOn w:val="Normal"/>
    <w:link w:val="TitleChar"/>
    <w:uiPriority w:val="1"/>
    <w:qFormat/>
    <w:rsid w:val="00230C23"/>
    <w:pPr>
      <w:pBdr>
        <w:bottom w:val="thinThickThinMediumGap" w:sz="24" w:space="5" w:color="5B9BD5" w:themeColor="accent1"/>
      </w:pBdr>
      <w:spacing w:after="240" w:line="240" w:lineRule="auto"/>
      <w:contextualSpacing/>
    </w:pPr>
    <w:rPr>
      <w:rFonts w:ascii="Segoe UI" w:eastAsiaTheme="majorEastAsia" w:hAnsi="Segoe UI" w:cs="Segoe UI"/>
      <w:b/>
      <w:caps/>
      <w:color w:val="5B9BD5" w:themeColor="accent1"/>
      <w:kern w:val="28"/>
      <w:sz w:val="48"/>
      <w:szCs w:val="20"/>
      <w:lang w:eastAsia="ja-JP"/>
    </w:rPr>
  </w:style>
  <w:style w:type="character" w:customStyle="1" w:styleId="TitleChar">
    <w:name w:val="Title Char"/>
    <w:link w:val="Title"/>
    <w:uiPriority w:val="1"/>
    <w:rsid w:val="00230C23"/>
    <w:rPr>
      <w:rFonts w:ascii="Segoe UI" w:eastAsiaTheme="majorEastAsia" w:hAnsi="Segoe UI" w:cs="Segoe UI"/>
      <w:b/>
      <w:caps/>
      <w:color w:val="5B9BD5" w:themeColor="accent1"/>
      <w:kern w:val="28"/>
      <w:sz w:val="48"/>
      <w:lang w:eastAsia="ja-JP"/>
    </w:rPr>
  </w:style>
  <w:style w:type="character" w:customStyle="1" w:styleId="CustomerSpecific">
    <w:name w:val="Customer Specific"/>
    <w:basedOn w:val="DefaultParagraphFont"/>
    <w:rsid w:val="0080152F"/>
  </w:style>
  <w:style w:type="paragraph" w:customStyle="1" w:styleId="FP-Title1-F2">
    <w:name w:val="FP-Title1-F2"/>
    <w:basedOn w:val="FP-Title1"/>
    <w:rsid w:val="0080152F"/>
  </w:style>
  <w:style w:type="paragraph" w:customStyle="1" w:styleId="Pagebreak">
    <w:name w:val="Pagebreak"/>
    <w:basedOn w:val="Normal"/>
    <w:next w:val="Normal"/>
    <w:rsid w:val="0080152F"/>
    <w:pPr>
      <w:pageBreakBefore/>
      <w:spacing w:after="100"/>
      <w:ind w:left="1138"/>
    </w:pPr>
    <w:rPr>
      <w:rFonts w:ascii="Times New Roman" w:hAnsi="Times New Roman"/>
      <w:sz w:val="20"/>
      <w:szCs w:val="20"/>
      <w:lang w:val="en-GB"/>
    </w:rPr>
  </w:style>
  <w:style w:type="paragraph" w:customStyle="1" w:styleId="Heading-Certficate">
    <w:name w:val="Heading-Certficate"/>
    <w:basedOn w:val="Heading2"/>
    <w:rsid w:val="0080152F"/>
    <w:pPr>
      <w:numPr>
        <w:ilvl w:val="0"/>
        <w:numId w:val="0"/>
      </w:numPr>
      <w:shd w:val="clear" w:color="auto" w:fill="auto"/>
      <w:spacing w:before="440"/>
      <w:ind w:right="0"/>
      <w:outlineLvl w:val="0"/>
    </w:pPr>
    <w:rPr>
      <w:rFonts w:ascii="Arial" w:hAnsi="Arial"/>
      <w:sz w:val="36"/>
      <w:szCs w:val="20"/>
    </w:rPr>
  </w:style>
  <w:style w:type="paragraph" w:customStyle="1" w:styleId="TableEntry">
    <w:name w:val="Table Entry"/>
    <w:basedOn w:val="Normal"/>
    <w:rsid w:val="0080152F"/>
    <w:pPr>
      <w:keepNext/>
      <w:keepLines/>
      <w:tabs>
        <w:tab w:val="right" w:pos="3960"/>
      </w:tabs>
      <w:jc w:val="both"/>
    </w:pPr>
    <w:rPr>
      <w:rFonts w:ascii="Times New Roman" w:hAnsi="Times New Roman"/>
      <w:sz w:val="20"/>
      <w:szCs w:val="20"/>
      <w:lang w:val="en-GB"/>
    </w:rPr>
  </w:style>
  <w:style w:type="paragraph" w:customStyle="1" w:styleId="TableHeading">
    <w:name w:val="Table Heading"/>
    <w:basedOn w:val="TableEntry"/>
    <w:next w:val="TableEntry"/>
    <w:rsid w:val="0080152F"/>
    <w:rPr>
      <w:rFonts w:ascii="Arial Narrow" w:hAnsi="Arial Narrow"/>
      <w:b/>
    </w:rPr>
  </w:style>
  <w:style w:type="paragraph" w:customStyle="1" w:styleId="Bullet">
    <w:name w:val="Bullet"/>
    <w:basedOn w:val="Normal"/>
    <w:rsid w:val="0080152F"/>
    <w:pPr>
      <w:numPr>
        <w:numId w:val="21"/>
      </w:numPr>
      <w:spacing w:after="100"/>
    </w:pPr>
    <w:rPr>
      <w:rFonts w:ascii="Times New Roman" w:hAnsi="Times New Roman"/>
      <w:sz w:val="20"/>
      <w:szCs w:val="20"/>
      <w:lang w:val="en-GB"/>
    </w:rPr>
  </w:style>
  <w:style w:type="table" w:styleId="TableContemporary">
    <w:name w:val="Table Contemporary"/>
    <w:basedOn w:val="TableNormal"/>
    <w:rsid w:val="0080152F"/>
    <w:pPr>
      <w:ind w:left="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ep">
    <w:name w:val="Step"/>
    <w:rsid w:val="0080152F"/>
    <w:pPr>
      <w:keepLines/>
      <w:tabs>
        <w:tab w:val="num" w:pos="720"/>
      </w:tabs>
      <w:spacing w:before="200" w:after="120" w:line="240" w:lineRule="exact"/>
      <w:ind w:right="947"/>
    </w:pPr>
    <w:rPr>
      <w:rFonts w:ascii="Arial" w:hAnsi="Arial"/>
      <w:b/>
      <w:position w:val="2"/>
      <w:sz w:val="24"/>
      <w:lang w:val="en-GB"/>
    </w:rPr>
  </w:style>
  <w:style w:type="paragraph" w:customStyle="1" w:styleId="Sec-Title">
    <w:name w:val="Sec-Title"/>
    <w:rsid w:val="0080152F"/>
    <w:pPr>
      <w:spacing w:before="240" w:after="60"/>
      <w:ind w:left="1080"/>
    </w:pPr>
    <w:rPr>
      <w:rFonts w:ascii="Arial" w:hAnsi="Arial"/>
      <w:b/>
      <w:sz w:val="40"/>
      <w:lang w:val="en-GB"/>
    </w:rPr>
  </w:style>
  <w:style w:type="paragraph" w:customStyle="1" w:styleId="No-Indent-Bullet">
    <w:name w:val="No-Indent-Bullet"/>
    <w:basedOn w:val="No-Indent"/>
    <w:rsid w:val="0080152F"/>
    <w:pPr>
      <w:tabs>
        <w:tab w:val="left" w:pos="360"/>
      </w:tabs>
    </w:pPr>
    <w:rPr>
      <w:b/>
    </w:rPr>
  </w:style>
  <w:style w:type="paragraph" w:customStyle="1" w:styleId="courier-indent">
    <w:name w:val="courier-indent"/>
    <w:basedOn w:val="Normal"/>
    <w:rsid w:val="0080152F"/>
    <w:pPr>
      <w:keepLines/>
      <w:spacing w:before="40" w:after="40"/>
      <w:ind w:left="1440" w:right="-6"/>
    </w:pPr>
    <w:rPr>
      <w:rFonts w:ascii="Courier" w:hAnsi="Courier"/>
      <w:sz w:val="16"/>
      <w:szCs w:val="20"/>
      <w:lang w:val="en-GB"/>
    </w:rPr>
  </w:style>
  <w:style w:type="paragraph" w:customStyle="1" w:styleId="Step-List">
    <w:name w:val="Step-List"/>
    <w:basedOn w:val="Step"/>
    <w:next w:val="Normal"/>
    <w:rsid w:val="0080152F"/>
    <w:pPr>
      <w:keepLines w:val="0"/>
      <w:tabs>
        <w:tab w:val="clear" w:pos="720"/>
      </w:tabs>
      <w:spacing w:before="0" w:after="0" w:line="240" w:lineRule="auto"/>
      <w:ind w:right="0"/>
    </w:pPr>
    <w:rPr>
      <w:rFonts w:ascii="Times New Roman" w:hAnsi="Times New Roman"/>
      <w:b w:val="0"/>
      <w:position w:val="0"/>
      <w:sz w:val="20"/>
      <w:lang w:val="en-US"/>
    </w:rPr>
  </w:style>
  <w:style w:type="paragraph" w:customStyle="1" w:styleId="Table-Contents-Numbered">
    <w:name w:val="Table-Contents-Numbered"/>
    <w:basedOn w:val="Table-Contents"/>
    <w:rsid w:val="0080152F"/>
    <w:pPr>
      <w:tabs>
        <w:tab w:val="num" w:pos="465"/>
      </w:tabs>
      <w:ind w:left="465" w:hanging="465"/>
    </w:pPr>
    <w:rPr>
      <w:noProof/>
    </w:rPr>
  </w:style>
  <w:style w:type="paragraph" w:styleId="PlainText">
    <w:name w:val="Plain Text"/>
    <w:basedOn w:val="Normal"/>
    <w:link w:val="PlainTextChar"/>
    <w:rsid w:val="0080152F"/>
    <w:rPr>
      <w:rFonts w:ascii="Courier New" w:hAnsi="Courier New"/>
      <w:sz w:val="20"/>
      <w:szCs w:val="20"/>
    </w:rPr>
  </w:style>
  <w:style w:type="character" w:customStyle="1" w:styleId="PlainTextChar">
    <w:name w:val="Plain Text Char"/>
    <w:link w:val="PlainText"/>
    <w:rsid w:val="0080152F"/>
    <w:rPr>
      <w:rFonts w:ascii="Courier New" w:hAnsi="Courier New"/>
    </w:rPr>
  </w:style>
  <w:style w:type="paragraph" w:customStyle="1" w:styleId="Figure">
    <w:name w:val="Figure"/>
    <w:basedOn w:val="Normal"/>
    <w:next w:val="Normal"/>
    <w:rsid w:val="0080152F"/>
    <w:pPr>
      <w:spacing w:after="100"/>
    </w:pPr>
    <w:rPr>
      <w:rFonts w:ascii="Times New Roman" w:hAnsi="Times New Roman"/>
      <w:noProof/>
      <w:sz w:val="20"/>
      <w:szCs w:val="20"/>
      <w:lang w:val="en-GB"/>
    </w:rPr>
  </w:style>
  <w:style w:type="paragraph" w:customStyle="1" w:styleId="HTMLBody">
    <w:name w:val="HTML Body"/>
    <w:rsid w:val="0080152F"/>
    <w:rPr>
      <w:snapToGrid w:val="0"/>
      <w:sz w:val="18"/>
      <w:lang w:val="en-GB"/>
    </w:rPr>
  </w:style>
  <w:style w:type="paragraph" w:customStyle="1" w:styleId="Indentonly">
    <w:name w:val="Indent only"/>
    <w:basedOn w:val="Normal"/>
    <w:rsid w:val="0080152F"/>
    <w:pPr>
      <w:spacing w:after="100"/>
      <w:ind w:left="1440"/>
    </w:pPr>
    <w:rPr>
      <w:rFonts w:ascii="Times New Roman" w:hAnsi="Times New Roman"/>
      <w:sz w:val="20"/>
      <w:szCs w:val="20"/>
      <w:lang w:val="en-GB"/>
    </w:rPr>
  </w:style>
  <w:style w:type="paragraph" w:customStyle="1" w:styleId="Indented-Bullet">
    <w:name w:val="Indented-Bullet"/>
    <w:basedOn w:val="Normal-Bullet"/>
    <w:rsid w:val="0080152F"/>
    <w:pPr>
      <w:numPr>
        <w:numId w:val="0"/>
      </w:numPr>
      <w:tabs>
        <w:tab w:val="clear" w:pos="1440"/>
      </w:tabs>
      <w:spacing w:after="0"/>
    </w:pPr>
    <w:rPr>
      <w:lang w:val="en-US"/>
    </w:rPr>
  </w:style>
  <w:style w:type="paragraph" w:customStyle="1" w:styleId="list4">
    <w:name w:val="list4"/>
    <w:basedOn w:val="Normal"/>
    <w:semiHidden/>
    <w:rsid w:val="0080152F"/>
    <w:pPr>
      <w:keepLines/>
      <w:spacing w:line="240" w:lineRule="exact"/>
      <w:ind w:left="2820" w:right="-560" w:hanging="1700"/>
      <w:jc w:val="both"/>
    </w:pPr>
    <w:rPr>
      <w:rFonts w:ascii="Times New Roman" w:hAnsi="Times New Roman"/>
      <w:position w:val="2"/>
      <w:sz w:val="20"/>
      <w:szCs w:val="20"/>
      <w:lang w:val="en-GB"/>
    </w:rPr>
  </w:style>
  <w:style w:type="paragraph" w:customStyle="1" w:styleId="covers">
    <w:name w:val="covers"/>
    <w:basedOn w:val="Normal"/>
    <w:semiHidden/>
    <w:rsid w:val="0080152F"/>
    <w:pPr>
      <w:keepLines/>
      <w:pBdr>
        <w:top w:val="single" w:sz="6" w:space="6" w:color="auto" w:shadow="1"/>
        <w:left w:val="single" w:sz="6" w:space="6" w:color="auto" w:shadow="1"/>
        <w:bottom w:val="single" w:sz="6" w:space="6" w:color="auto" w:shadow="1"/>
        <w:right w:val="single" w:sz="6" w:space="6" w:color="auto" w:shadow="1"/>
      </w:pBdr>
      <w:tabs>
        <w:tab w:val="left" w:pos="4320"/>
        <w:tab w:val="left" w:pos="7200"/>
      </w:tabs>
      <w:spacing w:before="120" w:line="240" w:lineRule="exact"/>
      <w:ind w:left="2880" w:right="-560" w:hanging="2880"/>
      <w:jc w:val="both"/>
    </w:pPr>
    <w:rPr>
      <w:rFonts w:ascii="Helvetica" w:hAnsi="Helvetica"/>
      <w:position w:val="2"/>
      <w:sz w:val="24"/>
      <w:szCs w:val="20"/>
      <w:lang w:val="en-GB"/>
    </w:rPr>
  </w:style>
  <w:style w:type="paragraph" w:customStyle="1" w:styleId="ConfigurationListing">
    <w:name w:val="Configuration Listing"/>
    <w:basedOn w:val="TableEntry"/>
    <w:rsid w:val="0080152F"/>
    <w:pPr>
      <w:tabs>
        <w:tab w:val="num" w:pos="576"/>
      </w:tabs>
      <w:jc w:val="left"/>
    </w:pPr>
    <w:rPr>
      <w:rFonts w:ascii="Courier New" w:hAnsi="Courier New"/>
      <w:sz w:val="18"/>
    </w:rPr>
  </w:style>
  <w:style w:type="paragraph" w:customStyle="1" w:styleId="subsubsub">
    <w:name w:val="subsubsub"/>
    <w:semiHidden/>
    <w:rsid w:val="0080152F"/>
    <w:pPr>
      <w:keepNext/>
      <w:spacing w:after="72" w:line="240" w:lineRule="exact"/>
    </w:pPr>
    <w:rPr>
      <w:rFonts w:ascii="Arial" w:hAnsi="Arial"/>
      <w:i/>
      <w:noProof/>
      <w:sz w:val="16"/>
    </w:rPr>
  </w:style>
  <w:style w:type="paragraph" w:customStyle="1" w:styleId="UnnumberedHeading">
    <w:name w:val="Unnumbered Heading"/>
    <w:basedOn w:val="Normal"/>
    <w:rsid w:val="0080152F"/>
    <w:pPr>
      <w:ind w:left="720"/>
      <w:jc w:val="both"/>
    </w:pPr>
    <w:rPr>
      <w:b/>
      <w:sz w:val="28"/>
      <w:szCs w:val="20"/>
      <w:lang w:val="en-GB"/>
    </w:rPr>
  </w:style>
  <w:style w:type="paragraph" w:customStyle="1" w:styleId="bullets">
    <w:name w:val="bullets"/>
    <w:semiHidden/>
    <w:rsid w:val="0080152F"/>
    <w:pPr>
      <w:tabs>
        <w:tab w:val="left" w:pos="360"/>
        <w:tab w:val="left" w:pos="2880"/>
        <w:tab w:val="left" w:pos="3060"/>
      </w:tabs>
      <w:spacing w:after="52" w:line="240" w:lineRule="exact"/>
      <w:ind w:left="317" w:right="-274" w:hanging="317"/>
    </w:pPr>
    <w:rPr>
      <w:noProof/>
    </w:rPr>
  </w:style>
  <w:style w:type="paragraph" w:styleId="List">
    <w:name w:val="List"/>
    <w:basedOn w:val="Normal"/>
    <w:rsid w:val="0080152F"/>
    <w:pPr>
      <w:ind w:left="283" w:hanging="283"/>
      <w:jc w:val="both"/>
    </w:pPr>
    <w:rPr>
      <w:rFonts w:ascii="Times New Roman" w:hAnsi="Times New Roman"/>
      <w:sz w:val="20"/>
      <w:szCs w:val="20"/>
      <w:lang w:val="en-GB"/>
    </w:rPr>
  </w:style>
  <w:style w:type="paragraph" w:customStyle="1" w:styleId="CellHeading">
    <w:name w:val="CellHeading"/>
    <w:basedOn w:val="Normal"/>
    <w:rsid w:val="0080152F"/>
    <w:pPr>
      <w:jc w:val="center"/>
    </w:pPr>
    <w:rPr>
      <w:rFonts w:ascii="Times" w:hAnsi="Times"/>
      <w:b/>
      <w:color w:val="000000"/>
      <w:sz w:val="24"/>
      <w:szCs w:val="20"/>
    </w:rPr>
  </w:style>
  <w:style w:type="paragraph" w:customStyle="1" w:styleId="Control">
    <w:name w:val="Control"/>
    <w:basedOn w:val="Normal"/>
    <w:semiHidden/>
    <w:rsid w:val="0080152F"/>
    <w:pPr>
      <w:tabs>
        <w:tab w:val="left" w:pos="6652"/>
      </w:tabs>
      <w:spacing w:after="40"/>
      <w:ind w:left="6652" w:hanging="2160"/>
    </w:pPr>
    <w:rPr>
      <w:rFonts w:ascii="Times" w:hAnsi="Times"/>
      <w:color w:val="000000"/>
      <w:sz w:val="20"/>
      <w:szCs w:val="20"/>
    </w:rPr>
  </w:style>
  <w:style w:type="paragraph" w:customStyle="1" w:styleId="L1-Section">
    <w:name w:val="L1-Section"/>
    <w:basedOn w:val="Normal"/>
    <w:semiHidden/>
    <w:rsid w:val="0080152F"/>
    <w:pPr>
      <w:tabs>
        <w:tab w:val="center" w:pos="3960"/>
        <w:tab w:val="left" w:pos="7200"/>
      </w:tabs>
      <w:spacing w:before="300" w:after="100"/>
      <w:jc w:val="center"/>
    </w:pPr>
    <w:rPr>
      <w:rFonts w:ascii="Times" w:hAnsi="Times"/>
      <w:b/>
      <w:color w:val="000000"/>
      <w:sz w:val="24"/>
      <w:szCs w:val="20"/>
      <w:u w:val="single"/>
    </w:rPr>
  </w:style>
  <w:style w:type="paragraph" w:customStyle="1" w:styleId="CellBody">
    <w:name w:val="CellBody"/>
    <w:basedOn w:val="Normal"/>
    <w:rsid w:val="0080152F"/>
    <w:pPr>
      <w:spacing w:before="200"/>
    </w:pPr>
    <w:rPr>
      <w:rFonts w:ascii="Times" w:hAnsi="Times"/>
      <w:color w:val="000000"/>
      <w:sz w:val="20"/>
      <w:szCs w:val="20"/>
    </w:rPr>
  </w:style>
  <w:style w:type="paragraph" w:customStyle="1" w:styleId="L1-Headline">
    <w:name w:val="L1-Headline"/>
    <w:basedOn w:val="Normal"/>
    <w:semiHidden/>
    <w:rsid w:val="0080152F"/>
    <w:pPr>
      <w:tabs>
        <w:tab w:val="center" w:pos="3960"/>
        <w:tab w:val="left" w:pos="7200"/>
      </w:tabs>
      <w:spacing w:after="100"/>
      <w:ind w:left="360" w:right="360"/>
    </w:pPr>
    <w:rPr>
      <w:rFonts w:ascii="Times" w:hAnsi="Times"/>
      <w:color w:val="000000"/>
      <w:sz w:val="20"/>
      <w:szCs w:val="20"/>
    </w:rPr>
  </w:style>
  <w:style w:type="paragraph" w:customStyle="1" w:styleId="NumListBody">
    <w:name w:val="NumListBody"/>
    <w:semiHidden/>
    <w:rsid w:val="0080152F"/>
    <w:pPr>
      <w:spacing w:line="480" w:lineRule="auto"/>
      <w:ind w:left="360"/>
    </w:pPr>
    <w:rPr>
      <w:rFonts w:ascii="Times" w:hAnsi="Times"/>
      <w:noProof/>
      <w:color w:val="000000"/>
    </w:rPr>
  </w:style>
  <w:style w:type="paragraph" w:customStyle="1" w:styleId="BulletPoints">
    <w:name w:val="Bullet Points"/>
    <w:basedOn w:val="BodyText"/>
    <w:rsid w:val="0080152F"/>
    <w:pPr>
      <w:spacing w:after="0" w:line="240" w:lineRule="auto"/>
    </w:pPr>
    <w:rPr>
      <w:sz w:val="18"/>
    </w:rPr>
  </w:style>
  <w:style w:type="paragraph" w:customStyle="1" w:styleId="TableHeader">
    <w:name w:val="Table Header"/>
    <w:basedOn w:val="Normal"/>
    <w:rsid w:val="0080152F"/>
    <w:pPr>
      <w:spacing w:before="60"/>
      <w:jc w:val="center"/>
    </w:pPr>
    <w:rPr>
      <w:rFonts w:ascii="Courier New" w:eastAsia="PMingLiU" w:hAnsi="Courier New" w:cs="Courier New"/>
      <w:b/>
      <w:spacing w:val="-5"/>
      <w:sz w:val="16"/>
      <w:szCs w:val="20"/>
      <w:lang w:val="en-AU"/>
    </w:rPr>
  </w:style>
  <w:style w:type="paragraph" w:customStyle="1" w:styleId="TableText">
    <w:name w:val="Table Text"/>
    <w:basedOn w:val="Normal"/>
    <w:semiHidden/>
    <w:rsid w:val="0080152F"/>
    <w:pPr>
      <w:spacing w:before="60"/>
    </w:pPr>
    <w:rPr>
      <w:rFonts w:ascii="Courier New" w:eastAsia="PMingLiU" w:hAnsi="Courier New" w:cs="Courier New"/>
      <w:bCs/>
      <w:spacing w:val="-5"/>
      <w:sz w:val="16"/>
      <w:szCs w:val="20"/>
      <w:lang w:val="en-AU"/>
    </w:rPr>
  </w:style>
  <w:style w:type="paragraph" w:customStyle="1" w:styleId="Smallheading">
    <w:name w:val="Small heading"/>
    <w:next w:val="BodyText"/>
    <w:rsid w:val="0080152F"/>
    <w:rPr>
      <w:rFonts w:ascii="Arial" w:hAnsi="Arial" w:cs="Arial"/>
      <w:b/>
      <w:bCs/>
      <w:lang w:val="en-AU"/>
    </w:rPr>
  </w:style>
  <w:style w:type="paragraph" w:styleId="HTMLPreformatted">
    <w:name w:val="HTML Preformatted"/>
    <w:basedOn w:val="Normal"/>
    <w:link w:val="HTMLPreformattedChar"/>
    <w:rsid w:val="0080152F"/>
    <w:pPr>
      <w:numPr>
        <w:numId w:val="22"/>
      </w:numPr>
      <w:tabs>
        <w:tab w:val="clear" w:pos="177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Courier New" w:hAnsi="Courier New" w:cs="Courier New"/>
      <w:sz w:val="20"/>
      <w:szCs w:val="20"/>
      <w:lang w:val="en-AU"/>
    </w:rPr>
  </w:style>
  <w:style w:type="character" w:customStyle="1" w:styleId="HTMLPreformattedChar">
    <w:name w:val="HTML Preformatted Char"/>
    <w:link w:val="HTMLPreformatted"/>
    <w:rsid w:val="0080152F"/>
    <w:rPr>
      <w:rFonts w:ascii="Courier New" w:eastAsia="Courier New" w:hAnsi="Courier New" w:cs="Courier New"/>
      <w:lang w:val="en-AU"/>
    </w:rPr>
  </w:style>
  <w:style w:type="numbering" w:styleId="111111">
    <w:name w:val="Outline List 2"/>
    <w:basedOn w:val="NoList"/>
    <w:rsid w:val="0080152F"/>
    <w:pPr>
      <w:numPr>
        <w:numId w:val="23"/>
      </w:numPr>
    </w:pPr>
  </w:style>
  <w:style w:type="numbering" w:styleId="ArticleSection">
    <w:name w:val="Outline List 3"/>
    <w:basedOn w:val="NoList"/>
    <w:rsid w:val="0080152F"/>
    <w:pPr>
      <w:numPr>
        <w:numId w:val="24"/>
      </w:numPr>
    </w:pPr>
  </w:style>
  <w:style w:type="paragraph" w:styleId="Closing">
    <w:name w:val="Closing"/>
    <w:basedOn w:val="Normal"/>
    <w:link w:val="ClosingChar"/>
    <w:rsid w:val="0080152F"/>
    <w:pPr>
      <w:ind w:left="4252"/>
      <w:jc w:val="both"/>
    </w:pPr>
    <w:rPr>
      <w:rFonts w:ascii="Times New Roman" w:hAnsi="Times New Roman"/>
      <w:sz w:val="20"/>
      <w:szCs w:val="20"/>
      <w:lang w:val="en-GB"/>
    </w:rPr>
  </w:style>
  <w:style w:type="character" w:customStyle="1" w:styleId="ClosingChar">
    <w:name w:val="Closing Char"/>
    <w:link w:val="Closing"/>
    <w:rsid w:val="0080152F"/>
    <w:rPr>
      <w:lang w:val="en-GB"/>
    </w:rPr>
  </w:style>
  <w:style w:type="paragraph" w:styleId="Date">
    <w:name w:val="Date"/>
    <w:basedOn w:val="Normal"/>
    <w:next w:val="Normal"/>
    <w:link w:val="DateChar"/>
    <w:rsid w:val="0080152F"/>
    <w:pPr>
      <w:ind w:left="720"/>
      <w:jc w:val="both"/>
    </w:pPr>
    <w:rPr>
      <w:rFonts w:ascii="Times New Roman" w:hAnsi="Times New Roman"/>
      <w:sz w:val="20"/>
      <w:szCs w:val="20"/>
      <w:lang w:val="en-GB"/>
    </w:rPr>
  </w:style>
  <w:style w:type="character" w:customStyle="1" w:styleId="DateChar">
    <w:name w:val="Date Char"/>
    <w:link w:val="Date"/>
    <w:rsid w:val="0080152F"/>
    <w:rPr>
      <w:lang w:val="en-GB"/>
    </w:rPr>
  </w:style>
  <w:style w:type="paragraph" w:styleId="E-mailSignature">
    <w:name w:val="E-mail Signature"/>
    <w:basedOn w:val="Normal"/>
    <w:link w:val="E-mailSignatureChar"/>
    <w:rsid w:val="0080152F"/>
    <w:pPr>
      <w:ind w:left="720"/>
      <w:jc w:val="both"/>
    </w:pPr>
    <w:rPr>
      <w:rFonts w:ascii="Times New Roman" w:hAnsi="Times New Roman"/>
      <w:sz w:val="20"/>
      <w:szCs w:val="20"/>
      <w:lang w:val="en-GB"/>
    </w:rPr>
  </w:style>
  <w:style w:type="character" w:customStyle="1" w:styleId="E-mailSignatureChar">
    <w:name w:val="E-mail Signature Char"/>
    <w:link w:val="E-mailSignature"/>
    <w:rsid w:val="0080152F"/>
    <w:rPr>
      <w:lang w:val="en-GB"/>
    </w:rPr>
  </w:style>
  <w:style w:type="paragraph" w:styleId="EnvelopeAddress">
    <w:name w:val="envelope address"/>
    <w:basedOn w:val="Normal"/>
    <w:rsid w:val="0080152F"/>
    <w:pPr>
      <w:framePr w:w="7920" w:h="1980" w:hRule="exact" w:hSpace="180" w:wrap="auto" w:hAnchor="page" w:xAlign="center" w:yAlign="bottom"/>
      <w:ind w:left="2880"/>
      <w:jc w:val="both"/>
    </w:pPr>
    <w:rPr>
      <w:rFonts w:cs="Arial"/>
      <w:sz w:val="24"/>
      <w:szCs w:val="24"/>
      <w:lang w:val="en-GB"/>
    </w:rPr>
  </w:style>
  <w:style w:type="paragraph" w:styleId="EnvelopeReturn">
    <w:name w:val="envelope return"/>
    <w:basedOn w:val="Normal"/>
    <w:rsid w:val="0080152F"/>
    <w:pPr>
      <w:ind w:left="720"/>
      <w:jc w:val="both"/>
    </w:pPr>
    <w:rPr>
      <w:rFonts w:cs="Arial"/>
      <w:sz w:val="20"/>
      <w:szCs w:val="20"/>
      <w:lang w:val="en-GB"/>
    </w:rPr>
  </w:style>
  <w:style w:type="character" w:styleId="HTMLAcronym">
    <w:name w:val="HTML Acronym"/>
    <w:basedOn w:val="DefaultParagraphFont"/>
    <w:rsid w:val="0080152F"/>
  </w:style>
  <w:style w:type="paragraph" w:styleId="HTMLAddress">
    <w:name w:val="HTML Address"/>
    <w:basedOn w:val="Normal"/>
    <w:link w:val="HTMLAddressChar"/>
    <w:rsid w:val="0080152F"/>
    <w:pPr>
      <w:ind w:left="720"/>
      <w:jc w:val="both"/>
    </w:pPr>
    <w:rPr>
      <w:rFonts w:ascii="Times New Roman" w:hAnsi="Times New Roman"/>
      <w:i/>
      <w:iCs/>
      <w:sz w:val="20"/>
      <w:szCs w:val="20"/>
      <w:lang w:val="en-GB"/>
    </w:rPr>
  </w:style>
  <w:style w:type="character" w:customStyle="1" w:styleId="HTMLAddressChar">
    <w:name w:val="HTML Address Char"/>
    <w:link w:val="HTMLAddress"/>
    <w:rsid w:val="0080152F"/>
    <w:rPr>
      <w:i/>
      <w:iCs/>
      <w:lang w:val="en-GB"/>
    </w:rPr>
  </w:style>
  <w:style w:type="character" w:styleId="HTMLCite">
    <w:name w:val="HTML Cite"/>
    <w:rsid w:val="0080152F"/>
    <w:rPr>
      <w:i/>
      <w:iCs/>
    </w:rPr>
  </w:style>
  <w:style w:type="character" w:styleId="HTMLCode">
    <w:name w:val="HTML Code"/>
    <w:rsid w:val="0080152F"/>
    <w:rPr>
      <w:rFonts w:ascii="Courier New" w:hAnsi="Courier New" w:cs="Courier New"/>
      <w:sz w:val="20"/>
      <w:szCs w:val="20"/>
    </w:rPr>
  </w:style>
  <w:style w:type="character" w:styleId="HTMLDefinition">
    <w:name w:val="HTML Definition"/>
    <w:rsid w:val="0080152F"/>
    <w:rPr>
      <w:i/>
      <w:iCs/>
    </w:rPr>
  </w:style>
  <w:style w:type="character" w:styleId="HTMLKeyboard">
    <w:name w:val="HTML Keyboard"/>
    <w:rsid w:val="0080152F"/>
    <w:rPr>
      <w:rFonts w:ascii="Courier New" w:hAnsi="Courier New" w:cs="Courier New"/>
      <w:sz w:val="20"/>
      <w:szCs w:val="20"/>
    </w:rPr>
  </w:style>
  <w:style w:type="character" w:styleId="HTMLSample">
    <w:name w:val="HTML Sample"/>
    <w:rsid w:val="0080152F"/>
    <w:rPr>
      <w:rFonts w:ascii="Courier New" w:hAnsi="Courier New" w:cs="Courier New"/>
    </w:rPr>
  </w:style>
  <w:style w:type="character" w:styleId="HTMLVariable">
    <w:name w:val="HTML Variable"/>
    <w:rsid w:val="0080152F"/>
    <w:rPr>
      <w:i/>
      <w:iCs/>
    </w:rPr>
  </w:style>
  <w:style w:type="paragraph" w:styleId="List2">
    <w:name w:val="List 2"/>
    <w:basedOn w:val="Normal"/>
    <w:rsid w:val="0080152F"/>
    <w:pPr>
      <w:ind w:left="566" w:hanging="283"/>
      <w:jc w:val="both"/>
    </w:pPr>
    <w:rPr>
      <w:rFonts w:ascii="Times New Roman" w:hAnsi="Times New Roman"/>
      <w:sz w:val="20"/>
      <w:szCs w:val="20"/>
      <w:lang w:val="en-GB"/>
    </w:rPr>
  </w:style>
  <w:style w:type="paragraph" w:styleId="List3">
    <w:name w:val="List 3"/>
    <w:basedOn w:val="Normal"/>
    <w:rsid w:val="0080152F"/>
    <w:pPr>
      <w:ind w:left="849" w:hanging="283"/>
      <w:jc w:val="both"/>
    </w:pPr>
    <w:rPr>
      <w:rFonts w:ascii="Times New Roman" w:hAnsi="Times New Roman"/>
      <w:sz w:val="20"/>
      <w:szCs w:val="20"/>
      <w:lang w:val="en-GB"/>
    </w:rPr>
  </w:style>
  <w:style w:type="paragraph" w:styleId="List40">
    <w:name w:val="List 4"/>
    <w:basedOn w:val="Normal"/>
    <w:rsid w:val="0080152F"/>
    <w:pPr>
      <w:ind w:left="1132" w:hanging="283"/>
      <w:jc w:val="both"/>
    </w:pPr>
    <w:rPr>
      <w:rFonts w:ascii="Times New Roman" w:hAnsi="Times New Roman"/>
      <w:sz w:val="20"/>
      <w:szCs w:val="20"/>
      <w:lang w:val="en-GB"/>
    </w:rPr>
  </w:style>
  <w:style w:type="paragraph" w:styleId="List5">
    <w:name w:val="List 5"/>
    <w:basedOn w:val="Normal"/>
    <w:rsid w:val="0080152F"/>
    <w:pPr>
      <w:ind w:left="1415" w:hanging="283"/>
      <w:jc w:val="both"/>
    </w:pPr>
    <w:rPr>
      <w:rFonts w:ascii="Times New Roman" w:hAnsi="Times New Roman"/>
      <w:sz w:val="20"/>
      <w:szCs w:val="20"/>
      <w:lang w:val="en-GB"/>
    </w:rPr>
  </w:style>
  <w:style w:type="paragraph" w:styleId="ListBullet3">
    <w:name w:val="List Bullet 3"/>
    <w:basedOn w:val="Normal"/>
    <w:autoRedefine/>
    <w:rsid w:val="0080152F"/>
    <w:pPr>
      <w:tabs>
        <w:tab w:val="num" w:pos="926"/>
      </w:tabs>
      <w:ind w:left="926" w:hanging="360"/>
      <w:jc w:val="both"/>
    </w:pPr>
    <w:rPr>
      <w:rFonts w:ascii="Times New Roman" w:hAnsi="Times New Roman"/>
      <w:sz w:val="20"/>
      <w:szCs w:val="20"/>
      <w:lang w:val="en-GB"/>
    </w:rPr>
  </w:style>
  <w:style w:type="paragraph" w:styleId="ListBullet4">
    <w:name w:val="List Bullet 4"/>
    <w:basedOn w:val="Normal"/>
    <w:autoRedefine/>
    <w:rsid w:val="0080152F"/>
    <w:pPr>
      <w:tabs>
        <w:tab w:val="num" w:pos="1209"/>
      </w:tabs>
      <w:ind w:left="1209" w:hanging="360"/>
      <w:jc w:val="both"/>
    </w:pPr>
    <w:rPr>
      <w:rFonts w:ascii="Times New Roman" w:hAnsi="Times New Roman"/>
      <w:sz w:val="20"/>
      <w:szCs w:val="20"/>
      <w:lang w:val="en-GB"/>
    </w:rPr>
  </w:style>
  <w:style w:type="paragraph" w:styleId="ListBullet5">
    <w:name w:val="List Bullet 5"/>
    <w:basedOn w:val="Normal"/>
    <w:autoRedefine/>
    <w:rsid w:val="0080152F"/>
    <w:pPr>
      <w:tabs>
        <w:tab w:val="num" w:pos="1492"/>
      </w:tabs>
      <w:ind w:left="1492" w:hanging="360"/>
      <w:jc w:val="both"/>
    </w:pPr>
    <w:rPr>
      <w:rFonts w:ascii="Times New Roman" w:hAnsi="Times New Roman"/>
      <w:sz w:val="20"/>
      <w:szCs w:val="20"/>
      <w:lang w:val="en-GB"/>
    </w:rPr>
  </w:style>
  <w:style w:type="paragraph" w:styleId="ListContinue">
    <w:name w:val="List Continue"/>
    <w:basedOn w:val="Normal"/>
    <w:rsid w:val="0080152F"/>
    <w:pPr>
      <w:spacing w:after="120"/>
      <w:ind w:left="283"/>
      <w:jc w:val="both"/>
    </w:pPr>
    <w:rPr>
      <w:rFonts w:ascii="Times New Roman" w:hAnsi="Times New Roman"/>
      <w:sz w:val="20"/>
      <w:szCs w:val="20"/>
      <w:lang w:val="en-GB"/>
    </w:rPr>
  </w:style>
  <w:style w:type="paragraph" w:styleId="ListContinue2">
    <w:name w:val="List Continue 2"/>
    <w:basedOn w:val="Normal"/>
    <w:rsid w:val="0080152F"/>
    <w:pPr>
      <w:spacing w:after="120"/>
      <w:ind w:left="566"/>
      <w:jc w:val="both"/>
    </w:pPr>
    <w:rPr>
      <w:rFonts w:ascii="Times New Roman" w:hAnsi="Times New Roman"/>
      <w:sz w:val="20"/>
      <w:szCs w:val="20"/>
      <w:lang w:val="en-GB"/>
    </w:rPr>
  </w:style>
  <w:style w:type="paragraph" w:styleId="ListContinue3">
    <w:name w:val="List Continue 3"/>
    <w:basedOn w:val="Normal"/>
    <w:rsid w:val="0080152F"/>
    <w:pPr>
      <w:spacing w:after="120"/>
      <w:ind w:left="849"/>
      <w:jc w:val="both"/>
    </w:pPr>
    <w:rPr>
      <w:rFonts w:ascii="Times New Roman" w:hAnsi="Times New Roman"/>
      <w:sz w:val="20"/>
      <w:szCs w:val="20"/>
      <w:lang w:val="en-GB"/>
    </w:rPr>
  </w:style>
  <w:style w:type="paragraph" w:styleId="ListContinue4">
    <w:name w:val="List Continue 4"/>
    <w:basedOn w:val="Normal"/>
    <w:rsid w:val="0080152F"/>
    <w:pPr>
      <w:spacing w:after="120"/>
      <w:ind w:left="1132"/>
      <w:jc w:val="both"/>
    </w:pPr>
    <w:rPr>
      <w:rFonts w:ascii="Times New Roman" w:hAnsi="Times New Roman"/>
      <w:sz w:val="20"/>
      <w:szCs w:val="20"/>
      <w:lang w:val="en-GB"/>
    </w:rPr>
  </w:style>
  <w:style w:type="paragraph" w:styleId="ListContinue5">
    <w:name w:val="List Continue 5"/>
    <w:basedOn w:val="Normal"/>
    <w:rsid w:val="0080152F"/>
    <w:pPr>
      <w:spacing w:after="120"/>
      <w:ind w:left="1415"/>
      <w:jc w:val="both"/>
    </w:pPr>
    <w:rPr>
      <w:rFonts w:ascii="Times New Roman" w:hAnsi="Times New Roman"/>
      <w:sz w:val="20"/>
      <w:szCs w:val="20"/>
      <w:lang w:val="en-GB"/>
    </w:rPr>
  </w:style>
  <w:style w:type="paragraph" w:styleId="ListNumber">
    <w:name w:val="List Number"/>
    <w:basedOn w:val="Normal"/>
    <w:rsid w:val="0080152F"/>
    <w:pPr>
      <w:tabs>
        <w:tab w:val="num" w:pos="360"/>
      </w:tabs>
      <w:ind w:left="360" w:hanging="360"/>
      <w:jc w:val="both"/>
    </w:pPr>
    <w:rPr>
      <w:rFonts w:ascii="Times New Roman" w:hAnsi="Times New Roman"/>
      <w:sz w:val="20"/>
      <w:szCs w:val="20"/>
      <w:lang w:val="en-GB"/>
    </w:rPr>
  </w:style>
  <w:style w:type="paragraph" w:styleId="ListNumber2">
    <w:name w:val="List Number 2"/>
    <w:basedOn w:val="Normal"/>
    <w:rsid w:val="0080152F"/>
    <w:pPr>
      <w:tabs>
        <w:tab w:val="num" w:pos="643"/>
      </w:tabs>
      <w:ind w:left="643" w:hanging="360"/>
      <w:jc w:val="both"/>
    </w:pPr>
    <w:rPr>
      <w:rFonts w:ascii="Times New Roman" w:hAnsi="Times New Roman"/>
      <w:sz w:val="20"/>
      <w:szCs w:val="20"/>
      <w:lang w:val="en-GB"/>
    </w:rPr>
  </w:style>
  <w:style w:type="paragraph" w:styleId="ListNumber3">
    <w:name w:val="List Number 3"/>
    <w:basedOn w:val="Normal"/>
    <w:rsid w:val="0080152F"/>
    <w:pPr>
      <w:tabs>
        <w:tab w:val="num" w:pos="926"/>
      </w:tabs>
      <w:ind w:left="926" w:hanging="360"/>
      <w:jc w:val="both"/>
    </w:pPr>
    <w:rPr>
      <w:rFonts w:ascii="Times New Roman" w:hAnsi="Times New Roman"/>
      <w:sz w:val="20"/>
      <w:szCs w:val="20"/>
      <w:lang w:val="en-GB"/>
    </w:rPr>
  </w:style>
  <w:style w:type="paragraph" w:styleId="ListNumber4">
    <w:name w:val="List Number 4"/>
    <w:basedOn w:val="Normal"/>
    <w:rsid w:val="0080152F"/>
    <w:pPr>
      <w:tabs>
        <w:tab w:val="num" w:pos="1209"/>
      </w:tabs>
      <w:ind w:left="1209" w:hanging="360"/>
      <w:jc w:val="both"/>
    </w:pPr>
    <w:rPr>
      <w:rFonts w:ascii="Times New Roman" w:hAnsi="Times New Roman"/>
      <w:sz w:val="20"/>
      <w:szCs w:val="20"/>
      <w:lang w:val="en-GB"/>
    </w:rPr>
  </w:style>
  <w:style w:type="paragraph" w:styleId="ListNumber5">
    <w:name w:val="List Number 5"/>
    <w:basedOn w:val="Normal"/>
    <w:rsid w:val="0080152F"/>
    <w:pPr>
      <w:tabs>
        <w:tab w:val="num" w:pos="1492"/>
      </w:tabs>
      <w:ind w:left="1492" w:hanging="360"/>
      <w:jc w:val="both"/>
    </w:pPr>
    <w:rPr>
      <w:rFonts w:ascii="Times New Roman" w:hAnsi="Times New Roman"/>
      <w:sz w:val="20"/>
      <w:szCs w:val="20"/>
      <w:lang w:val="en-GB"/>
    </w:rPr>
  </w:style>
  <w:style w:type="paragraph" w:styleId="MessageHeader">
    <w:name w:val="Message Header"/>
    <w:basedOn w:val="Normal"/>
    <w:link w:val="MessageHeaderChar"/>
    <w:rsid w:val="0080152F"/>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cs="Arial"/>
      <w:sz w:val="24"/>
      <w:szCs w:val="24"/>
      <w:lang w:val="en-GB"/>
    </w:rPr>
  </w:style>
  <w:style w:type="character" w:customStyle="1" w:styleId="MessageHeaderChar">
    <w:name w:val="Message Header Char"/>
    <w:link w:val="MessageHeader"/>
    <w:rsid w:val="0080152F"/>
    <w:rPr>
      <w:rFonts w:ascii="Arial" w:hAnsi="Arial" w:cs="Arial"/>
      <w:sz w:val="24"/>
      <w:szCs w:val="24"/>
      <w:shd w:val="pct20" w:color="auto" w:fill="auto"/>
      <w:lang w:val="en-GB"/>
    </w:rPr>
  </w:style>
  <w:style w:type="table" w:customStyle="1" w:styleId="Table3Deffects11">
    <w:name w:val="Table 3D effects 11"/>
    <w:basedOn w:val="TableNormal"/>
    <w:next w:val="Table3Deffects1"/>
    <w:semiHidden/>
    <w:rsid w:val="0080152F"/>
    <w:pPr>
      <w:ind w:left="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0152F"/>
    <w:pPr>
      <w:ind w:left="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80152F"/>
    <w:pPr>
      <w:ind w:left="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80152F"/>
    <w:pPr>
      <w:ind w:left="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0152F"/>
    <w:pPr>
      <w:ind w:left="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0152F"/>
    <w:pPr>
      <w:ind w:left="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0152F"/>
    <w:pPr>
      <w:ind w:left="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0152F"/>
    <w:pPr>
      <w:ind w:left="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0152F"/>
    <w:pPr>
      <w:ind w:left="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0152F"/>
    <w:pPr>
      <w:ind w:left="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0152F"/>
    <w:pPr>
      <w:ind w:left="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0152F"/>
    <w:pPr>
      <w:ind w:left="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0152F"/>
    <w:pPr>
      <w:ind w:left="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0152F"/>
    <w:pPr>
      <w:ind w:left="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0152F"/>
    <w:pPr>
      <w:ind w:left="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80152F"/>
    <w:pPr>
      <w:ind w:left="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0152F"/>
    <w:pPr>
      <w:ind w:left="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0152F"/>
    <w:pPr>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0152F"/>
    <w:pPr>
      <w:ind w:left="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0152F"/>
    <w:pPr>
      <w:ind w:left="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0152F"/>
    <w:pPr>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0152F"/>
    <w:pPr>
      <w:ind w:left="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0152F"/>
    <w:pPr>
      <w:ind w:left="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0152F"/>
    <w:pPr>
      <w:ind w:left="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0152F"/>
    <w:pPr>
      <w:ind w:left="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0152F"/>
    <w:pPr>
      <w:ind w:left="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ableofAuthorities">
    <w:name w:val="table of authorities"/>
    <w:basedOn w:val="Normal"/>
    <w:next w:val="Normal"/>
    <w:rsid w:val="0080152F"/>
    <w:pPr>
      <w:ind w:left="200" w:hanging="200"/>
      <w:jc w:val="both"/>
    </w:pPr>
    <w:rPr>
      <w:rFonts w:ascii="Times New Roman" w:hAnsi="Times New Roman"/>
      <w:sz w:val="20"/>
      <w:szCs w:val="20"/>
      <w:lang w:val="en-GB"/>
    </w:rPr>
  </w:style>
  <w:style w:type="paragraph" w:styleId="TOAHeading">
    <w:name w:val="toa heading"/>
    <w:basedOn w:val="Normal"/>
    <w:next w:val="Normal"/>
    <w:rsid w:val="0080152F"/>
    <w:pPr>
      <w:spacing w:before="120"/>
      <w:ind w:left="720"/>
      <w:jc w:val="both"/>
    </w:pPr>
    <w:rPr>
      <w:rFonts w:cs="Arial"/>
      <w:b/>
      <w:bCs/>
      <w:sz w:val="24"/>
      <w:szCs w:val="24"/>
      <w:lang w:val="en-GB"/>
    </w:rPr>
  </w:style>
  <w:style w:type="table" w:styleId="TableList8">
    <w:name w:val="Table List 8"/>
    <w:basedOn w:val="TableNormal"/>
    <w:rsid w:val="0080152F"/>
    <w:pPr>
      <w:ind w:left="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0152F"/>
    <w:pPr>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0152F"/>
    <w:pPr>
      <w:ind w:left="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0152F"/>
    <w:pPr>
      <w:ind w:left="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0152F"/>
    <w:pPr>
      <w:ind w:left="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0152F"/>
    <w:pPr>
      <w:ind w:left="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0152F"/>
    <w:pPr>
      <w:ind w:left="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0152F"/>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0152F"/>
    <w:pPr>
      <w:ind w:left="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0152F"/>
    <w:pPr>
      <w:ind w:left="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0152F"/>
    <w:pPr>
      <w:ind w:left="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Indent">
    <w:name w:val="Normal Indent"/>
    <w:basedOn w:val="Normal"/>
    <w:rsid w:val="0080152F"/>
    <w:pPr>
      <w:ind w:left="720"/>
      <w:jc w:val="both"/>
    </w:pPr>
    <w:rPr>
      <w:rFonts w:ascii="Times New Roman" w:hAnsi="Times New Roman"/>
      <w:sz w:val="20"/>
      <w:szCs w:val="20"/>
      <w:lang w:val="en-GB"/>
    </w:rPr>
  </w:style>
  <w:style w:type="paragraph" w:styleId="Salutation">
    <w:name w:val="Salutation"/>
    <w:basedOn w:val="Normal"/>
    <w:next w:val="Normal"/>
    <w:link w:val="SalutationChar"/>
    <w:rsid w:val="0080152F"/>
    <w:pPr>
      <w:ind w:left="720"/>
      <w:jc w:val="both"/>
    </w:pPr>
    <w:rPr>
      <w:rFonts w:ascii="Times New Roman" w:hAnsi="Times New Roman"/>
      <w:sz w:val="20"/>
      <w:szCs w:val="20"/>
      <w:lang w:val="en-GB"/>
    </w:rPr>
  </w:style>
  <w:style w:type="character" w:customStyle="1" w:styleId="SalutationChar">
    <w:name w:val="Salutation Char"/>
    <w:link w:val="Salutation"/>
    <w:rsid w:val="0080152F"/>
    <w:rPr>
      <w:lang w:val="en-GB"/>
    </w:rPr>
  </w:style>
  <w:style w:type="paragraph" w:styleId="Signature">
    <w:name w:val="Signature"/>
    <w:basedOn w:val="Normal"/>
    <w:link w:val="SignatureChar"/>
    <w:rsid w:val="0080152F"/>
    <w:pPr>
      <w:ind w:left="4252"/>
      <w:jc w:val="both"/>
    </w:pPr>
    <w:rPr>
      <w:rFonts w:ascii="Times New Roman" w:hAnsi="Times New Roman"/>
      <w:sz w:val="20"/>
      <w:szCs w:val="20"/>
      <w:lang w:val="en-GB"/>
    </w:rPr>
  </w:style>
  <w:style w:type="character" w:customStyle="1" w:styleId="SignatureChar">
    <w:name w:val="Signature Char"/>
    <w:link w:val="Signature"/>
    <w:rsid w:val="0080152F"/>
    <w:rPr>
      <w:lang w:val="en-GB"/>
    </w:rPr>
  </w:style>
  <w:style w:type="paragraph" w:styleId="Subtitle">
    <w:name w:val="Subtitle"/>
    <w:basedOn w:val="Normal"/>
    <w:link w:val="SubtitleChar"/>
    <w:qFormat/>
    <w:rsid w:val="0080152F"/>
    <w:pPr>
      <w:spacing w:after="60"/>
      <w:ind w:left="720"/>
      <w:jc w:val="center"/>
      <w:outlineLvl w:val="1"/>
    </w:pPr>
    <w:rPr>
      <w:rFonts w:cs="Arial"/>
      <w:sz w:val="24"/>
      <w:szCs w:val="24"/>
      <w:lang w:val="en-GB"/>
    </w:rPr>
  </w:style>
  <w:style w:type="character" w:customStyle="1" w:styleId="SubtitleChar">
    <w:name w:val="Subtitle Char"/>
    <w:link w:val="Subtitle"/>
    <w:rsid w:val="0080152F"/>
    <w:rPr>
      <w:rFonts w:ascii="Arial" w:hAnsi="Arial" w:cs="Arial"/>
      <w:sz w:val="24"/>
      <w:szCs w:val="24"/>
      <w:lang w:val="en-GB"/>
    </w:rPr>
  </w:style>
  <w:style w:type="paragraph" w:styleId="BlockText">
    <w:name w:val="Block Text"/>
    <w:basedOn w:val="Normal"/>
    <w:rsid w:val="0080152F"/>
    <w:pPr>
      <w:ind w:left="720" w:right="-592"/>
      <w:jc w:val="both"/>
    </w:pPr>
    <w:rPr>
      <w:rFonts w:ascii="Times New Roman" w:hAnsi="Times New Roman"/>
      <w:i/>
      <w:sz w:val="20"/>
      <w:szCs w:val="20"/>
      <w:lang w:val="en-AU"/>
    </w:rPr>
  </w:style>
  <w:style w:type="paragraph" w:customStyle="1" w:styleId="body0">
    <w:name w:val="body"/>
    <w:rsid w:val="0080152F"/>
    <w:pPr>
      <w:tabs>
        <w:tab w:val="center" w:pos="4320"/>
        <w:tab w:val="right" w:pos="8640"/>
      </w:tabs>
      <w:spacing w:line="240" w:lineRule="exact"/>
    </w:pPr>
    <w:rPr>
      <w:noProof/>
    </w:rPr>
  </w:style>
  <w:style w:type="paragraph" w:customStyle="1" w:styleId="Caption1">
    <w:name w:val="Caption1"/>
    <w:basedOn w:val="Normal"/>
    <w:rsid w:val="0080152F"/>
    <w:rPr>
      <w:i/>
      <w:sz w:val="14"/>
      <w:szCs w:val="20"/>
    </w:rPr>
  </w:style>
  <w:style w:type="paragraph" w:styleId="BodyText2">
    <w:name w:val="Body Text 2"/>
    <w:basedOn w:val="Normal"/>
    <w:link w:val="BodyText2Char"/>
    <w:rsid w:val="0080152F"/>
    <w:pPr>
      <w:spacing w:before="240" w:after="60"/>
      <w:jc w:val="both"/>
    </w:pPr>
    <w:rPr>
      <w:rFonts w:ascii="Times New Roman" w:hAnsi="Times New Roman"/>
      <w:sz w:val="20"/>
      <w:szCs w:val="20"/>
      <w:lang w:val="en-AU"/>
    </w:rPr>
  </w:style>
  <w:style w:type="character" w:customStyle="1" w:styleId="BodyText2Char">
    <w:name w:val="Body Text 2 Char"/>
    <w:link w:val="BodyText2"/>
    <w:rsid w:val="0080152F"/>
    <w:rPr>
      <w:lang w:val="en-AU"/>
    </w:rPr>
  </w:style>
  <w:style w:type="paragraph" w:customStyle="1" w:styleId="Picture">
    <w:name w:val="Picture"/>
    <w:basedOn w:val="Normal"/>
    <w:rsid w:val="0080152F"/>
    <w:pPr>
      <w:keepNext/>
      <w:keepLines/>
      <w:tabs>
        <w:tab w:val="left" w:pos="851"/>
        <w:tab w:val="left" w:pos="1701"/>
        <w:tab w:val="left" w:pos="3969"/>
        <w:tab w:val="left" w:pos="7655"/>
      </w:tabs>
      <w:jc w:val="center"/>
    </w:pPr>
    <w:rPr>
      <w:rFonts w:ascii="Times New Roman" w:hAnsi="Times New Roman"/>
      <w:sz w:val="22"/>
      <w:szCs w:val="20"/>
      <w:lang w:val="en-AU"/>
    </w:rPr>
  </w:style>
  <w:style w:type="paragraph" w:styleId="BodyText3">
    <w:name w:val="Body Text 3"/>
    <w:basedOn w:val="Normal"/>
    <w:link w:val="BodyText3Char"/>
    <w:rsid w:val="0080152F"/>
    <w:pPr>
      <w:spacing w:after="120"/>
      <w:ind w:left="720"/>
      <w:jc w:val="both"/>
    </w:pPr>
    <w:rPr>
      <w:rFonts w:ascii="Times New Roman" w:hAnsi="Times New Roman"/>
      <w:sz w:val="16"/>
      <w:szCs w:val="16"/>
      <w:lang w:val="en-GB"/>
    </w:rPr>
  </w:style>
  <w:style w:type="character" w:customStyle="1" w:styleId="BodyText3Char">
    <w:name w:val="Body Text 3 Char"/>
    <w:link w:val="BodyText3"/>
    <w:rsid w:val="0080152F"/>
    <w:rPr>
      <w:sz w:val="16"/>
      <w:szCs w:val="16"/>
      <w:lang w:val="en-GB"/>
    </w:rPr>
  </w:style>
  <w:style w:type="paragraph" w:customStyle="1" w:styleId="BodyChar">
    <w:name w:val="Body Char"/>
    <w:basedOn w:val="Normal"/>
    <w:link w:val="BodyCharChar"/>
    <w:rsid w:val="0080152F"/>
    <w:pPr>
      <w:tabs>
        <w:tab w:val="left" w:pos="1440"/>
        <w:tab w:val="left" w:pos="3420"/>
      </w:tabs>
      <w:spacing w:after="60" w:line="220" w:lineRule="atLeast"/>
    </w:pPr>
    <w:rPr>
      <w:rFonts w:ascii="Book Antiqua" w:eastAsia="Batang" w:hAnsi="Book Antiqua" w:cs="Arial"/>
      <w:snapToGrid w:val="0"/>
      <w:color w:val="000000"/>
      <w:sz w:val="24"/>
      <w:szCs w:val="20"/>
    </w:rPr>
  </w:style>
  <w:style w:type="character" w:customStyle="1" w:styleId="BodyCharChar">
    <w:name w:val="Body Char Char"/>
    <w:link w:val="BodyChar"/>
    <w:rsid w:val="0080152F"/>
    <w:rPr>
      <w:rFonts w:ascii="Book Antiqua" w:eastAsia="Batang" w:hAnsi="Book Antiqua" w:cs="Arial"/>
      <w:snapToGrid w:val="0"/>
      <w:color w:val="000000"/>
      <w:sz w:val="24"/>
    </w:rPr>
  </w:style>
  <w:style w:type="paragraph" w:customStyle="1" w:styleId="Table-TitleChar">
    <w:name w:val="Table-Title Char"/>
    <w:link w:val="Table-TitleCharChar"/>
    <w:rsid w:val="0080152F"/>
    <w:pPr>
      <w:spacing w:before="60" w:after="60"/>
    </w:pPr>
    <w:rPr>
      <w:rFonts w:ascii="Arial" w:hAnsi="Arial"/>
      <w:b/>
      <w:lang w:val="en-GB"/>
    </w:rPr>
  </w:style>
  <w:style w:type="character" w:customStyle="1" w:styleId="Table-TitleCharChar">
    <w:name w:val="Table-Title Char Char"/>
    <w:link w:val="Table-TitleChar"/>
    <w:rsid w:val="0080152F"/>
    <w:rPr>
      <w:rFonts w:ascii="Arial" w:hAnsi="Arial"/>
      <w:b/>
      <w:lang w:val="en-GB" w:eastAsia="en-US" w:bidi="ar-SA"/>
    </w:rPr>
  </w:style>
  <w:style w:type="character" w:customStyle="1" w:styleId="NormalArial">
    <w:name w:val="Normal + Arial"/>
    <w:aliases w:val="12 pt,Bold"/>
    <w:rsid w:val="0080152F"/>
  </w:style>
  <w:style w:type="paragraph" w:customStyle="1" w:styleId="1HeadingOne">
    <w:name w:val="1. Heading One"/>
    <w:basedOn w:val="Normal"/>
    <w:rsid w:val="0080152F"/>
    <w:pPr>
      <w:numPr>
        <w:numId w:val="25"/>
      </w:numPr>
      <w:pBdr>
        <w:bottom w:val="single" w:sz="18" w:space="1" w:color="808080"/>
      </w:pBdr>
      <w:spacing w:before="240" w:after="100"/>
    </w:pPr>
    <w:rPr>
      <w:rFonts w:ascii="Verdana" w:hAnsi="Verdana"/>
      <w:b/>
      <w:sz w:val="28"/>
      <w:szCs w:val="20"/>
      <w:lang w:val="en-GB"/>
    </w:rPr>
  </w:style>
  <w:style w:type="paragraph" w:customStyle="1" w:styleId="1Headingnonumber">
    <w:name w:val="1. Heading no number"/>
    <w:basedOn w:val="Heading1"/>
    <w:rsid w:val="0080152F"/>
    <w:pPr>
      <w:pageBreakBefore/>
      <w:numPr>
        <w:numId w:val="0"/>
      </w:numPr>
      <w:pBdr>
        <w:top w:val="none" w:sz="0" w:space="0" w:color="auto"/>
        <w:left w:val="none" w:sz="0" w:space="0" w:color="auto"/>
        <w:bottom w:val="single" w:sz="36" w:space="4" w:color="808080"/>
      </w:pBdr>
      <w:shd w:val="clear" w:color="auto" w:fill="auto"/>
      <w:spacing w:before="240" w:after="500"/>
      <w:ind w:left="1138"/>
    </w:pPr>
    <w:rPr>
      <w:color w:val="000000"/>
      <w:kern w:val="32"/>
      <w:sz w:val="32"/>
      <w:lang w:val="en-US"/>
      <w14:textFill>
        <w14:solidFill>
          <w14:srgbClr w14:val="000000">
            <w14:lumMod w14:val="95000"/>
          </w14:srgbClr>
        </w14:solidFill>
      </w14:textFill>
    </w:rPr>
  </w:style>
  <w:style w:type="paragraph" w:customStyle="1" w:styleId="2Headingnoboldnonumber">
    <w:name w:val="2. Heading no bold no number"/>
    <w:basedOn w:val="Normal"/>
    <w:rsid w:val="0080152F"/>
    <w:pPr>
      <w:spacing w:before="240" w:after="100"/>
      <w:ind w:left="1138"/>
    </w:pPr>
    <w:rPr>
      <w:rFonts w:ascii="Verdana" w:hAnsi="Verdana"/>
      <w:sz w:val="24"/>
      <w:szCs w:val="20"/>
      <w:lang w:val="en-GB"/>
    </w:rPr>
  </w:style>
  <w:style w:type="paragraph" w:customStyle="1" w:styleId="BulletedLev1">
    <w:name w:val="Bulleted Lev 1"/>
    <w:basedOn w:val="Normal-Bullet"/>
    <w:rsid w:val="0080152F"/>
    <w:rPr>
      <w:rFonts w:ascii="Verdana" w:hAnsi="Verdana"/>
      <w:lang w:val="en-US"/>
    </w:rPr>
  </w:style>
  <w:style w:type="paragraph" w:customStyle="1" w:styleId="CiscoTable">
    <w:name w:val="Cisco Table"/>
    <w:basedOn w:val="No-Indent-Bullet"/>
    <w:rsid w:val="0080152F"/>
    <w:pPr>
      <w:keepNext/>
      <w:keepLines/>
      <w:shd w:val="clear" w:color="auto" w:fill="006699"/>
      <w:jc w:val="center"/>
    </w:pPr>
    <w:rPr>
      <w:rFonts w:ascii="Verdana" w:hAnsi="Verdana"/>
      <w:color w:val="FFFFFF"/>
      <w:sz w:val="18"/>
      <w:lang w:val="en-US"/>
    </w:rPr>
  </w:style>
  <w:style w:type="paragraph" w:customStyle="1" w:styleId="TableBody">
    <w:name w:val="Table Body"/>
    <w:basedOn w:val="Normal"/>
    <w:link w:val="TableBodyChar"/>
    <w:rsid w:val="0080152F"/>
    <w:pPr>
      <w:spacing w:before="40" w:after="40"/>
    </w:pPr>
    <w:rPr>
      <w:rFonts w:ascii="Verdana" w:hAnsi="Verdana"/>
      <w:szCs w:val="20"/>
      <w:lang w:val="en-GB"/>
    </w:rPr>
  </w:style>
  <w:style w:type="character" w:customStyle="1" w:styleId="TableBodyChar">
    <w:name w:val="Table Body Char"/>
    <w:link w:val="TableBody"/>
    <w:rsid w:val="0080152F"/>
    <w:rPr>
      <w:rFonts w:ascii="Verdana" w:hAnsi="Verdana"/>
      <w:sz w:val="18"/>
      <w:lang w:val="en-GB"/>
    </w:rPr>
  </w:style>
  <w:style w:type="paragraph" w:customStyle="1" w:styleId="QL1">
    <w:name w:val="Q L1"/>
    <w:basedOn w:val="Normal"/>
    <w:link w:val="QL1Char"/>
    <w:rsid w:val="0080152F"/>
    <w:pPr>
      <w:tabs>
        <w:tab w:val="num" w:pos="720"/>
        <w:tab w:val="left" w:pos="1080"/>
        <w:tab w:val="left" w:pos="1800"/>
      </w:tabs>
      <w:spacing w:after="120"/>
      <w:ind w:left="720" w:hanging="360"/>
    </w:pPr>
    <w:rPr>
      <w:rFonts w:ascii="Verdana" w:hAnsi="Verdana" w:cs="Arial"/>
      <w:sz w:val="20"/>
      <w:szCs w:val="20"/>
    </w:rPr>
  </w:style>
  <w:style w:type="paragraph" w:customStyle="1" w:styleId="SectionTextLev1">
    <w:name w:val="Section Text Lev 1"/>
    <w:basedOn w:val="Normal"/>
    <w:link w:val="SectionTextLev1Char"/>
    <w:rsid w:val="0080152F"/>
    <w:pPr>
      <w:spacing w:after="40"/>
    </w:pPr>
    <w:rPr>
      <w:rFonts w:ascii="Verdana" w:hAnsi="Verdana" w:cs="Arial"/>
      <w:i/>
    </w:rPr>
  </w:style>
  <w:style w:type="character" w:customStyle="1" w:styleId="SectionTextLev1Char">
    <w:name w:val="Section Text Lev 1 Char"/>
    <w:link w:val="SectionTextLev1"/>
    <w:rsid w:val="0080152F"/>
    <w:rPr>
      <w:rFonts w:ascii="Verdana" w:hAnsi="Verdana" w:cs="Arial"/>
      <w:i/>
      <w:sz w:val="18"/>
      <w:szCs w:val="18"/>
    </w:rPr>
  </w:style>
  <w:style w:type="character" w:customStyle="1" w:styleId="QL1Char">
    <w:name w:val="Q L1 Char"/>
    <w:link w:val="QL1"/>
    <w:rsid w:val="0080152F"/>
    <w:rPr>
      <w:rFonts w:ascii="Verdana" w:hAnsi="Verdana" w:cs="Arial"/>
    </w:rPr>
  </w:style>
  <w:style w:type="paragraph" w:customStyle="1" w:styleId="OverviewHeading">
    <w:name w:val="Overview Heading"/>
    <w:basedOn w:val="Normal"/>
    <w:rsid w:val="0080152F"/>
    <w:pPr>
      <w:spacing w:before="240" w:after="180"/>
      <w:ind w:left="720"/>
      <w:outlineLvl w:val="0"/>
    </w:pPr>
    <w:rPr>
      <w:rFonts w:ascii="Verdana" w:hAnsi="Verdana"/>
      <w:b/>
      <w:sz w:val="24"/>
      <w:szCs w:val="24"/>
    </w:rPr>
  </w:style>
  <w:style w:type="paragraph" w:customStyle="1" w:styleId="OverviewText">
    <w:name w:val="Overview Text"/>
    <w:basedOn w:val="Normal"/>
    <w:rsid w:val="0080152F"/>
    <w:pPr>
      <w:spacing w:after="100"/>
      <w:ind w:left="720"/>
    </w:pPr>
    <w:rPr>
      <w:rFonts w:ascii="Verdana" w:hAnsi="Verdana"/>
      <w:sz w:val="20"/>
      <w:szCs w:val="20"/>
    </w:rPr>
  </w:style>
  <w:style w:type="paragraph" w:customStyle="1" w:styleId="TableofContents">
    <w:name w:val="Table of Contents"/>
    <w:basedOn w:val="Normal"/>
    <w:rsid w:val="0080152F"/>
    <w:pPr>
      <w:pBdr>
        <w:bottom w:val="single" w:sz="12" w:space="1" w:color="808080"/>
      </w:pBdr>
      <w:spacing w:before="240" w:after="100"/>
    </w:pPr>
    <w:rPr>
      <w:rFonts w:ascii="Verdana" w:hAnsi="Verdana"/>
      <w:b/>
      <w:sz w:val="28"/>
      <w:szCs w:val="20"/>
    </w:rPr>
  </w:style>
  <w:style w:type="paragraph" w:customStyle="1" w:styleId="SymbolDescriptions">
    <w:name w:val="Symbol Descriptions"/>
    <w:basedOn w:val="Normal"/>
    <w:rsid w:val="0080152F"/>
    <w:pPr>
      <w:spacing w:before="400"/>
      <w:ind w:left="1138"/>
    </w:pPr>
    <w:rPr>
      <w:rFonts w:ascii="Verdana" w:hAnsi="Verdana"/>
      <w:sz w:val="20"/>
      <w:szCs w:val="20"/>
    </w:rPr>
  </w:style>
  <w:style w:type="paragraph" w:customStyle="1" w:styleId="TableHeaderStyle">
    <w:name w:val="Table Header Style"/>
    <w:basedOn w:val="Normal"/>
    <w:rsid w:val="0080152F"/>
    <w:rPr>
      <w:rFonts w:ascii="Verdana" w:hAnsi="Verdana"/>
      <w:b/>
      <w:color w:val="FFFFFF"/>
      <w:sz w:val="16"/>
      <w:szCs w:val="16"/>
    </w:rPr>
  </w:style>
  <w:style w:type="paragraph" w:customStyle="1" w:styleId="Appendix">
    <w:name w:val="Appendix"/>
    <w:basedOn w:val="Normal"/>
    <w:rsid w:val="0080152F"/>
    <w:pPr>
      <w:spacing w:after="100"/>
      <w:ind w:left="1134"/>
      <w:jc w:val="center"/>
    </w:pPr>
    <w:rPr>
      <w:rFonts w:ascii="Verdana" w:hAnsi="Verdana"/>
      <w:b/>
      <w:sz w:val="28"/>
      <w:szCs w:val="20"/>
    </w:rPr>
  </w:style>
  <w:style w:type="paragraph" w:customStyle="1" w:styleId="AppendixHeading">
    <w:name w:val="Appendix Heading"/>
    <w:basedOn w:val="Normal"/>
    <w:rsid w:val="0080152F"/>
    <w:pPr>
      <w:spacing w:after="100"/>
    </w:pPr>
    <w:rPr>
      <w:rFonts w:ascii="Verdana" w:hAnsi="Verdana"/>
      <w:b/>
      <w:sz w:val="24"/>
      <w:szCs w:val="20"/>
      <w:lang w:val="en-GB"/>
    </w:rPr>
  </w:style>
  <w:style w:type="paragraph" w:customStyle="1" w:styleId="AppendixTitle">
    <w:name w:val="Appendix Title"/>
    <w:basedOn w:val="Normal"/>
    <w:rsid w:val="0080152F"/>
    <w:pPr>
      <w:pBdr>
        <w:bottom w:val="single" w:sz="18" w:space="1" w:color="808080"/>
      </w:pBdr>
      <w:spacing w:after="100"/>
      <w:ind w:left="1134"/>
      <w:jc w:val="center"/>
    </w:pPr>
    <w:rPr>
      <w:rFonts w:ascii="Verdana" w:hAnsi="Verdana"/>
      <w:b/>
      <w:sz w:val="28"/>
      <w:szCs w:val="20"/>
      <w:lang w:val="en-GB"/>
    </w:rPr>
  </w:style>
  <w:style w:type="paragraph" w:customStyle="1" w:styleId="3BulletedInformation0">
    <w:name w:val="3. Bulleted Information"/>
    <w:basedOn w:val="Normal"/>
    <w:link w:val="3BulletedInformationCharChar"/>
    <w:rsid w:val="0080152F"/>
    <w:pPr>
      <w:numPr>
        <w:numId w:val="26"/>
      </w:numPr>
      <w:spacing w:before="40" w:after="40"/>
    </w:pPr>
    <w:rPr>
      <w:rFonts w:ascii="Verdana" w:hAnsi="Verdana"/>
      <w:sz w:val="20"/>
      <w:szCs w:val="20"/>
    </w:rPr>
  </w:style>
  <w:style w:type="character" w:customStyle="1" w:styleId="3BulletedInformationCharChar">
    <w:name w:val="3. Bulleted Information Char Char"/>
    <w:link w:val="3BulletedInformation0"/>
    <w:rsid w:val="0080152F"/>
    <w:rPr>
      <w:rFonts w:ascii="Verdana" w:hAnsi="Verdana"/>
    </w:rPr>
  </w:style>
  <w:style w:type="paragraph" w:customStyle="1" w:styleId="AppendixText">
    <w:name w:val="Appendix Text"/>
    <w:basedOn w:val="Normal"/>
    <w:rsid w:val="0080152F"/>
    <w:pPr>
      <w:spacing w:after="100"/>
      <w:ind w:left="432"/>
    </w:pPr>
    <w:rPr>
      <w:rFonts w:ascii="Verdana" w:hAnsi="Verdana"/>
      <w:sz w:val="20"/>
      <w:szCs w:val="20"/>
    </w:rPr>
  </w:style>
  <w:style w:type="paragraph" w:customStyle="1" w:styleId="AppendixSubheading">
    <w:name w:val="Appendix Subheading"/>
    <w:basedOn w:val="Normal"/>
    <w:link w:val="AppendixSubheadingChar"/>
    <w:rsid w:val="0080152F"/>
    <w:pPr>
      <w:spacing w:before="180" w:after="60"/>
    </w:pPr>
    <w:rPr>
      <w:rFonts w:ascii="Verdana" w:hAnsi="Verdana"/>
      <w:sz w:val="24"/>
      <w:szCs w:val="20"/>
      <w:u w:val="single"/>
      <w:lang w:val="en-GB"/>
    </w:rPr>
  </w:style>
  <w:style w:type="paragraph" w:customStyle="1" w:styleId="AppendixSub2">
    <w:name w:val="Appendix Sub 2"/>
    <w:basedOn w:val="Normal"/>
    <w:link w:val="AppendixSub2Char"/>
    <w:rsid w:val="0080152F"/>
    <w:pPr>
      <w:numPr>
        <w:numId w:val="27"/>
      </w:numPr>
      <w:spacing w:before="80" w:after="60"/>
    </w:pPr>
    <w:rPr>
      <w:rFonts w:ascii="Verdana" w:hAnsi="Verdana"/>
      <w:sz w:val="22"/>
      <w:szCs w:val="20"/>
      <w:lang w:val="en-GB"/>
    </w:rPr>
  </w:style>
  <w:style w:type="character" w:customStyle="1" w:styleId="AppendixSub2Char">
    <w:name w:val="Appendix Sub 2 Char"/>
    <w:link w:val="AppendixSub2"/>
    <w:rsid w:val="0080152F"/>
    <w:rPr>
      <w:rFonts w:ascii="Verdana" w:hAnsi="Verdana"/>
      <w:sz w:val="22"/>
      <w:lang w:val="en-GB"/>
    </w:rPr>
  </w:style>
  <w:style w:type="character" w:customStyle="1" w:styleId="AppendixSubheadingChar">
    <w:name w:val="Appendix Subheading Char"/>
    <w:link w:val="AppendixSubheading"/>
    <w:rsid w:val="0080152F"/>
    <w:rPr>
      <w:rFonts w:ascii="Verdana" w:hAnsi="Verdana"/>
      <w:sz w:val="24"/>
      <w:u w:val="single"/>
      <w:lang w:val="en-GB"/>
    </w:rPr>
  </w:style>
  <w:style w:type="table" w:customStyle="1" w:styleId="TableCisco">
    <w:name w:val="Table Cisco"/>
    <w:basedOn w:val="TableNormal"/>
    <w:rsid w:val="0080152F"/>
    <w:rPr>
      <w:rFonts w:ascii="Verdana" w:hAnsi="Verdana"/>
      <w:sz w:val="16"/>
      <w:szCs w:val="16"/>
    </w:rPr>
    <w:tblPr>
      <w:tblBorders>
        <w:top w:val="thinThickLargeGap" w:sz="18" w:space="0" w:color="auto"/>
        <w:bottom w:val="thickThinLargeGap" w:sz="18" w:space="0" w:color="auto"/>
        <w:insideH w:val="single" w:sz="6" w:space="0" w:color="auto"/>
        <w:insideV w:val="single" w:sz="6" w:space="0" w:color="auto"/>
      </w:tblBorders>
    </w:tblPr>
  </w:style>
  <w:style w:type="table" w:customStyle="1" w:styleId="TestNoField">
    <w:name w:val="Test No. Field"/>
    <w:basedOn w:val="TableNormal"/>
    <w:rsid w:val="0080152F"/>
    <w:tblPr/>
    <w:tblStylePr w:type="nwCell">
      <w:rPr>
        <w:rFonts w:ascii="Calibri" w:hAnsi="Calibri"/>
        <w:sz w:val="16"/>
      </w:rPr>
      <w:tblPr/>
      <w:tcPr>
        <w:tcBorders>
          <w:top w:val="nil"/>
          <w:left w:val="nil"/>
          <w:bottom w:val="nil"/>
          <w:right w:val="nil"/>
          <w:insideH w:val="nil"/>
          <w:insideV w:val="nil"/>
          <w:tl2br w:val="nil"/>
          <w:tr2bl w:val="nil"/>
        </w:tcBorders>
        <w:shd w:val="solid" w:color="006699" w:fill="006699"/>
      </w:tcPr>
    </w:tblStylePr>
  </w:style>
  <w:style w:type="paragraph" w:customStyle="1" w:styleId="Tablespaceabove">
    <w:name w:val="Table space above"/>
    <w:basedOn w:val="Normal"/>
    <w:rsid w:val="0080152F"/>
    <w:pPr>
      <w:spacing w:after="100"/>
    </w:pPr>
    <w:rPr>
      <w:rFonts w:ascii="Verdana" w:hAnsi="Verdana"/>
      <w:sz w:val="6"/>
      <w:szCs w:val="20"/>
    </w:rPr>
  </w:style>
  <w:style w:type="paragraph" w:customStyle="1" w:styleId="Answers">
    <w:name w:val="Answers"/>
    <w:basedOn w:val="Normal"/>
    <w:rsid w:val="0080152F"/>
    <w:pPr>
      <w:spacing w:before="60" w:after="60"/>
    </w:pPr>
    <w:rPr>
      <w:rFonts w:ascii="Verdana" w:hAnsi="Verdana"/>
      <w:sz w:val="20"/>
      <w:szCs w:val="20"/>
    </w:rPr>
  </w:style>
  <w:style w:type="paragraph" w:customStyle="1" w:styleId="Tableheader0">
    <w:name w:val="Table header"/>
    <w:basedOn w:val="Normal"/>
    <w:link w:val="TableheaderChar"/>
    <w:rsid w:val="0080152F"/>
    <w:pPr>
      <w:spacing w:before="80" w:after="100"/>
    </w:pPr>
    <w:rPr>
      <w:rFonts w:ascii="Verdana" w:hAnsi="Verdana"/>
      <w:b/>
      <w:color w:val="FFFFFF"/>
      <w:sz w:val="20"/>
      <w:szCs w:val="20"/>
    </w:rPr>
  </w:style>
  <w:style w:type="character" w:customStyle="1" w:styleId="TableheaderChar">
    <w:name w:val="Table header Char"/>
    <w:link w:val="Tableheader0"/>
    <w:rsid w:val="0080152F"/>
    <w:rPr>
      <w:rFonts w:ascii="Verdana" w:hAnsi="Verdana"/>
      <w:b/>
      <w:color w:val="FFFFFF"/>
    </w:rPr>
  </w:style>
  <w:style w:type="paragraph" w:customStyle="1" w:styleId="tabletxt">
    <w:name w:val="tabletxt"/>
    <w:basedOn w:val="Normal"/>
    <w:rsid w:val="008B7569"/>
    <w:pPr>
      <w:autoSpaceDE w:val="0"/>
      <w:autoSpaceDN w:val="0"/>
      <w:adjustRightInd w:val="0"/>
      <w:spacing w:before="20" w:after="20"/>
      <w:jc w:val="both"/>
    </w:pPr>
    <w:rPr>
      <w:rFonts w:ascii="Times New Roman" w:hAnsi="Times New Roman" w:cs="Arial"/>
      <w:sz w:val="20"/>
      <w:szCs w:val="20"/>
    </w:rPr>
  </w:style>
  <w:style w:type="paragraph" w:customStyle="1" w:styleId="Tabletext0">
    <w:name w:val="Tabletext"/>
    <w:basedOn w:val="Normal"/>
    <w:rsid w:val="008B7569"/>
    <w:pPr>
      <w:keepLines/>
      <w:widowControl w:val="0"/>
      <w:spacing w:line="240" w:lineRule="atLeast"/>
    </w:pPr>
    <w:rPr>
      <w:sz w:val="20"/>
      <w:szCs w:val="20"/>
    </w:rPr>
  </w:style>
  <w:style w:type="paragraph" w:customStyle="1" w:styleId="StyleSubtitleCover2TopNoborder">
    <w:name w:val="Style Subtitle Cover2 + Top: (No border)"/>
    <w:basedOn w:val="Normal"/>
    <w:rsid w:val="008B7569"/>
    <w:pPr>
      <w:keepNext/>
      <w:keepLines/>
      <w:spacing w:line="480" w:lineRule="atLeast"/>
      <w:jc w:val="right"/>
    </w:pPr>
    <w:rPr>
      <w:rFonts w:ascii="Times New Roman" w:hAnsi="Times New Roman"/>
      <w:kern w:val="28"/>
      <w:sz w:val="32"/>
      <w:szCs w:val="20"/>
    </w:rPr>
  </w:style>
  <w:style w:type="paragraph" w:customStyle="1" w:styleId="Instructions">
    <w:name w:val="Instructions"/>
    <w:basedOn w:val="Normal"/>
    <w:autoRedefine/>
    <w:rsid w:val="008B7569"/>
    <w:pPr>
      <w:shd w:val="clear" w:color="auto" w:fill="FFFFFF"/>
    </w:pPr>
    <w:rPr>
      <w:rFonts w:ascii="Times New Roman" w:hAnsi="Times New Roman"/>
      <w:i/>
      <w:color w:val="0000FF"/>
      <w:sz w:val="24"/>
      <w:szCs w:val="20"/>
    </w:rPr>
  </w:style>
  <w:style w:type="paragraph" w:customStyle="1" w:styleId="Bullet1">
    <w:name w:val="Bullet 1"/>
    <w:basedOn w:val="Normal"/>
    <w:rsid w:val="008B7569"/>
    <w:pPr>
      <w:numPr>
        <w:numId w:val="28"/>
      </w:numPr>
      <w:tabs>
        <w:tab w:val="clear" w:pos="720"/>
        <w:tab w:val="num" w:pos="340"/>
        <w:tab w:val="num" w:pos="454"/>
      </w:tabs>
      <w:ind w:left="340" w:hanging="227"/>
    </w:pPr>
    <w:rPr>
      <w:sz w:val="24"/>
      <w:szCs w:val="24"/>
    </w:rPr>
  </w:style>
  <w:style w:type="paragraph" w:styleId="TOCHeading">
    <w:name w:val="TOC Heading"/>
    <w:basedOn w:val="Heading1"/>
    <w:next w:val="Normal"/>
    <w:uiPriority w:val="39"/>
    <w:unhideWhenUsed/>
    <w:rsid w:val="00E650D2"/>
    <w:pPr>
      <w:keepLines/>
      <w:numPr>
        <w:numId w:val="0"/>
      </w:numPr>
      <w:pBdr>
        <w:top w:val="none" w:sz="0" w:space="0" w:color="auto"/>
        <w:left w:val="none" w:sz="0" w:space="0" w:color="auto"/>
      </w:pBdr>
      <w:shd w:val="clear" w:color="auto" w:fill="auto"/>
      <w:spacing w:before="240" w:after="0"/>
      <w:outlineLvl w:val="9"/>
    </w:pPr>
    <w:rPr>
      <w:rFonts w:ascii="Calibri Light" w:hAnsi="Calibri Light"/>
      <w:b w:val="0"/>
      <w:color w:val="2E74B5"/>
      <w:kern w:val="0"/>
      <w:sz w:val="32"/>
      <w:szCs w:val="32"/>
      <w:lang w:val="en-US"/>
      <w14:textFill>
        <w14:solidFill>
          <w14:srgbClr w14:val="2E74B5">
            <w14:lumMod w14:val="95000"/>
          </w14:srgbClr>
        </w14:solidFill>
      </w14:textFill>
    </w:rPr>
  </w:style>
  <w:style w:type="table" w:customStyle="1" w:styleId="PhuongNV-Style10">
    <w:name w:val="PhuongNV-Style 1"/>
    <w:basedOn w:val="TableNormal"/>
    <w:uiPriority w:val="99"/>
    <w:qFormat/>
    <w:rsid w:val="00EA0064"/>
    <w:rPr>
      <w:lang w:val="vi-VN" w:eastAsia="vi-VN"/>
    </w:rPr>
    <w:tblP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cPr>
      <w:shd w:val="clear" w:color="auto" w:fill="auto"/>
    </w:tcPr>
    <w:tblStylePr w:type="firstRow">
      <w:pPr>
        <w:wordWrap/>
        <w:spacing w:beforeLines="0" w:beforeAutospacing="0" w:afterLines="0" w:afterAutospacing="0" w:line="360" w:lineRule="auto"/>
        <w:ind w:leftChars="0" w:left="0" w:rightChars="0" w:right="0" w:firstLineChars="0" w:firstLine="0"/>
        <w:contextualSpacing w:val="0"/>
        <w:mirrorIndents w:val="0"/>
        <w:jc w:val="right"/>
        <w:outlineLvl w:val="9"/>
      </w:pPr>
      <w:rPr>
        <w:rFonts w:ascii="Times New Roman" w:hAnsi="Times New Roman"/>
        <w:sz w:val="22"/>
      </w:rPr>
      <w:tblPr/>
      <w:tcPr>
        <w:tcBorders>
          <w:top w:val="single" w:sz="4" w:space="0" w:color="auto"/>
          <w:left w:val="single" w:sz="4" w:space="0" w:color="auto"/>
          <w:bottom w:val="single" w:sz="4" w:space="0" w:color="auto"/>
          <w:right w:val="single" w:sz="4" w:space="0" w:color="auto"/>
          <w:insideH w:val="nil"/>
          <w:insideV w:val="dotted" w:sz="4" w:space="0" w:color="auto"/>
          <w:tl2br w:val="nil"/>
          <w:tr2bl w:val="nil"/>
        </w:tcBorders>
        <w:shd w:val="clear" w:color="auto" w:fill="FABF8F"/>
      </w:tcPr>
    </w:tblStylePr>
  </w:style>
  <w:style w:type="table" w:styleId="GridTable4">
    <w:name w:val="Grid Table 4"/>
    <w:basedOn w:val="TableNormal"/>
    <w:uiPriority w:val="49"/>
    <w:rsid w:val="00BE72F6"/>
    <w:rPr>
      <w:lang w:val="vi-VN" w:eastAsia="vi-V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SubtleEmphasis">
    <w:name w:val="Subtle Emphasis"/>
    <w:uiPriority w:val="19"/>
    <w:rsid w:val="00DD137D"/>
    <w:rPr>
      <w:i/>
      <w:iCs/>
      <w:color w:val="404040"/>
    </w:rPr>
  </w:style>
  <w:style w:type="paragraph" w:customStyle="1" w:styleId="Hdg1noborder">
    <w:name w:val="Hdg 1 no border"/>
    <w:basedOn w:val="Heading1"/>
    <w:uiPriority w:val="2"/>
    <w:rsid w:val="00141552"/>
    <w:pPr>
      <w:numPr>
        <w:numId w:val="0"/>
      </w:numPr>
      <w:pBdr>
        <w:top w:val="none" w:sz="0" w:space="0" w:color="auto"/>
        <w:left w:val="none" w:sz="0" w:space="0" w:color="auto"/>
      </w:pBdr>
      <w:shd w:val="clear" w:color="auto" w:fill="auto"/>
      <w:spacing w:before="360" w:after="160" w:line="420" w:lineRule="exact"/>
    </w:pPr>
    <w:rPr>
      <w:rFonts w:ascii="Segoe UI" w:hAnsi="Segoe UI" w:cs="Times New Roman"/>
      <w:color w:val="68217A"/>
      <w:kern w:val="36"/>
      <w:sz w:val="36"/>
      <w:lang w:val="en-US"/>
      <w14:shadow w14:blurRad="50800" w14:dist="38100" w14:dir="2700000" w14:sx="100000" w14:sy="100000" w14:kx="0" w14:ky="0" w14:algn="tl">
        <w14:srgbClr w14:val="000000">
          <w14:alpha w14:val="60000"/>
        </w14:srgbClr>
      </w14:shadow>
      <w14:textFill>
        <w14:solidFill>
          <w14:srgbClr w14:val="68217A">
            <w14:lumMod w14:val="95000"/>
          </w14:srgbClr>
        </w14:solidFill>
      </w14:textFill>
    </w:rPr>
  </w:style>
  <w:style w:type="table" w:styleId="GridTable1Light-Accent1">
    <w:name w:val="Grid Table 1 Light Accent 1"/>
    <w:basedOn w:val="TableNormal"/>
    <w:uiPriority w:val="46"/>
    <w:rsid w:val="00880BBE"/>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Style2">
    <w:name w:val="Style2"/>
    <w:basedOn w:val="TableNormal"/>
    <w:uiPriority w:val="99"/>
    <w:rsid w:val="00880BBE"/>
    <w:tblPr/>
  </w:style>
  <w:style w:type="character" w:customStyle="1" w:styleId="fontstyle01">
    <w:name w:val="fontstyle01"/>
    <w:rsid w:val="00E209AE"/>
    <w:rPr>
      <w:rFonts w:ascii="TimesNewRomanPS-BoldMT" w:hAnsi="TimesNewRomanPS-BoldMT" w:hint="default"/>
      <w:b/>
      <w:bCs/>
      <w:i w:val="0"/>
      <w:iCs w:val="0"/>
      <w:color w:val="000000"/>
      <w:sz w:val="20"/>
      <w:szCs w:val="20"/>
    </w:rPr>
  </w:style>
  <w:style w:type="character" w:customStyle="1" w:styleId="fontstyle21">
    <w:name w:val="fontstyle21"/>
    <w:rsid w:val="00E209AE"/>
    <w:rPr>
      <w:rFonts w:ascii="TimesNewRomanPSMT" w:hAnsi="TimesNewRomanPSMT" w:hint="default"/>
      <w:b w:val="0"/>
      <w:bCs w:val="0"/>
      <w:i w:val="0"/>
      <w:iCs w:val="0"/>
      <w:color w:val="000000"/>
      <w:sz w:val="20"/>
      <w:szCs w:val="20"/>
    </w:rPr>
  </w:style>
  <w:style w:type="character" w:customStyle="1" w:styleId="Heading4Char">
    <w:name w:val="Heading 4 Char"/>
    <w:aliases w:val="FIS H4 Char,Heading4 Char,Heading41 Char,Heading42 Char,Heading411 Char,Heading43 Char,Heading412 Char,Heading No. L4 Char,4 Char,H4-Heading 4 Char,h4 Char,l4 Char,heading4 Char,44 Char,Heading44 Char,Heading413 Char,Heading421 Char"/>
    <w:link w:val="Heading4"/>
    <w:rsid w:val="00894A45"/>
    <w:rPr>
      <w:rFonts w:ascii="Segoe UI Light" w:hAnsi="Segoe UI Light" w:cs="Segoe UI Light"/>
      <w:color w:val="4472C4" w:themeColor="accent5"/>
      <w:sz w:val="24"/>
      <w:szCs w:val="26"/>
      <w:lang w:val="en-GB"/>
    </w:rPr>
  </w:style>
  <w:style w:type="character" w:customStyle="1" w:styleId="Bodytext20">
    <w:name w:val="Body text (2)_"/>
    <w:basedOn w:val="DefaultParagraphFont"/>
    <w:link w:val="Bodytext21"/>
    <w:rsid w:val="005C76CF"/>
    <w:rPr>
      <w:rFonts w:ascii="Arial" w:eastAsia="Arial" w:hAnsi="Arial" w:cs="Arial"/>
      <w:shd w:val="clear" w:color="auto" w:fill="FFFFFF"/>
    </w:rPr>
  </w:style>
  <w:style w:type="character" w:customStyle="1" w:styleId="Bodytext275pt">
    <w:name w:val="Body text (2) + 7.5 pt"/>
    <w:basedOn w:val="Bodytext20"/>
    <w:rsid w:val="005C76CF"/>
    <w:rPr>
      <w:rFonts w:ascii="Arial" w:eastAsia="Arial" w:hAnsi="Arial" w:cs="Arial"/>
      <w:color w:val="000000"/>
      <w:spacing w:val="0"/>
      <w:w w:val="100"/>
      <w:position w:val="0"/>
      <w:sz w:val="15"/>
      <w:szCs w:val="15"/>
      <w:shd w:val="clear" w:color="auto" w:fill="FFFFFF"/>
      <w:lang w:val="en-US" w:eastAsia="en-US" w:bidi="en-US"/>
    </w:rPr>
  </w:style>
  <w:style w:type="paragraph" w:customStyle="1" w:styleId="Bodytext21">
    <w:name w:val="Body text (2)"/>
    <w:basedOn w:val="Normal"/>
    <w:link w:val="Bodytext20"/>
    <w:rsid w:val="005C76CF"/>
    <w:pPr>
      <w:widowControl w:val="0"/>
      <w:shd w:val="clear" w:color="auto" w:fill="FFFFFF"/>
      <w:spacing w:before="240" w:after="240" w:line="0" w:lineRule="atLeast"/>
      <w:ind w:hanging="460"/>
    </w:pPr>
    <w:rPr>
      <w:rFonts w:eastAsia="Arial" w:cs="Arial"/>
      <w:sz w:val="20"/>
      <w:szCs w:val="20"/>
    </w:rPr>
  </w:style>
  <w:style w:type="character" w:customStyle="1" w:styleId="HeaderChar">
    <w:name w:val="Header Char"/>
    <w:basedOn w:val="DefaultParagraphFont"/>
    <w:link w:val="Header"/>
    <w:rsid w:val="001261D4"/>
    <w:rPr>
      <w:rFonts w:ascii="Arial" w:hAnsi="Arial"/>
      <w:i/>
      <w:sz w:val="16"/>
      <w:szCs w:val="18"/>
    </w:rPr>
  </w:style>
  <w:style w:type="numbering" w:customStyle="1" w:styleId="NoList2">
    <w:name w:val="No List2"/>
    <w:next w:val="NoList"/>
    <w:uiPriority w:val="99"/>
    <w:semiHidden/>
    <w:unhideWhenUsed/>
    <w:rsid w:val="00CC3A2B"/>
  </w:style>
  <w:style w:type="character" w:customStyle="1" w:styleId="Heading1Char">
    <w:name w:val="Heading 1 Char"/>
    <w:aliases w:val="FIS H1 Char1,H1 Char1,1 Char1,Heading Char1,H1-Heading 1 Char1,h1 Char1,Header 1 Char1,l1 Char1,Legal Line 1 Char1,head 1 Char1,Heading No. L1 Char1,list 1 Char1,II+ Char1,I Char1,heading 1 Char1,Heading11 Char1,Heading12 Char1,h11 Char1"/>
    <w:basedOn w:val="DefaultParagraphFont"/>
    <w:link w:val="Heading1"/>
    <w:rsid w:val="005717D5"/>
    <w:rPr>
      <w:rFonts w:ascii="Tahoma" w:hAnsi="Tahoma" w:cs="Tahoma"/>
      <w:b/>
      <w:color w:val="F2F2F2" w:themeColor="background1" w:themeShade="F2"/>
      <w:kern w:val="24"/>
      <w:sz w:val="34"/>
      <w:szCs w:val="34"/>
      <w:shd w:val="clear" w:color="auto" w:fill="5B9BD5" w:themeFill="accent1"/>
      <w:lang w:val="en-GB"/>
    </w:rPr>
  </w:style>
  <w:style w:type="character" w:customStyle="1" w:styleId="Heading5Char">
    <w:name w:val="Heading 5 Char"/>
    <w:aliases w:val="5 Char1,H5-Heading 5 Char1,h5 Char1,Heading5 Char1,l5 Char1,heading5 Char1,H51 Char1,H52 Char1,H511 Char1,H53 Char1,H512 Char1,H521 Char1,H5111 Char1,IS41 Heading 5 Char1,L5 Char1"/>
    <w:basedOn w:val="DefaultParagraphFont"/>
    <w:link w:val="Heading5"/>
    <w:rsid w:val="00CC3A2B"/>
    <w:rPr>
      <w:rFonts w:ascii="Arial" w:hAnsi="Arial"/>
      <w:b/>
      <w:bCs/>
      <w:sz w:val="22"/>
      <w:szCs w:val="18"/>
    </w:rPr>
  </w:style>
  <w:style w:type="character" w:customStyle="1" w:styleId="Heading6Char">
    <w:name w:val="Heading 6 Char"/>
    <w:aliases w:val="H6 Char1,h6 Char1"/>
    <w:basedOn w:val="DefaultParagraphFont"/>
    <w:link w:val="Heading6"/>
    <w:rsid w:val="00CC3A2B"/>
    <w:rPr>
      <w:rFonts w:ascii="Arial" w:hAnsi="Arial"/>
      <w:b/>
      <w:sz w:val="18"/>
      <w:szCs w:val="18"/>
      <w:shd w:val="clear" w:color="auto" w:fill="FFFFFF"/>
    </w:rPr>
  </w:style>
  <w:style w:type="character" w:customStyle="1" w:styleId="Heading7Char">
    <w:name w:val="Heading 7 Char"/>
    <w:aliases w:val="7 Char1,ExhibitTitle Char1,st Char1,Objective Char1,heading7 Char1,req3 Char1,h7 Char1"/>
    <w:basedOn w:val="DefaultParagraphFont"/>
    <w:link w:val="Heading7"/>
    <w:rsid w:val="00CC3A2B"/>
    <w:rPr>
      <w:rFonts w:ascii="Arial" w:hAnsi="Arial"/>
      <w:sz w:val="18"/>
      <w:szCs w:val="18"/>
    </w:rPr>
  </w:style>
  <w:style w:type="character" w:customStyle="1" w:styleId="Heading8Char">
    <w:name w:val="Heading 8 Char"/>
    <w:aliases w:val="8 Char1,FigureTitle Char1,Condition Char1,requirement Char1,req2 Char1,req Char1,figure title Char1"/>
    <w:basedOn w:val="DefaultParagraphFont"/>
    <w:link w:val="Heading8"/>
    <w:rsid w:val="00CC3A2B"/>
    <w:rPr>
      <w:rFonts w:ascii="Arial" w:hAnsi="Arial"/>
      <w:i/>
      <w:sz w:val="18"/>
      <w:szCs w:val="18"/>
    </w:rPr>
  </w:style>
  <w:style w:type="character" w:customStyle="1" w:styleId="Heading9Char">
    <w:name w:val="Heading 9 Char"/>
    <w:aliases w:val="9 Char1,TableTitle Char1,Cond'l Reqt. Char1,rb Char1,req bullet Char1,req1 Char1,tt Char1,ft Char1,table title Char1"/>
    <w:basedOn w:val="DefaultParagraphFont"/>
    <w:link w:val="Heading9"/>
    <w:rsid w:val="00CC3A2B"/>
    <w:rPr>
      <w:rFonts w:ascii="Arial" w:hAnsi="Arial"/>
      <w:b/>
      <w:i/>
      <w:sz w:val="18"/>
      <w:szCs w:val="18"/>
    </w:rPr>
  </w:style>
  <w:style w:type="character" w:customStyle="1" w:styleId="Heading1Char1">
    <w:name w:val="Heading 1 Char1"/>
    <w:aliases w:val="FIS H1 Char,H1 Char,1 Char,Heading Char,H1-Heading 1 Char,h1 Char,Header 1 Char,l1 Char,Legal Line 1 Char,head 1 Char,Heading No. L1 Char,list 1 Char,II+ Char,I Char,heading 1 Char,Heading11 Char,Heading12 Char,Heading111 Char,h11 Char"/>
    <w:basedOn w:val="DefaultParagraphFont"/>
    <w:rsid w:val="00CC3A2B"/>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FIS H2 Char1,H2 Char Char1,UNDERRUBRIK 1-2 Char Char1,h2 main heading Char Char1,B Sub/Bold Char Char1,B Sub/Bold1 Char Char1,B Sub/Bold2 Char Char1,B Sub/Bold11 Char Char1,h2 main heading1 Char Char1,h2 main heading2 Char Char1,h2 Char1"/>
    <w:basedOn w:val="DefaultParagraphFont"/>
    <w:semiHidden/>
    <w:rsid w:val="00CC3A2B"/>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FIS H3 Char1,H3 Char1,Title2 Char1,H31 Char1,H32 Char1,H33 Char1,H34 Char1,H35 Char1,título 3 Char1,h:3 Char1,Heading3 Char1,h3 Char1,H3-Heading 3 Char1,3 Char1,l3.3 Char1,l3 Char1,list 3 Char1,list3 Char1,subhead Char1,1. Char1,31 Char1"/>
    <w:basedOn w:val="DefaultParagraphFont"/>
    <w:semiHidden/>
    <w:rsid w:val="00CC3A2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FIS H4 Char1,Heading4 Char1,Heading41 Char1,Heading42 Char1,Heading411 Char1,Heading43 Char1,Heading412 Char1,Heading No. L4 Char1,4 Char1,H4-Heading 4 Char1,h4 Char1,l4 Char1,heading4 Char1,44 Char1,Heading44 Char1,Heading413 Char1"/>
    <w:basedOn w:val="DefaultParagraphFont"/>
    <w:semiHidden/>
    <w:rsid w:val="00CC3A2B"/>
    <w:rPr>
      <w:rFonts w:asciiTheme="majorHAnsi" w:eastAsiaTheme="majorEastAsia" w:hAnsiTheme="majorHAnsi" w:cstheme="majorBidi"/>
      <w:i/>
      <w:iCs/>
      <w:color w:val="2E74B5" w:themeColor="accent1" w:themeShade="BF"/>
      <w:sz w:val="18"/>
      <w:szCs w:val="18"/>
    </w:rPr>
  </w:style>
  <w:style w:type="character" w:customStyle="1" w:styleId="Heading5Char1">
    <w:name w:val="Heading 5 Char1"/>
    <w:aliases w:val="5 Char,H5-Heading 5 Char,h5 Char,Heading5 Char,l5 Char,heading5 Char,H51 Char,H52 Char,H511 Char,H53 Char,H512 Char,H521 Char,H5111 Char,IS41 Heading 5 Char,L5 Char"/>
    <w:basedOn w:val="DefaultParagraphFont"/>
    <w:semiHidden/>
    <w:rsid w:val="00CC3A2B"/>
    <w:rPr>
      <w:rFonts w:asciiTheme="majorHAnsi" w:eastAsiaTheme="majorEastAsia" w:hAnsiTheme="majorHAnsi" w:cstheme="majorBidi"/>
      <w:color w:val="2E74B5" w:themeColor="accent1" w:themeShade="BF"/>
      <w:sz w:val="18"/>
      <w:szCs w:val="18"/>
    </w:rPr>
  </w:style>
  <w:style w:type="character" w:customStyle="1" w:styleId="Heading6Char1">
    <w:name w:val="Heading 6 Char1"/>
    <w:aliases w:val="H6 Char,h6 Char"/>
    <w:basedOn w:val="DefaultParagraphFont"/>
    <w:semiHidden/>
    <w:rsid w:val="00CC3A2B"/>
    <w:rPr>
      <w:rFonts w:asciiTheme="majorHAnsi" w:eastAsiaTheme="majorEastAsia" w:hAnsiTheme="majorHAnsi" w:cstheme="majorBidi"/>
      <w:color w:val="1F4D78" w:themeColor="accent1" w:themeShade="7F"/>
      <w:sz w:val="18"/>
      <w:szCs w:val="18"/>
    </w:rPr>
  </w:style>
  <w:style w:type="paragraph" w:customStyle="1" w:styleId="msonormal0">
    <w:name w:val="msonormal"/>
    <w:basedOn w:val="Normal"/>
    <w:rsid w:val="00CC3A2B"/>
    <w:pPr>
      <w:spacing w:before="100" w:beforeAutospacing="1" w:after="100" w:afterAutospacing="1"/>
    </w:pPr>
    <w:rPr>
      <w:rFonts w:eastAsia="MS Mincho" w:cs="Arial"/>
      <w:sz w:val="24"/>
      <w:szCs w:val="24"/>
    </w:rPr>
  </w:style>
  <w:style w:type="character" w:customStyle="1" w:styleId="Heading7Char1">
    <w:name w:val="Heading 7 Char1"/>
    <w:aliases w:val="7 Char,ExhibitTitle Char,st Char,Objective Char,heading7 Char,req3 Char,h7 Char"/>
    <w:basedOn w:val="DefaultParagraphFont"/>
    <w:semiHidden/>
    <w:rsid w:val="00CC3A2B"/>
    <w:rPr>
      <w:rFonts w:asciiTheme="majorHAnsi" w:eastAsiaTheme="majorEastAsia" w:hAnsiTheme="majorHAnsi" w:cstheme="majorBidi"/>
      <w:i/>
      <w:iCs/>
      <w:color w:val="1F4D78" w:themeColor="accent1" w:themeShade="7F"/>
      <w:sz w:val="18"/>
      <w:szCs w:val="18"/>
    </w:rPr>
  </w:style>
  <w:style w:type="character" w:customStyle="1" w:styleId="Heading8Char1">
    <w:name w:val="Heading 8 Char1"/>
    <w:aliases w:val="8 Char,FigureTitle Char,Condition Char,requirement Char,req2 Char,req Char,figure title Char"/>
    <w:basedOn w:val="DefaultParagraphFont"/>
    <w:semiHidden/>
    <w:rsid w:val="00CC3A2B"/>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9 Char,TableTitle Char,Cond'l Reqt. Char,rb Char,req bullet Char,req1 Char,tt Char,ft Char,table title Char"/>
    <w:basedOn w:val="DefaultParagraphFont"/>
    <w:semiHidden/>
    <w:rsid w:val="00CC3A2B"/>
    <w:rPr>
      <w:rFonts w:asciiTheme="majorHAnsi" w:eastAsiaTheme="majorEastAsia" w:hAnsiTheme="majorHAnsi" w:cstheme="majorBidi"/>
      <w:i/>
      <w:iCs/>
      <w:color w:val="272727" w:themeColor="text1" w:themeTint="D8"/>
      <w:sz w:val="21"/>
      <w:szCs w:val="21"/>
    </w:rPr>
  </w:style>
  <w:style w:type="character" w:customStyle="1" w:styleId="CommentTextChar">
    <w:name w:val="Comment Text Char"/>
    <w:basedOn w:val="DefaultParagraphFont"/>
    <w:link w:val="CommentText"/>
    <w:semiHidden/>
    <w:rsid w:val="00CC3A2B"/>
    <w:rPr>
      <w:rFonts w:ascii="Arial" w:hAnsi="Arial"/>
      <w:sz w:val="18"/>
      <w:szCs w:val="18"/>
    </w:rPr>
  </w:style>
  <w:style w:type="character" w:customStyle="1" w:styleId="FooterChar1">
    <w:name w:val="Footer Char1"/>
    <w:aliases w:val="footer odd Char1"/>
    <w:basedOn w:val="DefaultParagraphFont"/>
    <w:uiPriority w:val="99"/>
    <w:semiHidden/>
    <w:rsid w:val="00CC3A2B"/>
    <w:rPr>
      <w:rFonts w:ascii="Arial" w:eastAsia="MS Mincho" w:hAnsi="Arial"/>
      <w:sz w:val="18"/>
      <w:szCs w:val="18"/>
    </w:rPr>
  </w:style>
  <w:style w:type="character" w:customStyle="1" w:styleId="BodyTextChar">
    <w:name w:val="Body Text Char"/>
    <w:aliases w:val="bt Char1,Body3 Char1"/>
    <w:basedOn w:val="DefaultParagraphFont"/>
    <w:link w:val="BodyText"/>
    <w:locked/>
    <w:rsid w:val="00CC3A2B"/>
    <w:rPr>
      <w:rFonts w:ascii="Arial" w:hAnsi="Arial"/>
      <w:szCs w:val="18"/>
    </w:rPr>
  </w:style>
  <w:style w:type="character" w:customStyle="1" w:styleId="BodyTextChar1">
    <w:name w:val="Body Text Char1"/>
    <w:aliases w:val="bt Char,Body3 Char"/>
    <w:basedOn w:val="DefaultParagraphFont"/>
    <w:semiHidden/>
    <w:rsid w:val="00CC3A2B"/>
    <w:rPr>
      <w:rFonts w:ascii="Arial" w:eastAsia="MS Mincho" w:hAnsi="Arial"/>
      <w:sz w:val="18"/>
      <w:szCs w:val="18"/>
    </w:rPr>
  </w:style>
  <w:style w:type="character" w:customStyle="1" w:styleId="DocumentMapChar">
    <w:name w:val="Document Map Char"/>
    <w:basedOn w:val="DefaultParagraphFont"/>
    <w:link w:val="DocumentMap"/>
    <w:semiHidden/>
    <w:rsid w:val="00CC3A2B"/>
    <w:rPr>
      <w:rFonts w:ascii="Tahoma" w:hAnsi="Tahoma" w:cs="Tahoma"/>
      <w:sz w:val="18"/>
      <w:szCs w:val="18"/>
      <w:shd w:val="clear" w:color="auto" w:fill="000080"/>
    </w:rPr>
  </w:style>
  <w:style w:type="character" w:customStyle="1" w:styleId="CommentSubjectChar">
    <w:name w:val="Comment Subject Char"/>
    <w:basedOn w:val="CommentTextChar"/>
    <w:link w:val="CommentSubject"/>
    <w:semiHidden/>
    <w:rsid w:val="00CC3A2B"/>
    <w:rPr>
      <w:rFonts w:ascii="Arial" w:hAnsi="Arial"/>
      <w:b/>
      <w:bCs/>
      <w:sz w:val="18"/>
      <w:szCs w:val="18"/>
    </w:rPr>
  </w:style>
  <w:style w:type="character" w:customStyle="1" w:styleId="BalloonTextChar">
    <w:name w:val="Balloon Text Char"/>
    <w:basedOn w:val="DefaultParagraphFont"/>
    <w:link w:val="BalloonText"/>
    <w:semiHidden/>
    <w:rsid w:val="00CC3A2B"/>
    <w:rPr>
      <w:rFonts w:ascii="Tahoma" w:hAnsi="Tahoma" w:cs="Tahoma"/>
      <w:sz w:val="16"/>
      <w:szCs w:val="16"/>
    </w:rPr>
  </w:style>
  <w:style w:type="table" w:customStyle="1" w:styleId="TableSimple11">
    <w:name w:val="Table Simple 11"/>
    <w:basedOn w:val="TableNormal"/>
    <w:next w:val="TableSimple1"/>
    <w:semiHidden/>
    <w:unhideWhenUsed/>
    <w:rsid w:val="00CC3A2B"/>
    <w:pPr>
      <w:ind w:left="720"/>
      <w:jc w:val="both"/>
    </w:pPr>
    <w:rPr>
      <w:rFonts w:eastAsia="MS Mincho"/>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unhideWhenUsed/>
    <w:rsid w:val="00CC3A2B"/>
    <w:pPr>
      <w:ind w:left="720"/>
      <w:jc w:val="both"/>
    </w:pPr>
    <w:rPr>
      <w:rFonts w:eastAsia="MS Mincho"/>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lassic12">
    <w:name w:val="Table Classic 12"/>
    <w:basedOn w:val="TableNormal"/>
    <w:next w:val="TableClassic1"/>
    <w:semiHidden/>
    <w:unhideWhenUsed/>
    <w:rsid w:val="00CC3A2B"/>
    <w:rPr>
      <w:rFonts w:eastAsia="MS Mincho"/>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unhideWhenUsed/>
    <w:rsid w:val="00CC3A2B"/>
    <w:pPr>
      <w:ind w:left="720"/>
      <w:jc w:val="both"/>
    </w:pPr>
    <w:rPr>
      <w:rFonts w:eastAsia="MS Mincho"/>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unhideWhenUsed/>
    <w:rsid w:val="00CC3A2B"/>
    <w:pPr>
      <w:ind w:left="720"/>
      <w:jc w:val="both"/>
    </w:pPr>
    <w:rPr>
      <w:rFonts w:eastAsia="MS Mincho"/>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unhideWhenUsed/>
    <w:rsid w:val="00CC3A2B"/>
    <w:pPr>
      <w:ind w:left="720"/>
      <w:jc w:val="both"/>
    </w:pPr>
    <w:rPr>
      <w:rFonts w:eastAsia="MS Mincho"/>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unhideWhenUsed/>
    <w:rsid w:val="00CC3A2B"/>
    <w:pPr>
      <w:ind w:left="720"/>
      <w:jc w:val="both"/>
    </w:pPr>
    <w:rPr>
      <w:rFonts w:eastAsia="MS Mincho"/>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unhideWhenUsed/>
    <w:rsid w:val="00CC3A2B"/>
    <w:pPr>
      <w:ind w:left="720"/>
      <w:jc w:val="both"/>
    </w:pPr>
    <w:rPr>
      <w:rFonts w:eastAsia="MS Mincho"/>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unhideWhenUsed/>
    <w:rsid w:val="00CC3A2B"/>
    <w:pPr>
      <w:ind w:left="720"/>
      <w:jc w:val="both"/>
    </w:pPr>
    <w:rPr>
      <w:rFonts w:eastAsia="MS Mincho"/>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unhideWhenUsed/>
    <w:rsid w:val="00CC3A2B"/>
    <w:pPr>
      <w:ind w:left="720"/>
      <w:jc w:val="both"/>
    </w:pPr>
    <w:rPr>
      <w:rFonts w:eastAsia="MS Mincho"/>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unhideWhenUsed/>
    <w:rsid w:val="00CC3A2B"/>
    <w:pPr>
      <w:ind w:left="720"/>
      <w:jc w:val="both"/>
    </w:pPr>
    <w:rPr>
      <w:rFonts w:eastAsia="MS Mincho"/>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unhideWhenUsed/>
    <w:rsid w:val="00CC3A2B"/>
    <w:pPr>
      <w:ind w:left="720"/>
      <w:jc w:val="both"/>
    </w:pPr>
    <w:rPr>
      <w:rFonts w:eastAsia="MS Mincho"/>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unhideWhenUsed/>
    <w:rsid w:val="00CC3A2B"/>
    <w:pPr>
      <w:ind w:left="720"/>
      <w:jc w:val="both"/>
    </w:pPr>
    <w:rPr>
      <w:rFonts w:eastAsia="MS Mincho"/>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rsid w:val="00CC3A2B"/>
    <w:pPr>
      <w:ind w:left="720"/>
      <w:jc w:val="both"/>
    </w:pPr>
    <w:rPr>
      <w:rFonts w:eastAsia="MS Mincho"/>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Grid12">
    <w:name w:val="Table Grid 12"/>
    <w:basedOn w:val="TableNormal"/>
    <w:next w:val="TableGrid1"/>
    <w:semiHidden/>
    <w:unhideWhenUsed/>
    <w:rsid w:val="00CC3A2B"/>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unhideWhenUsed/>
    <w:rsid w:val="00CC3A2B"/>
    <w:pPr>
      <w:ind w:left="720"/>
      <w:jc w:val="both"/>
    </w:pPr>
    <w:rPr>
      <w:rFonts w:eastAsia="MS Mincho"/>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unhideWhenUsed/>
    <w:rsid w:val="00CC3A2B"/>
    <w:pPr>
      <w:ind w:left="720"/>
      <w:jc w:val="both"/>
    </w:pPr>
    <w:rPr>
      <w:rFonts w:eastAsia="MS Mincho"/>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unhideWhenUsed/>
    <w:rsid w:val="00CC3A2B"/>
    <w:pPr>
      <w:ind w:left="720"/>
      <w:jc w:val="both"/>
    </w:pPr>
    <w:rPr>
      <w:rFonts w:eastAsia="MS Mincho"/>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unhideWhenUsed/>
    <w:rsid w:val="00CC3A2B"/>
    <w:pPr>
      <w:ind w:left="720"/>
      <w:jc w:val="both"/>
    </w:pPr>
    <w:rPr>
      <w:rFonts w:eastAsia="MS Mincho"/>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unhideWhenUsed/>
    <w:rsid w:val="00CC3A2B"/>
    <w:pPr>
      <w:ind w:left="720"/>
      <w:jc w:val="both"/>
    </w:pPr>
    <w:rPr>
      <w:rFonts w:eastAsia="MS Mincho"/>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unhideWhenUsed/>
    <w:rsid w:val="00CC3A2B"/>
    <w:pPr>
      <w:ind w:left="720"/>
      <w:jc w:val="both"/>
    </w:pPr>
    <w:rPr>
      <w:rFonts w:eastAsia="MS Mincho"/>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unhideWhenUsed/>
    <w:rsid w:val="00CC3A2B"/>
    <w:pPr>
      <w:ind w:left="720"/>
      <w:jc w:val="both"/>
    </w:pPr>
    <w:rPr>
      <w:rFonts w:eastAsia="MS Mincho"/>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unhideWhenUsed/>
    <w:rsid w:val="00CC3A2B"/>
    <w:pPr>
      <w:ind w:left="720"/>
      <w:jc w:val="both"/>
    </w:pPr>
    <w:rPr>
      <w:rFonts w:eastAsia="MS Mincho"/>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unhideWhenUsed/>
    <w:rsid w:val="00CC3A2B"/>
    <w:pPr>
      <w:ind w:left="720"/>
      <w:jc w:val="both"/>
    </w:pPr>
    <w:rPr>
      <w:rFonts w:eastAsia="MS Mincho"/>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unhideWhenUsed/>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unhideWhenUsed/>
    <w:rsid w:val="00CC3A2B"/>
    <w:pPr>
      <w:ind w:left="720"/>
      <w:jc w:val="both"/>
    </w:pPr>
    <w:rPr>
      <w:rFonts w:eastAsia="MS Mincho"/>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unhideWhenUsed/>
    <w:rsid w:val="00CC3A2B"/>
    <w:pPr>
      <w:ind w:left="720"/>
      <w:jc w:val="both"/>
    </w:pPr>
    <w:rPr>
      <w:rFonts w:eastAsia="MS Mincho"/>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unhideWhenUsed/>
    <w:rsid w:val="00CC3A2B"/>
    <w:pPr>
      <w:ind w:left="720"/>
      <w:jc w:val="both"/>
    </w:pPr>
    <w:rPr>
      <w:rFonts w:eastAsia="MS Mincho"/>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3Deffects12">
    <w:name w:val="Table 3D effects 12"/>
    <w:basedOn w:val="TableNormal"/>
    <w:next w:val="Table3Deffects1"/>
    <w:semiHidden/>
    <w:unhideWhenUsed/>
    <w:rsid w:val="00CC3A2B"/>
    <w:rPr>
      <w:rFonts w:eastAsia="MS Mincho"/>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unhideWhenUsed/>
    <w:rsid w:val="00CC3A2B"/>
    <w:pPr>
      <w:ind w:left="720"/>
      <w:jc w:val="both"/>
    </w:pPr>
    <w:rPr>
      <w:rFonts w:eastAsia="MS Mincho"/>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unhideWhenUsed/>
    <w:rsid w:val="00CC3A2B"/>
    <w:rPr>
      <w:rFonts w:eastAsia="MS Mincho"/>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ntemporary1">
    <w:name w:val="Table Contemporary1"/>
    <w:basedOn w:val="TableNormal"/>
    <w:next w:val="TableContemporary"/>
    <w:semiHidden/>
    <w:unhideWhenUsed/>
    <w:rsid w:val="00CC3A2B"/>
    <w:pPr>
      <w:ind w:left="720"/>
      <w:jc w:val="both"/>
    </w:pPr>
    <w:rPr>
      <w:rFonts w:eastAsia="MS Mincho"/>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unhideWhenUsed/>
    <w:rsid w:val="00CC3A2B"/>
    <w:pPr>
      <w:ind w:left="720"/>
      <w:jc w:val="both"/>
    </w:pPr>
    <w:rPr>
      <w:rFonts w:eastAsia="MS Mincho"/>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semiHidden/>
    <w:unhideWhenUsed/>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unhideWhenUsed/>
    <w:rsid w:val="00CC3A2B"/>
    <w:pPr>
      <w:ind w:left="720"/>
      <w:jc w:val="both"/>
    </w:pPr>
    <w:rPr>
      <w:rFonts w:eastAsia="MS Mincho"/>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unhideWhenUsed/>
    <w:rsid w:val="00CC3A2B"/>
    <w:pPr>
      <w:ind w:left="720"/>
      <w:jc w:val="both"/>
    </w:pPr>
    <w:rPr>
      <w:rFonts w:eastAsia="MS Mincho"/>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Web11">
    <w:name w:val="Table Web 11"/>
    <w:basedOn w:val="TableNormal"/>
    <w:next w:val="TableWeb1"/>
    <w:semiHidden/>
    <w:unhideWhenUsed/>
    <w:rsid w:val="00CC3A2B"/>
    <w:pPr>
      <w:ind w:left="720"/>
      <w:jc w:val="both"/>
    </w:pPr>
    <w:rPr>
      <w:rFonts w:eastAsia="MS Mincho"/>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unhideWhenUsed/>
    <w:rsid w:val="00CC3A2B"/>
    <w:pPr>
      <w:ind w:left="720"/>
      <w:jc w:val="both"/>
    </w:pPr>
    <w:rPr>
      <w:rFonts w:eastAsia="MS Mincho"/>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unhideWhenUsed/>
    <w:rsid w:val="00CC3A2B"/>
    <w:pPr>
      <w:ind w:left="720"/>
      <w:jc w:val="both"/>
    </w:pPr>
    <w:rPr>
      <w:rFonts w:eastAsia="MS Mincho"/>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PhuongNV-Style2">
    <w:name w:val="PhuongNV-Style2"/>
    <w:basedOn w:val="TableNormal"/>
    <w:next w:val="TableGrid"/>
    <w:rsid w:val="00CC3A2B"/>
    <w:pPr>
      <w:jc w:val="both"/>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semiHidden/>
    <w:unhideWhenUsed/>
    <w:rsid w:val="00CC3A2B"/>
    <w:pPr>
      <w:ind w:left="720"/>
      <w:jc w:val="both"/>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51">
    <w:name w:val="Medium Grid 1 - Accent 51"/>
    <w:basedOn w:val="TableNormal"/>
    <w:next w:val="MediumGrid1-Accent5"/>
    <w:uiPriority w:val="67"/>
    <w:semiHidden/>
    <w:unhideWhenUsed/>
    <w:rsid w:val="00CC3A2B"/>
    <w:rPr>
      <w:rFonts w:eastAsia="MS Mincho"/>
    </w:rPr>
    <w:tblPr>
      <w:tblStyleRowBandSize w:val="1"/>
      <w:tblStyleColBandSize w:val="1"/>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ColorfulGrid-Accent51">
    <w:name w:val="Colorful Grid - Accent 51"/>
    <w:basedOn w:val="TableNormal"/>
    <w:next w:val="ColorfulGrid-Accent5"/>
    <w:uiPriority w:val="73"/>
    <w:semiHidden/>
    <w:unhideWhenUsed/>
    <w:rsid w:val="00CC3A2B"/>
    <w:rPr>
      <w:rFonts w:eastAsia="MS Mincho"/>
      <w:color w:val="000000"/>
    </w:rPr>
    <w:tblPr>
      <w:tblStyleRowBandSize w:val="1"/>
      <w:tblStyleColBandSize w:val="1"/>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semiHidden/>
    <w:unhideWhenUsed/>
    <w:rsid w:val="00CC3A2B"/>
    <w:rPr>
      <w:rFonts w:eastAsia="MS Mincho"/>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dTable41">
    <w:name w:val="Grid Table 41"/>
    <w:basedOn w:val="TableNormal"/>
    <w:next w:val="GridTable4"/>
    <w:uiPriority w:val="49"/>
    <w:rsid w:val="00CC3A2B"/>
    <w:rPr>
      <w:rFonts w:eastAsia="MS Mincho"/>
      <w:lang w:val="vi-VN" w:eastAsia="vi-V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1Light-Accent11">
    <w:name w:val="Grid Table 1 Light - Accent 11"/>
    <w:basedOn w:val="TableNormal"/>
    <w:next w:val="GridTable1Light-Accent1"/>
    <w:uiPriority w:val="46"/>
    <w:rsid w:val="00CC3A2B"/>
    <w:rPr>
      <w:rFonts w:eastAsia="MS Mincho"/>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huongNV-Style11">
    <w:name w:val="PhuongNV-Style11"/>
    <w:basedOn w:val="TableNormal"/>
    <w:rsid w:val="00CC3A2B"/>
    <w:rPr>
      <w:rFonts w:ascii="Arial" w:eastAsia="MS Mincho" w:hAnsi="Arial"/>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cs="Arial" w:hint="default"/>
        <w:b/>
        <w:sz w:val="18"/>
        <w:szCs w:val="18"/>
      </w:rPr>
      <w:tblPr/>
      <w:tcPr>
        <w:shd w:val="clear" w:color="auto" w:fill="002060"/>
      </w:tcPr>
    </w:tblStylePr>
    <w:tblStylePr w:type="firstCol">
      <w:tblPr/>
      <w:tcPr>
        <w:shd w:val="clear" w:color="auto" w:fill="C6D9F1"/>
      </w:tcPr>
    </w:tblStylePr>
  </w:style>
  <w:style w:type="table" w:customStyle="1" w:styleId="TableGrid110">
    <w:name w:val="Table Grid11"/>
    <w:basedOn w:val="TableNormal"/>
    <w:rsid w:val="00CC3A2B"/>
    <w:pPr>
      <w:spacing w:after="100"/>
      <w:ind w:left="1134"/>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1">
    <w:name w:val="Table 3D effects 111"/>
    <w:basedOn w:val="TableNormal"/>
    <w:semiHidden/>
    <w:rsid w:val="00CC3A2B"/>
    <w:pPr>
      <w:ind w:left="720"/>
      <w:jc w:val="both"/>
    </w:pPr>
    <w:rPr>
      <w:rFonts w:eastAsia="MS Mincho"/>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311">
    <w:name w:val="Table 3D effects 311"/>
    <w:basedOn w:val="TableNormal"/>
    <w:semiHidden/>
    <w:rsid w:val="00CC3A2B"/>
    <w:pPr>
      <w:ind w:left="720"/>
      <w:jc w:val="both"/>
    </w:pPr>
    <w:rPr>
      <w:rFonts w:eastAsia="MS Mincho"/>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1">
    <w:name w:val="Table Classic 111"/>
    <w:basedOn w:val="TableNormal"/>
    <w:rsid w:val="00CC3A2B"/>
    <w:pPr>
      <w:ind w:left="720"/>
      <w:jc w:val="both"/>
    </w:pPr>
    <w:rPr>
      <w:rFonts w:eastAsia="MS Mincho"/>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1">
    <w:name w:val="Table Grid 111"/>
    <w:basedOn w:val="TableNormal"/>
    <w:semiHidden/>
    <w:rsid w:val="00CC3A2B"/>
    <w:pPr>
      <w:ind w:left="720"/>
      <w:jc w:val="both"/>
    </w:pPr>
    <w:rPr>
      <w:rFonts w:eastAsia="MS Mincho"/>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isco1">
    <w:name w:val="Table Cisco1"/>
    <w:basedOn w:val="TableNormal"/>
    <w:rsid w:val="00CC3A2B"/>
    <w:rPr>
      <w:rFonts w:ascii="Verdana" w:eastAsia="MS Mincho" w:hAnsi="Verdana"/>
      <w:sz w:val="16"/>
      <w:szCs w:val="16"/>
    </w:rPr>
    <w:tblPr>
      <w:tblInd w:w="0" w:type="nil"/>
      <w:tblBorders>
        <w:top w:val="thinThickLargeGap" w:sz="18" w:space="0" w:color="auto"/>
        <w:bottom w:val="thickThinLargeGap" w:sz="18" w:space="0" w:color="auto"/>
        <w:insideH w:val="single" w:sz="6" w:space="0" w:color="auto"/>
        <w:insideV w:val="single" w:sz="6" w:space="0" w:color="auto"/>
      </w:tblBorders>
    </w:tblPr>
  </w:style>
  <w:style w:type="table" w:customStyle="1" w:styleId="TestNoField1">
    <w:name w:val="Test No. Field1"/>
    <w:basedOn w:val="TableNormal"/>
    <w:rsid w:val="00CC3A2B"/>
    <w:rPr>
      <w:rFonts w:eastAsia="MS Mincho"/>
    </w:rPr>
    <w:tblPr>
      <w:tblInd w:w="0" w:type="nil"/>
    </w:tblPr>
    <w:tblStylePr w:type="nwCell">
      <w:rPr>
        <w:rFonts w:ascii="Calibri" w:hAnsi="Calibri" w:hint="default"/>
        <w:sz w:val="16"/>
        <w:szCs w:val="16"/>
      </w:rPr>
      <w:tblPr/>
      <w:tcPr>
        <w:tcBorders>
          <w:top w:val="nil"/>
          <w:left w:val="nil"/>
          <w:bottom w:val="nil"/>
          <w:right w:val="nil"/>
          <w:insideH w:val="nil"/>
          <w:insideV w:val="nil"/>
          <w:tl2br w:val="nil"/>
          <w:tr2bl w:val="nil"/>
        </w:tcBorders>
        <w:shd w:val="solid" w:color="006699" w:fill="006699"/>
      </w:tcPr>
    </w:tblStylePr>
  </w:style>
  <w:style w:type="table" w:customStyle="1" w:styleId="PhuongNV-Style110">
    <w:name w:val="PhuongNV-Style 11"/>
    <w:basedOn w:val="TableNormal"/>
    <w:uiPriority w:val="99"/>
    <w:qFormat/>
    <w:rsid w:val="00CC3A2B"/>
    <w:rPr>
      <w:rFonts w:eastAsia="MS Mincho"/>
      <w:lang w:val="vi-VN" w:eastAsia="vi-VN"/>
    </w:rPr>
    <w:tblPr>
      <w:tblInd w:w="0" w:type="nil"/>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blStylePr w:type="firstRow">
      <w:pPr>
        <w:wordWrap/>
        <w:spacing w:beforeLines="0" w:before="100" w:beforeAutospacing="1" w:afterLines="0" w:after="100" w:afterAutospacing="1" w:line="360" w:lineRule="auto"/>
        <w:ind w:leftChars="0" w:left="0" w:rightChars="0" w:right="0" w:firstLineChars="0" w:firstLine="0"/>
        <w:mirrorIndents w:val="0"/>
        <w:jc w:val="right"/>
        <w:outlineLvl w:val="9"/>
      </w:pPr>
      <w:rPr>
        <w:rFonts w:ascii="Times New Roman" w:hAnsi="Times New Roman" w:cs="Times New Roman" w:hint="default"/>
        <w:sz w:val="22"/>
        <w:szCs w:val="22"/>
      </w:rPr>
      <w:tblPr/>
      <w:tcPr>
        <w:tcBorders>
          <w:top w:val="single" w:sz="4" w:space="0" w:color="auto"/>
          <w:left w:val="single" w:sz="4" w:space="0" w:color="auto"/>
          <w:bottom w:val="single" w:sz="4" w:space="0" w:color="auto"/>
          <w:right w:val="single" w:sz="4" w:space="0" w:color="auto"/>
          <w:insideH w:val="nil"/>
          <w:insideV w:val="dotted" w:sz="4" w:space="0" w:color="auto"/>
          <w:tl2br w:val="nil"/>
          <w:tr2bl w:val="nil"/>
        </w:tcBorders>
        <w:shd w:val="clear" w:color="auto" w:fill="FABF8F"/>
      </w:tcPr>
    </w:tblStylePr>
  </w:style>
  <w:style w:type="table" w:customStyle="1" w:styleId="Style21">
    <w:name w:val="Style21"/>
    <w:basedOn w:val="TableNormal"/>
    <w:uiPriority w:val="99"/>
    <w:rsid w:val="00CC3A2B"/>
    <w:rPr>
      <w:rFonts w:eastAsia="MS Mincho"/>
    </w:rPr>
    <w:tblPr>
      <w:tblInd w:w="0" w:type="nil"/>
    </w:tblPr>
  </w:style>
  <w:style w:type="table" w:customStyle="1" w:styleId="PhuongNV-Style21">
    <w:name w:val="PhuongNV-Style21"/>
    <w:basedOn w:val="TableNormal"/>
    <w:rsid w:val="00CC3A2B"/>
    <w:pPr>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1">
    <w:name w:val="Style Numbered1"/>
    <w:rsid w:val="00CC3A2B"/>
  </w:style>
  <w:style w:type="numbering" w:customStyle="1" w:styleId="StyleOutlinenumberedTwCenMT14ptBold11">
    <w:name w:val="Style Outline numbered Tw Cen MT 14 pt Bold11"/>
    <w:rsid w:val="00CC3A2B"/>
  </w:style>
  <w:style w:type="numbering" w:customStyle="1" w:styleId="StyleOutlinenumberedTwCenMT14ptBold2">
    <w:name w:val="Style Outline numbered Tw Cen MT 14 pt Bold2"/>
    <w:rsid w:val="00CC3A2B"/>
  </w:style>
  <w:style w:type="numbering" w:customStyle="1" w:styleId="1111111">
    <w:name w:val="1 / 1.1 / 1.1.11"/>
    <w:basedOn w:val="NoList"/>
    <w:next w:val="111111"/>
    <w:semiHidden/>
    <w:unhideWhenUsed/>
    <w:rsid w:val="00CC3A2B"/>
  </w:style>
  <w:style w:type="numbering" w:customStyle="1" w:styleId="StyleBulleted12pt1">
    <w:name w:val="Style Bulleted 12 pt1"/>
    <w:rsid w:val="00CC3A2B"/>
  </w:style>
  <w:style w:type="numbering" w:customStyle="1" w:styleId="1ai1">
    <w:name w:val="1 / a / i1"/>
    <w:basedOn w:val="NoList"/>
    <w:next w:val="1ai"/>
    <w:semiHidden/>
    <w:unhideWhenUsed/>
    <w:rsid w:val="00CC3A2B"/>
  </w:style>
  <w:style w:type="numbering" w:customStyle="1" w:styleId="ArticleSection1">
    <w:name w:val="Article / Section1"/>
    <w:basedOn w:val="NoList"/>
    <w:next w:val="ArticleSection"/>
    <w:semiHidden/>
    <w:unhideWhenUsed/>
    <w:rsid w:val="00CC3A2B"/>
  </w:style>
  <w:style w:type="paragraph" w:customStyle="1" w:styleId="BasicParagraph">
    <w:name w:val="[Basic Paragraph]"/>
    <w:basedOn w:val="Normal"/>
    <w:uiPriority w:val="99"/>
    <w:rsid w:val="003A447A"/>
    <w:pPr>
      <w:widowControl w:val="0"/>
      <w:autoSpaceDE w:val="0"/>
      <w:autoSpaceDN w:val="0"/>
      <w:adjustRightInd w:val="0"/>
      <w:spacing w:after="0" w:line="288" w:lineRule="auto"/>
      <w:textAlignment w:val="center"/>
    </w:pPr>
    <w:rPr>
      <w:rFonts w:ascii="Times-Roman" w:eastAsiaTheme="minorHAnsi" w:hAnsi="Times-Roman" w:cs="Times-Roman"/>
      <w:color w:val="000000"/>
      <w:sz w:val="24"/>
      <w:szCs w:val="24"/>
    </w:rPr>
  </w:style>
  <w:style w:type="paragraph" w:customStyle="1" w:styleId="BodyTextBodyStyles">
    <w:name w:val="Body Text (Body Styles)"/>
    <w:basedOn w:val="Normal"/>
    <w:uiPriority w:val="99"/>
    <w:rsid w:val="003A447A"/>
    <w:pPr>
      <w:widowControl w:val="0"/>
      <w:suppressAutoHyphens/>
      <w:autoSpaceDE w:val="0"/>
      <w:autoSpaceDN w:val="0"/>
      <w:adjustRightInd w:val="0"/>
      <w:spacing w:after="227" w:line="280" w:lineRule="atLeast"/>
      <w:textAlignment w:val="center"/>
    </w:pPr>
    <w:rPr>
      <w:rFonts w:ascii="open sans" w:eastAsiaTheme="minorHAnsi" w:hAnsi="open sans" w:cs="HelveticaNeue"/>
      <w:color w:val="000000"/>
    </w:rPr>
  </w:style>
  <w:style w:type="paragraph" w:customStyle="1" w:styleId="BodyQuotesBodyStyles">
    <w:name w:val="Body Quotes  (Body Styles)"/>
    <w:basedOn w:val="Normal"/>
    <w:uiPriority w:val="99"/>
    <w:rsid w:val="003A447A"/>
    <w:pPr>
      <w:widowControl w:val="0"/>
      <w:suppressAutoHyphens/>
      <w:autoSpaceDE w:val="0"/>
      <w:autoSpaceDN w:val="0"/>
      <w:adjustRightInd w:val="0"/>
      <w:spacing w:after="113" w:line="360" w:lineRule="atLeast"/>
      <w:ind w:left="57"/>
      <w:textAlignment w:val="center"/>
    </w:pPr>
    <w:rPr>
      <w:rFonts w:ascii="open sans" w:eastAsiaTheme="minorHAnsi" w:hAnsi="open sans" w:cs="HelveticaNeue-Italic"/>
      <w:i/>
      <w:iCs/>
      <w:color w:val="000000"/>
      <w:sz w:val="20"/>
      <w:szCs w:val="20"/>
    </w:rPr>
  </w:style>
  <w:style w:type="paragraph" w:customStyle="1" w:styleId="Level3HeadingsHeadings">
    <w:name w:val="Level 3 Headings (Headings)"/>
    <w:basedOn w:val="Normal"/>
    <w:uiPriority w:val="99"/>
    <w:rsid w:val="003A447A"/>
    <w:pPr>
      <w:widowControl w:val="0"/>
      <w:autoSpaceDE w:val="0"/>
      <w:autoSpaceDN w:val="0"/>
      <w:adjustRightInd w:val="0"/>
      <w:spacing w:after="0" w:line="288" w:lineRule="auto"/>
      <w:textAlignment w:val="center"/>
    </w:pPr>
    <w:rPr>
      <w:rFonts w:ascii="open sans" w:eastAsiaTheme="minorHAnsi" w:hAnsi="open sans" w:cs="HelveticaNeue-Bold"/>
      <w:b/>
      <w:bCs/>
      <w:color w:val="000000"/>
      <w:sz w:val="20"/>
      <w:szCs w:val="20"/>
    </w:rPr>
  </w:style>
  <w:style w:type="paragraph" w:customStyle="1" w:styleId="BodyTableBulletsBulletsTable">
    <w:name w:val="Body &amp; Table Bullets (Bullets &amp; Table)"/>
    <w:basedOn w:val="Normal"/>
    <w:uiPriority w:val="99"/>
    <w:rsid w:val="003A447A"/>
    <w:pPr>
      <w:widowControl w:val="0"/>
      <w:suppressAutoHyphens/>
      <w:autoSpaceDE w:val="0"/>
      <w:autoSpaceDN w:val="0"/>
      <w:adjustRightInd w:val="0"/>
      <w:spacing w:after="227" w:line="280" w:lineRule="atLeast"/>
      <w:ind w:left="170" w:hanging="170"/>
      <w:textAlignment w:val="center"/>
    </w:pPr>
    <w:rPr>
      <w:rFonts w:ascii="open sans" w:eastAsiaTheme="minorHAnsi" w:hAnsi="open sans" w:cs="HelveticaNeue"/>
      <w:color w:val="000000"/>
      <w:sz w:val="16"/>
      <w:szCs w:val="16"/>
    </w:rPr>
  </w:style>
  <w:style w:type="paragraph" w:customStyle="1" w:styleId="Level2HeadingsHeadings">
    <w:name w:val="Level 2 Headings (Headings)"/>
    <w:basedOn w:val="Normal"/>
    <w:uiPriority w:val="99"/>
    <w:rsid w:val="003A447A"/>
    <w:pPr>
      <w:widowControl w:val="0"/>
      <w:autoSpaceDE w:val="0"/>
      <w:autoSpaceDN w:val="0"/>
      <w:adjustRightInd w:val="0"/>
      <w:spacing w:after="0" w:line="288" w:lineRule="auto"/>
      <w:textAlignment w:val="center"/>
    </w:pPr>
    <w:rPr>
      <w:rFonts w:ascii="open sans" w:eastAsiaTheme="minorHAnsi" w:hAnsi="open sans" w:cs="HelveticaNeue-Bold"/>
      <w:b/>
      <w:bCs/>
      <w:color w:val="000000"/>
      <w:sz w:val="24"/>
      <w:szCs w:val="24"/>
    </w:rPr>
  </w:style>
  <w:style w:type="paragraph" w:customStyle="1" w:styleId="8ptBodyBodyStyles">
    <w:name w:val="8 pt Body (Body Styles)"/>
    <w:basedOn w:val="BodyTextBodyStyles"/>
    <w:uiPriority w:val="99"/>
    <w:rsid w:val="003A447A"/>
    <w:pPr>
      <w:spacing w:line="240" w:lineRule="atLeast"/>
    </w:pPr>
    <w:rPr>
      <w:sz w:val="16"/>
      <w:szCs w:val="16"/>
    </w:rPr>
  </w:style>
  <w:style w:type="table" w:customStyle="1" w:styleId="PhuongNV-Style41">
    <w:name w:val="PhuongNV-Style41"/>
    <w:basedOn w:val="TableNormal"/>
    <w:rsid w:val="00787201"/>
    <w:pPr>
      <w:spacing w:line="254"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BC798C"/>
    <w:pPr>
      <w:spacing w:after="120" w:line="480" w:lineRule="auto"/>
      <w:ind w:left="283"/>
    </w:pPr>
  </w:style>
  <w:style w:type="character" w:customStyle="1" w:styleId="BodyTextIndent2Char">
    <w:name w:val="Body Text Indent 2 Char"/>
    <w:basedOn w:val="DefaultParagraphFont"/>
    <w:link w:val="BodyTextIndent2"/>
    <w:rsid w:val="00BC798C"/>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406">
      <w:bodyDiv w:val="1"/>
      <w:marLeft w:val="0"/>
      <w:marRight w:val="0"/>
      <w:marTop w:val="0"/>
      <w:marBottom w:val="0"/>
      <w:divBdr>
        <w:top w:val="none" w:sz="0" w:space="0" w:color="auto"/>
        <w:left w:val="none" w:sz="0" w:space="0" w:color="auto"/>
        <w:bottom w:val="none" w:sz="0" w:space="0" w:color="auto"/>
        <w:right w:val="none" w:sz="0" w:space="0" w:color="auto"/>
      </w:divBdr>
    </w:div>
    <w:div w:id="32509666">
      <w:bodyDiv w:val="1"/>
      <w:marLeft w:val="0"/>
      <w:marRight w:val="0"/>
      <w:marTop w:val="0"/>
      <w:marBottom w:val="0"/>
      <w:divBdr>
        <w:top w:val="none" w:sz="0" w:space="0" w:color="auto"/>
        <w:left w:val="none" w:sz="0" w:space="0" w:color="auto"/>
        <w:bottom w:val="none" w:sz="0" w:space="0" w:color="auto"/>
        <w:right w:val="none" w:sz="0" w:space="0" w:color="auto"/>
      </w:divBdr>
    </w:div>
    <w:div w:id="60446520">
      <w:bodyDiv w:val="1"/>
      <w:marLeft w:val="0"/>
      <w:marRight w:val="0"/>
      <w:marTop w:val="0"/>
      <w:marBottom w:val="0"/>
      <w:divBdr>
        <w:top w:val="none" w:sz="0" w:space="0" w:color="auto"/>
        <w:left w:val="none" w:sz="0" w:space="0" w:color="auto"/>
        <w:bottom w:val="none" w:sz="0" w:space="0" w:color="auto"/>
        <w:right w:val="none" w:sz="0" w:space="0" w:color="auto"/>
      </w:divBdr>
    </w:div>
    <w:div w:id="63727108">
      <w:bodyDiv w:val="1"/>
      <w:marLeft w:val="0"/>
      <w:marRight w:val="0"/>
      <w:marTop w:val="0"/>
      <w:marBottom w:val="0"/>
      <w:divBdr>
        <w:top w:val="none" w:sz="0" w:space="0" w:color="auto"/>
        <w:left w:val="none" w:sz="0" w:space="0" w:color="auto"/>
        <w:bottom w:val="none" w:sz="0" w:space="0" w:color="auto"/>
        <w:right w:val="none" w:sz="0" w:space="0" w:color="auto"/>
      </w:divBdr>
    </w:div>
    <w:div w:id="74131366">
      <w:bodyDiv w:val="1"/>
      <w:marLeft w:val="0"/>
      <w:marRight w:val="0"/>
      <w:marTop w:val="0"/>
      <w:marBottom w:val="0"/>
      <w:divBdr>
        <w:top w:val="none" w:sz="0" w:space="0" w:color="auto"/>
        <w:left w:val="none" w:sz="0" w:space="0" w:color="auto"/>
        <w:bottom w:val="none" w:sz="0" w:space="0" w:color="auto"/>
        <w:right w:val="none" w:sz="0" w:space="0" w:color="auto"/>
      </w:divBdr>
    </w:div>
    <w:div w:id="74254530">
      <w:bodyDiv w:val="1"/>
      <w:marLeft w:val="0"/>
      <w:marRight w:val="0"/>
      <w:marTop w:val="0"/>
      <w:marBottom w:val="0"/>
      <w:divBdr>
        <w:top w:val="none" w:sz="0" w:space="0" w:color="auto"/>
        <w:left w:val="none" w:sz="0" w:space="0" w:color="auto"/>
        <w:bottom w:val="none" w:sz="0" w:space="0" w:color="auto"/>
        <w:right w:val="none" w:sz="0" w:space="0" w:color="auto"/>
      </w:divBdr>
    </w:div>
    <w:div w:id="102775438">
      <w:bodyDiv w:val="1"/>
      <w:marLeft w:val="0"/>
      <w:marRight w:val="0"/>
      <w:marTop w:val="0"/>
      <w:marBottom w:val="0"/>
      <w:divBdr>
        <w:top w:val="none" w:sz="0" w:space="0" w:color="auto"/>
        <w:left w:val="none" w:sz="0" w:space="0" w:color="auto"/>
        <w:bottom w:val="none" w:sz="0" w:space="0" w:color="auto"/>
        <w:right w:val="none" w:sz="0" w:space="0" w:color="auto"/>
      </w:divBdr>
    </w:div>
    <w:div w:id="104890062">
      <w:bodyDiv w:val="1"/>
      <w:marLeft w:val="0"/>
      <w:marRight w:val="0"/>
      <w:marTop w:val="0"/>
      <w:marBottom w:val="0"/>
      <w:divBdr>
        <w:top w:val="none" w:sz="0" w:space="0" w:color="auto"/>
        <w:left w:val="none" w:sz="0" w:space="0" w:color="auto"/>
        <w:bottom w:val="none" w:sz="0" w:space="0" w:color="auto"/>
        <w:right w:val="none" w:sz="0" w:space="0" w:color="auto"/>
      </w:divBdr>
    </w:div>
    <w:div w:id="136652439">
      <w:bodyDiv w:val="1"/>
      <w:marLeft w:val="0"/>
      <w:marRight w:val="0"/>
      <w:marTop w:val="0"/>
      <w:marBottom w:val="0"/>
      <w:divBdr>
        <w:top w:val="none" w:sz="0" w:space="0" w:color="auto"/>
        <w:left w:val="none" w:sz="0" w:space="0" w:color="auto"/>
        <w:bottom w:val="none" w:sz="0" w:space="0" w:color="auto"/>
        <w:right w:val="none" w:sz="0" w:space="0" w:color="auto"/>
      </w:divBdr>
    </w:div>
    <w:div w:id="139730287">
      <w:bodyDiv w:val="1"/>
      <w:marLeft w:val="0"/>
      <w:marRight w:val="0"/>
      <w:marTop w:val="0"/>
      <w:marBottom w:val="0"/>
      <w:divBdr>
        <w:top w:val="none" w:sz="0" w:space="0" w:color="auto"/>
        <w:left w:val="none" w:sz="0" w:space="0" w:color="auto"/>
        <w:bottom w:val="none" w:sz="0" w:space="0" w:color="auto"/>
        <w:right w:val="none" w:sz="0" w:space="0" w:color="auto"/>
      </w:divBdr>
    </w:div>
    <w:div w:id="192111127">
      <w:bodyDiv w:val="1"/>
      <w:marLeft w:val="0"/>
      <w:marRight w:val="0"/>
      <w:marTop w:val="0"/>
      <w:marBottom w:val="0"/>
      <w:divBdr>
        <w:top w:val="none" w:sz="0" w:space="0" w:color="auto"/>
        <w:left w:val="none" w:sz="0" w:space="0" w:color="auto"/>
        <w:bottom w:val="none" w:sz="0" w:space="0" w:color="auto"/>
        <w:right w:val="none" w:sz="0" w:space="0" w:color="auto"/>
      </w:divBdr>
    </w:div>
    <w:div w:id="199558247">
      <w:bodyDiv w:val="1"/>
      <w:marLeft w:val="0"/>
      <w:marRight w:val="0"/>
      <w:marTop w:val="0"/>
      <w:marBottom w:val="0"/>
      <w:divBdr>
        <w:top w:val="none" w:sz="0" w:space="0" w:color="auto"/>
        <w:left w:val="none" w:sz="0" w:space="0" w:color="auto"/>
        <w:bottom w:val="none" w:sz="0" w:space="0" w:color="auto"/>
        <w:right w:val="none" w:sz="0" w:space="0" w:color="auto"/>
      </w:divBdr>
    </w:div>
    <w:div w:id="200478924">
      <w:bodyDiv w:val="1"/>
      <w:marLeft w:val="0"/>
      <w:marRight w:val="0"/>
      <w:marTop w:val="0"/>
      <w:marBottom w:val="0"/>
      <w:divBdr>
        <w:top w:val="none" w:sz="0" w:space="0" w:color="auto"/>
        <w:left w:val="none" w:sz="0" w:space="0" w:color="auto"/>
        <w:bottom w:val="none" w:sz="0" w:space="0" w:color="auto"/>
        <w:right w:val="none" w:sz="0" w:space="0" w:color="auto"/>
      </w:divBdr>
    </w:div>
    <w:div w:id="203560066">
      <w:bodyDiv w:val="1"/>
      <w:marLeft w:val="0"/>
      <w:marRight w:val="0"/>
      <w:marTop w:val="0"/>
      <w:marBottom w:val="0"/>
      <w:divBdr>
        <w:top w:val="none" w:sz="0" w:space="0" w:color="auto"/>
        <w:left w:val="none" w:sz="0" w:space="0" w:color="auto"/>
        <w:bottom w:val="none" w:sz="0" w:space="0" w:color="auto"/>
        <w:right w:val="none" w:sz="0" w:space="0" w:color="auto"/>
      </w:divBdr>
    </w:div>
    <w:div w:id="209154209">
      <w:bodyDiv w:val="1"/>
      <w:marLeft w:val="0"/>
      <w:marRight w:val="0"/>
      <w:marTop w:val="0"/>
      <w:marBottom w:val="0"/>
      <w:divBdr>
        <w:top w:val="none" w:sz="0" w:space="0" w:color="auto"/>
        <w:left w:val="none" w:sz="0" w:space="0" w:color="auto"/>
        <w:bottom w:val="none" w:sz="0" w:space="0" w:color="auto"/>
        <w:right w:val="none" w:sz="0" w:space="0" w:color="auto"/>
      </w:divBdr>
    </w:div>
    <w:div w:id="211888415">
      <w:bodyDiv w:val="1"/>
      <w:marLeft w:val="0"/>
      <w:marRight w:val="0"/>
      <w:marTop w:val="0"/>
      <w:marBottom w:val="0"/>
      <w:divBdr>
        <w:top w:val="none" w:sz="0" w:space="0" w:color="auto"/>
        <w:left w:val="none" w:sz="0" w:space="0" w:color="auto"/>
        <w:bottom w:val="none" w:sz="0" w:space="0" w:color="auto"/>
        <w:right w:val="none" w:sz="0" w:space="0" w:color="auto"/>
      </w:divBdr>
    </w:div>
    <w:div w:id="222449771">
      <w:bodyDiv w:val="1"/>
      <w:marLeft w:val="0"/>
      <w:marRight w:val="0"/>
      <w:marTop w:val="0"/>
      <w:marBottom w:val="0"/>
      <w:divBdr>
        <w:top w:val="none" w:sz="0" w:space="0" w:color="auto"/>
        <w:left w:val="none" w:sz="0" w:space="0" w:color="auto"/>
        <w:bottom w:val="none" w:sz="0" w:space="0" w:color="auto"/>
        <w:right w:val="none" w:sz="0" w:space="0" w:color="auto"/>
      </w:divBdr>
    </w:div>
    <w:div w:id="235365091">
      <w:bodyDiv w:val="1"/>
      <w:marLeft w:val="0"/>
      <w:marRight w:val="0"/>
      <w:marTop w:val="0"/>
      <w:marBottom w:val="0"/>
      <w:divBdr>
        <w:top w:val="none" w:sz="0" w:space="0" w:color="auto"/>
        <w:left w:val="none" w:sz="0" w:space="0" w:color="auto"/>
        <w:bottom w:val="none" w:sz="0" w:space="0" w:color="auto"/>
        <w:right w:val="none" w:sz="0" w:space="0" w:color="auto"/>
      </w:divBdr>
    </w:div>
    <w:div w:id="240607460">
      <w:bodyDiv w:val="1"/>
      <w:marLeft w:val="0"/>
      <w:marRight w:val="0"/>
      <w:marTop w:val="0"/>
      <w:marBottom w:val="0"/>
      <w:divBdr>
        <w:top w:val="none" w:sz="0" w:space="0" w:color="auto"/>
        <w:left w:val="none" w:sz="0" w:space="0" w:color="auto"/>
        <w:bottom w:val="none" w:sz="0" w:space="0" w:color="auto"/>
        <w:right w:val="none" w:sz="0" w:space="0" w:color="auto"/>
      </w:divBdr>
    </w:div>
    <w:div w:id="251818021">
      <w:bodyDiv w:val="1"/>
      <w:marLeft w:val="0"/>
      <w:marRight w:val="0"/>
      <w:marTop w:val="0"/>
      <w:marBottom w:val="0"/>
      <w:divBdr>
        <w:top w:val="none" w:sz="0" w:space="0" w:color="auto"/>
        <w:left w:val="none" w:sz="0" w:space="0" w:color="auto"/>
        <w:bottom w:val="none" w:sz="0" w:space="0" w:color="auto"/>
        <w:right w:val="none" w:sz="0" w:space="0" w:color="auto"/>
      </w:divBdr>
    </w:div>
    <w:div w:id="273172338">
      <w:bodyDiv w:val="1"/>
      <w:marLeft w:val="0"/>
      <w:marRight w:val="0"/>
      <w:marTop w:val="0"/>
      <w:marBottom w:val="0"/>
      <w:divBdr>
        <w:top w:val="none" w:sz="0" w:space="0" w:color="auto"/>
        <w:left w:val="none" w:sz="0" w:space="0" w:color="auto"/>
        <w:bottom w:val="none" w:sz="0" w:space="0" w:color="auto"/>
        <w:right w:val="none" w:sz="0" w:space="0" w:color="auto"/>
      </w:divBdr>
    </w:div>
    <w:div w:id="290130638">
      <w:bodyDiv w:val="1"/>
      <w:marLeft w:val="0"/>
      <w:marRight w:val="0"/>
      <w:marTop w:val="0"/>
      <w:marBottom w:val="0"/>
      <w:divBdr>
        <w:top w:val="none" w:sz="0" w:space="0" w:color="auto"/>
        <w:left w:val="none" w:sz="0" w:space="0" w:color="auto"/>
        <w:bottom w:val="none" w:sz="0" w:space="0" w:color="auto"/>
        <w:right w:val="none" w:sz="0" w:space="0" w:color="auto"/>
      </w:divBdr>
    </w:div>
    <w:div w:id="312023501">
      <w:bodyDiv w:val="1"/>
      <w:marLeft w:val="0"/>
      <w:marRight w:val="0"/>
      <w:marTop w:val="0"/>
      <w:marBottom w:val="0"/>
      <w:divBdr>
        <w:top w:val="none" w:sz="0" w:space="0" w:color="auto"/>
        <w:left w:val="none" w:sz="0" w:space="0" w:color="auto"/>
        <w:bottom w:val="none" w:sz="0" w:space="0" w:color="auto"/>
        <w:right w:val="none" w:sz="0" w:space="0" w:color="auto"/>
      </w:divBdr>
    </w:div>
    <w:div w:id="319429931">
      <w:bodyDiv w:val="1"/>
      <w:marLeft w:val="0"/>
      <w:marRight w:val="0"/>
      <w:marTop w:val="0"/>
      <w:marBottom w:val="0"/>
      <w:divBdr>
        <w:top w:val="none" w:sz="0" w:space="0" w:color="auto"/>
        <w:left w:val="none" w:sz="0" w:space="0" w:color="auto"/>
        <w:bottom w:val="none" w:sz="0" w:space="0" w:color="auto"/>
        <w:right w:val="none" w:sz="0" w:space="0" w:color="auto"/>
      </w:divBdr>
    </w:div>
    <w:div w:id="321127807">
      <w:bodyDiv w:val="1"/>
      <w:marLeft w:val="0"/>
      <w:marRight w:val="0"/>
      <w:marTop w:val="0"/>
      <w:marBottom w:val="0"/>
      <w:divBdr>
        <w:top w:val="none" w:sz="0" w:space="0" w:color="auto"/>
        <w:left w:val="none" w:sz="0" w:space="0" w:color="auto"/>
        <w:bottom w:val="none" w:sz="0" w:space="0" w:color="auto"/>
        <w:right w:val="none" w:sz="0" w:space="0" w:color="auto"/>
      </w:divBdr>
    </w:div>
    <w:div w:id="334259652">
      <w:bodyDiv w:val="1"/>
      <w:marLeft w:val="0"/>
      <w:marRight w:val="0"/>
      <w:marTop w:val="0"/>
      <w:marBottom w:val="0"/>
      <w:divBdr>
        <w:top w:val="none" w:sz="0" w:space="0" w:color="auto"/>
        <w:left w:val="none" w:sz="0" w:space="0" w:color="auto"/>
        <w:bottom w:val="none" w:sz="0" w:space="0" w:color="auto"/>
        <w:right w:val="none" w:sz="0" w:space="0" w:color="auto"/>
      </w:divBdr>
    </w:div>
    <w:div w:id="348723324">
      <w:bodyDiv w:val="1"/>
      <w:marLeft w:val="0"/>
      <w:marRight w:val="0"/>
      <w:marTop w:val="0"/>
      <w:marBottom w:val="0"/>
      <w:divBdr>
        <w:top w:val="none" w:sz="0" w:space="0" w:color="auto"/>
        <w:left w:val="none" w:sz="0" w:space="0" w:color="auto"/>
        <w:bottom w:val="none" w:sz="0" w:space="0" w:color="auto"/>
        <w:right w:val="none" w:sz="0" w:space="0" w:color="auto"/>
      </w:divBdr>
    </w:div>
    <w:div w:id="348916440">
      <w:bodyDiv w:val="1"/>
      <w:marLeft w:val="0"/>
      <w:marRight w:val="0"/>
      <w:marTop w:val="0"/>
      <w:marBottom w:val="0"/>
      <w:divBdr>
        <w:top w:val="none" w:sz="0" w:space="0" w:color="auto"/>
        <w:left w:val="none" w:sz="0" w:space="0" w:color="auto"/>
        <w:bottom w:val="none" w:sz="0" w:space="0" w:color="auto"/>
        <w:right w:val="none" w:sz="0" w:space="0" w:color="auto"/>
      </w:divBdr>
    </w:div>
    <w:div w:id="356783462">
      <w:bodyDiv w:val="1"/>
      <w:marLeft w:val="0"/>
      <w:marRight w:val="0"/>
      <w:marTop w:val="0"/>
      <w:marBottom w:val="0"/>
      <w:divBdr>
        <w:top w:val="none" w:sz="0" w:space="0" w:color="auto"/>
        <w:left w:val="none" w:sz="0" w:space="0" w:color="auto"/>
        <w:bottom w:val="none" w:sz="0" w:space="0" w:color="auto"/>
        <w:right w:val="none" w:sz="0" w:space="0" w:color="auto"/>
      </w:divBdr>
    </w:div>
    <w:div w:id="357508716">
      <w:bodyDiv w:val="1"/>
      <w:marLeft w:val="0"/>
      <w:marRight w:val="0"/>
      <w:marTop w:val="0"/>
      <w:marBottom w:val="0"/>
      <w:divBdr>
        <w:top w:val="none" w:sz="0" w:space="0" w:color="auto"/>
        <w:left w:val="none" w:sz="0" w:space="0" w:color="auto"/>
        <w:bottom w:val="none" w:sz="0" w:space="0" w:color="auto"/>
        <w:right w:val="none" w:sz="0" w:space="0" w:color="auto"/>
      </w:divBdr>
    </w:div>
    <w:div w:id="362747687">
      <w:bodyDiv w:val="1"/>
      <w:marLeft w:val="0"/>
      <w:marRight w:val="0"/>
      <w:marTop w:val="0"/>
      <w:marBottom w:val="0"/>
      <w:divBdr>
        <w:top w:val="none" w:sz="0" w:space="0" w:color="auto"/>
        <w:left w:val="none" w:sz="0" w:space="0" w:color="auto"/>
        <w:bottom w:val="none" w:sz="0" w:space="0" w:color="auto"/>
        <w:right w:val="none" w:sz="0" w:space="0" w:color="auto"/>
      </w:divBdr>
    </w:div>
    <w:div w:id="363865583">
      <w:bodyDiv w:val="1"/>
      <w:marLeft w:val="0"/>
      <w:marRight w:val="0"/>
      <w:marTop w:val="0"/>
      <w:marBottom w:val="0"/>
      <w:divBdr>
        <w:top w:val="none" w:sz="0" w:space="0" w:color="auto"/>
        <w:left w:val="none" w:sz="0" w:space="0" w:color="auto"/>
        <w:bottom w:val="none" w:sz="0" w:space="0" w:color="auto"/>
        <w:right w:val="none" w:sz="0" w:space="0" w:color="auto"/>
      </w:divBdr>
    </w:div>
    <w:div w:id="379862995">
      <w:bodyDiv w:val="1"/>
      <w:marLeft w:val="0"/>
      <w:marRight w:val="0"/>
      <w:marTop w:val="0"/>
      <w:marBottom w:val="0"/>
      <w:divBdr>
        <w:top w:val="none" w:sz="0" w:space="0" w:color="auto"/>
        <w:left w:val="none" w:sz="0" w:space="0" w:color="auto"/>
        <w:bottom w:val="none" w:sz="0" w:space="0" w:color="auto"/>
        <w:right w:val="none" w:sz="0" w:space="0" w:color="auto"/>
      </w:divBdr>
    </w:div>
    <w:div w:id="381515439">
      <w:bodyDiv w:val="1"/>
      <w:marLeft w:val="0"/>
      <w:marRight w:val="0"/>
      <w:marTop w:val="0"/>
      <w:marBottom w:val="0"/>
      <w:divBdr>
        <w:top w:val="none" w:sz="0" w:space="0" w:color="auto"/>
        <w:left w:val="none" w:sz="0" w:space="0" w:color="auto"/>
        <w:bottom w:val="none" w:sz="0" w:space="0" w:color="auto"/>
        <w:right w:val="none" w:sz="0" w:space="0" w:color="auto"/>
      </w:divBdr>
    </w:div>
    <w:div w:id="394470087">
      <w:bodyDiv w:val="1"/>
      <w:marLeft w:val="0"/>
      <w:marRight w:val="0"/>
      <w:marTop w:val="0"/>
      <w:marBottom w:val="0"/>
      <w:divBdr>
        <w:top w:val="none" w:sz="0" w:space="0" w:color="auto"/>
        <w:left w:val="none" w:sz="0" w:space="0" w:color="auto"/>
        <w:bottom w:val="none" w:sz="0" w:space="0" w:color="auto"/>
        <w:right w:val="none" w:sz="0" w:space="0" w:color="auto"/>
      </w:divBdr>
    </w:div>
    <w:div w:id="422993132">
      <w:bodyDiv w:val="1"/>
      <w:marLeft w:val="0"/>
      <w:marRight w:val="0"/>
      <w:marTop w:val="0"/>
      <w:marBottom w:val="0"/>
      <w:divBdr>
        <w:top w:val="none" w:sz="0" w:space="0" w:color="auto"/>
        <w:left w:val="none" w:sz="0" w:space="0" w:color="auto"/>
        <w:bottom w:val="none" w:sz="0" w:space="0" w:color="auto"/>
        <w:right w:val="none" w:sz="0" w:space="0" w:color="auto"/>
      </w:divBdr>
    </w:div>
    <w:div w:id="426076256">
      <w:bodyDiv w:val="1"/>
      <w:marLeft w:val="0"/>
      <w:marRight w:val="0"/>
      <w:marTop w:val="0"/>
      <w:marBottom w:val="0"/>
      <w:divBdr>
        <w:top w:val="none" w:sz="0" w:space="0" w:color="auto"/>
        <w:left w:val="none" w:sz="0" w:space="0" w:color="auto"/>
        <w:bottom w:val="none" w:sz="0" w:space="0" w:color="auto"/>
        <w:right w:val="none" w:sz="0" w:space="0" w:color="auto"/>
      </w:divBdr>
    </w:div>
    <w:div w:id="440345377">
      <w:bodyDiv w:val="1"/>
      <w:marLeft w:val="0"/>
      <w:marRight w:val="0"/>
      <w:marTop w:val="0"/>
      <w:marBottom w:val="0"/>
      <w:divBdr>
        <w:top w:val="none" w:sz="0" w:space="0" w:color="auto"/>
        <w:left w:val="none" w:sz="0" w:space="0" w:color="auto"/>
        <w:bottom w:val="none" w:sz="0" w:space="0" w:color="auto"/>
        <w:right w:val="none" w:sz="0" w:space="0" w:color="auto"/>
      </w:divBdr>
    </w:div>
    <w:div w:id="444269608">
      <w:bodyDiv w:val="1"/>
      <w:marLeft w:val="0"/>
      <w:marRight w:val="0"/>
      <w:marTop w:val="0"/>
      <w:marBottom w:val="0"/>
      <w:divBdr>
        <w:top w:val="none" w:sz="0" w:space="0" w:color="auto"/>
        <w:left w:val="none" w:sz="0" w:space="0" w:color="auto"/>
        <w:bottom w:val="none" w:sz="0" w:space="0" w:color="auto"/>
        <w:right w:val="none" w:sz="0" w:space="0" w:color="auto"/>
      </w:divBdr>
    </w:div>
    <w:div w:id="452865160">
      <w:bodyDiv w:val="1"/>
      <w:marLeft w:val="0"/>
      <w:marRight w:val="0"/>
      <w:marTop w:val="0"/>
      <w:marBottom w:val="0"/>
      <w:divBdr>
        <w:top w:val="none" w:sz="0" w:space="0" w:color="auto"/>
        <w:left w:val="none" w:sz="0" w:space="0" w:color="auto"/>
        <w:bottom w:val="none" w:sz="0" w:space="0" w:color="auto"/>
        <w:right w:val="none" w:sz="0" w:space="0" w:color="auto"/>
      </w:divBdr>
    </w:div>
    <w:div w:id="469859820">
      <w:bodyDiv w:val="1"/>
      <w:marLeft w:val="0"/>
      <w:marRight w:val="0"/>
      <w:marTop w:val="0"/>
      <w:marBottom w:val="0"/>
      <w:divBdr>
        <w:top w:val="none" w:sz="0" w:space="0" w:color="auto"/>
        <w:left w:val="none" w:sz="0" w:space="0" w:color="auto"/>
        <w:bottom w:val="none" w:sz="0" w:space="0" w:color="auto"/>
        <w:right w:val="none" w:sz="0" w:space="0" w:color="auto"/>
      </w:divBdr>
    </w:div>
    <w:div w:id="483199659">
      <w:bodyDiv w:val="1"/>
      <w:marLeft w:val="0"/>
      <w:marRight w:val="0"/>
      <w:marTop w:val="0"/>
      <w:marBottom w:val="0"/>
      <w:divBdr>
        <w:top w:val="none" w:sz="0" w:space="0" w:color="auto"/>
        <w:left w:val="none" w:sz="0" w:space="0" w:color="auto"/>
        <w:bottom w:val="none" w:sz="0" w:space="0" w:color="auto"/>
        <w:right w:val="none" w:sz="0" w:space="0" w:color="auto"/>
      </w:divBdr>
    </w:div>
    <w:div w:id="483661590">
      <w:bodyDiv w:val="1"/>
      <w:marLeft w:val="0"/>
      <w:marRight w:val="0"/>
      <w:marTop w:val="0"/>
      <w:marBottom w:val="0"/>
      <w:divBdr>
        <w:top w:val="none" w:sz="0" w:space="0" w:color="auto"/>
        <w:left w:val="none" w:sz="0" w:space="0" w:color="auto"/>
        <w:bottom w:val="none" w:sz="0" w:space="0" w:color="auto"/>
        <w:right w:val="none" w:sz="0" w:space="0" w:color="auto"/>
      </w:divBdr>
    </w:div>
    <w:div w:id="484394424">
      <w:bodyDiv w:val="1"/>
      <w:marLeft w:val="0"/>
      <w:marRight w:val="0"/>
      <w:marTop w:val="0"/>
      <w:marBottom w:val="0"/>
      <w:divBdr>
        <w:top w:val="none" w:sz="0" w:space="0" w:color="auto"/>
        <w:left w:val="none" w:sz="0" w:space="0" w:color="auto"/>
        <w:bottom w:val="none" w:sz="0" w:space="0" w:color="auto"/>
        <w:right w:val="none" w:sz="0" w:space="0" w:color="auto"/>
      </w:divBdr>
    </w:div>
    <w:div w:id="512719544">
      <w:bodyDiv w:val="1"/>
      <w:marLeft w:val="0"/>
      <w:marRight w:val="0"/>
      <w:marTop w:val="0"/>
      <w:marBottom w:val="0"/>
      <w:divBdr>
        <w:top w:val="none" w:sz="0" w:space="0" w:color="auto"/>
        <w:left w:val="none" w:sz="0" w:space="0" w:color="auto"/>
        <w:bottom w:val="none" w:sz="0" w:space="0" w:color="auto"/>
        <w:right w:val="none" w:sz="0" w:space="0" w:color="auto"/>
      </w:divBdr>
    </w:div>
    <w:div w:id="534271141">
      <w:bodyDiv w:val="1"/>
      <w:marLeft w:val="0"/>
      <w:marRight w:val="0"/>
      <w:marTop w:val="0"/>
      <w:marBottom w:val="0"/>
      <w:divBdr>
        <w:top w:val="none" w:sz="0" w:space="0" w:color="auto"/>
        <w:left w:val="none" w:sz="0" w:space="0" w:color="auto"/>
        <w:bottom w:val="none" w:sz="0" w:space="0" w:color="auto"/>
        <w:right w:val="none" w:sz="0" w:space="0" w:color="auto"/>
      </w:divBdr>
    </w:div>
    <w:div w:id="535241983">
      <w:bodyDiv w:val="1"/>
      <w:marLeft w:val="0"/>
      <w:marRight w:val="0"/>
      <w:marTop w:val="0"/>
      <w:marBottom w:val="0"/>
      <w:divBdr>
        <w:top w:val="none" w:sz="0" w:space="0" w:color="auto"/>
        <w:left w:val="none" w:sz="0" w:space="0" w:color="auto"/>
        <w:bottom w:val="none" w:sz="0" w:space="0" w:color="auto"/>
        <w:right w:val="none" w:sz="0" w:space="0" w:color="auto"/>
      </w:divBdr>
    </w:div>
    <w:div w:id="553389210">
      <w:bodyDiv w:val="1"/>
      <w:marLeft w:val="0"/>
      <w:marRight w:val="0"/>
      <w:marTop w:val="0"/>
      <w:marBottom w:val="0"/>
      <w:divBdr>
        <w:top w:val="none" w:sz="0" w:space="0" w:color="auto"/>
        <w:left w:val="none" w:sz="0" w:space="0" w:color="auto"/>
        <w:bottom w:val="none" w:sz="0" w:space="0" w:color="auto"/>
        <w:right w:val="none" w:sz="0" w:space="0" w:color="auto"/>
      </w:divBdr>
    </w:div>
    <w:div w:id="557783958">
      <w:bodyDiv w:val="1"/>
      <w:marLeft w:val="0"/>
      <w:marRight w:val="0"/>
      <w:marTop w:val="0"/>
      <w:marBottom w:val="0"/>
      <w:divBdr>
        <w:top w:val="none" w:sz="0" w:space="0" w:color="auto"/>
        <w:left w:val="none" w:sz="0" w:space="0" w:color="auto"/>
        <w:bottom w:val="none" w:sz="0" w:space="0" w:color="auto"/>
        <w:right w:val="none" w:sz="0" w:space="0" w:color="auto"/>
      </w:divBdr>
    </w:div>
    <w:div w:id="559828020">
      <w:bodyDiv w:val="1"/>
      <w:marLeft w:val="0"/>
      <w:marRight w:val="0"/>
      <w:marTop w:val="0"/>
      <w:marBottom w:val="0"/>
      <w:divBdr>
        <w:top w:val="none" w:sz="0" w:space="0" w:color="auto"/>
        <w:left w:val="none" w:sz="0" w:space="0" w:color="auto"/>
        <w:bottom w:val="none" w:sz="0" w:space="0" w:color="auto"/>
        <w:right w:val="none" w:sz="0" w:space="0" w:color="auto"/>
      </w:divBdr>
    </w:div>
    <w:div w:id="577251561">
      <w:bodyDiv w:val="1"/>
      <w:marLeft w:val="0"/>
      <w:marRight w:val="0"/>
      <w:marTop w:val="0"/>
      <w:marBottom w:val="0"/>
      <w:divBdr>
        <w:top w:val="none" w:sz="0" w:space="0" w:color="auto"/>
        <w:left w:val="none" w:sz="0" w:space="0" w:color="auto"/>
        <w:bottom w:val="none" w:sz="0" w:space="0" w:color="auto"/>
        <w:right w:val="none" w:sz="0" w:space="0" w:color="auto"/>
      </w:divBdr>
    </w:div>
    <w:div w:id="585503933">
      <w:bodyDiv w:val="1"/>
      <w:marLeft w:val="0"/>
      <w:marRight w:val="0"/>
      <w:marTop w:val="0"/>
      <w:marBottom w:val="0"/>
      <w:divBdr>
        <w:top w:val="none" w:sz="0" w:space="0" w:color="auto"/>
        <w:left w:val="none" w:sz="0" w:space="0" w:color="auto"/>
        <w:bottom w:val="none" w:sz="0" w:space="0" w:color="auto"/>
        <w:right w:val="none" w:sz="0" w:space="0" w:color="auto"/>
      </w:divBdr>
    </w:div>
    <w:div w:id="609825802">
      <w:bodyDiv w:val="1"/>
      <w:marLeft w:val="0"/>
      <w:marRight w:val="0"/>
      <w:marTop w:val="0"/>
      <w:marBottom w:val="0"/>
      <w:divBdr>
        <w:top w:val="none" w:sz="0" w:space="0" w:color="auto"/>
        <w:left w:val="none" w:sz="0" w:space="0" w:color="auto"/>
        <w:bottom w:val="none" w:sz="0" w:space="0" w:color="auto"/>
        <w:right w:val="none" w:sz="0" w:space="0" w:color="auto"/>
      </w:divBdr>
    </w:div>
    <w:div w:id="613749173">
      <w:bodyDiv w:val="1"/>
      <w:marLeft w:val="0"/>
      <w:marRight w:val="0"/>
      <w:marTop w:val="0"/>
      <w:marBottom w:val="0"/>
      <w:divBdr>
        <w:top w:val="none" w:sz="0" w:space="0" w:color="auto"/>
        <w:left w:val="none" w:sz="0" w:space="0" w:color="auto"/>
        <w:bottom w:val="none" w:sz="0" w:space="0" w:color="auto"/>
        <w:right w:val="none" w:sz="0" w:space="0" w:color="auto"/>
      </w:divBdr>
    </w:div>
    <w:div w:id="646667964">
      <w:bodyDiv w:val="1"/>
      <w:marLeft w:val="0"/>
      <w:marRight w:val="0"/>
      <w:marTop w:val="0"/>
      <w:marBottom w:val="0"/>
      <w:divBdr>
        <w:top w:val="none" w:sz="0" w:space="0" w:color="auto"/>
        <w:left w:val="none" w:sz="0" w:space="0" w:color="auto"/>
        <w:bottom w:val="none" w:sz="0" w:space="0" w:color="auto"/>
        <w:right w:val="none" w:sz="0" w:space="0" w:color="auto"/>
      </w:divBdr>
    </w:div>
    <w:div w:id="651447284">
      <w:bodyDiv w:val="1"/>
      <w:marLeft w:val="0"/>
      <w:marRight w:val="0"/>
      <w:marTop w:val="0"/>
      <w:marBottom w:val="0"/>
      <w:divBdr>
        <w:top w:val="none" w:sz="0" w:space="0" w:color="auto"/>
        <w:left w:val="none" w:sz="0" w:space="0" w:color="auto"/>
        <w:bottom w:val="none" w:sz="0" w:space="0" w:color="auto"/>
        <w:right w:val="none" w:sz="0" w:space="0" w:color="auto"/>
      </w:divBdr>
    </w:div>
    <w:div w:id="653142951">
      <w:bodyDiv w:val="1"/>
      <w:marLeft w:val="0"/>
      <w:marRight w:val="0"/>
      <w:marTop w:val="0"/>
      <w:marBottom w:val="0"/>
      <w:divBdr>
        <w:top w:val="none" w:sz="0" w:space="0" w:color="auto"/>
        <w:left w:val="none" w:sz="0" w:space="0" w:color="auto"/>
        <w:bottom w:val="none" w:sz="0" w:space="0" w:color="auto"/>
        <w:right w:val="none" w:sz="0" w:space="0" w:color="auto"/>
      </w:divBdr>
    </w:div>
    <w:div w:id="693264972">
      <w:bodyDiv w:val="1"/>
      <w:marLeft w:val="0"/>
      <w:marRight w:val="0"/>
      <w:marTop w:val="0"/>
      <w:marBottom w:val="0"/>
      <w:divBdr>
        <w:top w:val="none" w:sz="0" w:space="0" w:color="auto"/>
        <w:left w:val="none" w:sz="0" w:space="0" w:color="auto"/>
        <w:bottom w:val="none" w:sz="0" w:space="0" w:color="auto"/>
        <w:right w:val="none" w:sz="0" w:space="0" w:color="auto"/>
      </w:divBdr>
    </w:div>
    <w:div w:id="694037767">
      <w:bodyDiv w:val="1"/>
      <w:marLeft w:val="0"/>
      <w:marRight w:val="0"/>
      <w:marTop w:val="0"/>
      <w:marBottom w:val="0"/>
      <w:divBdr>
        <w:top w:val="none" w:sz="0" w:space="0" w:color="auto"/>
        <w:left w:val="none" w:sz="0" w:space="0" w:color="auto"/>
        <w:bottom w:val="none" w:sz="0" w:space="0" w:color="auto"/>
        <w:right w:val="none" w:sz="0" w:space="0" w:color="auto"/>
      </w:divBdr>
    </w:div>
    <w:div w:id="703939692">
      <w:bodyDiv w:val="1"/>
      <w:marLeft w:val="0"/>
      <w:marRight w:val="0"/>
      <w:marTop w:val="0"/>
      <w:marBottom w:val="0"/>
      <w:divBdr>
        <w:top w:val="none" w:sz="0" w:space="0" w:color="auto"/>
        <w:left w:val="none" w:sz="0" w:space="0" w:color="auto"/>
        <w:bottom w:val="none" w:sz="0" w:space="0" w:color="auto"/>
        <w:right w:val="none" w:sz="0" w:space="0" w:color="auto"/>
      </w:divBdr>
    </w:div>
    <w:div w:id="709838415">
      <w:bodyDiv w:val="1"/>
      <w:marLeft w:val="0"/>
      <w:marRight w:val="0"/>
      <w:marTop w:val="0"/>
      <w:marBottom w:val="0"/>
      <w:divBdr>
        <w:top w:val="none" w:sz="0" w:space="0" w:color="auto"/>
        <w:left w:val="none" w:sz="0" w:space="0" w:color="auto"/>
        <w:bottom w:val="none" w:sz="0" w:space="0" w:color="auto"/>
        <w:right w:val="none" w:sz="0" w:space="0" w:color="auto"/>
      </w:divBdr>
    </w:div>
    <w:div w:id="712075747">
      <w:bodyDiv w:val="1"/>
      <w:marLeft w:val="0"/>
      <w:marRight w:val="0"/>
      <w:marTop w:val="0"/>
      <w:marBottom w:val="0"/>
      <w:divBdr>
        <w:top w:val="none" w:sz="0" w:space="0" w:color="auto"/>
        <w:left w:val="none" w:sz="0" w:space="0" w:color="auto"/>
        <w:bottom w:val="none" w:sz="0" w:space="0" w:color="auto"/>
        <w:right w:val="none" w:sz="0" w:space="0" w:color="auto"/>
      </w:divBdr>
    </w:div>
    <w:div w:id="727917937">
      <w:bodyDiv w:val="1"/>
      <w:marLeft w:val="0"/>
      <w:marRight w:val="0"/>
      <w:marTop w:val="0"/>
      <w:marBottom w:val="0"/>
      <w:divBdr>
        <w:top w:val="none" w:sz="0" w:space="0" w:color="auto"/>
        <w:left w:val="none" w:sz="0" w:space="0" w:color="auto"/>
        <w:bottom w:val="none" w:sz="0" w:space="0" w:color="auto"/>
        <w:right w:val="none" w:sz="0" w:space="0" w:color="auto"/>
      </w:divBdr>
    </w:div>
    <w:div w:id="738483746">
      <w:bodyDiv w:val="1"/>
      <w:marLeft w:val="0"/>
      <w:marRight w:val="0"/>
      <w:marTop w:val="0"/>
      <w:marBottom w:val="0"/>
      <w:divBdr>
        <w:top w:val="none" w:sz="0" w:space="0" w:color="auto"/>
        <w:left w:val="none" w:sz="0" w:space="0" w:color="auto"/>
        <w:bottom w:val="none" w:sz="0" w:space="0" w:color="auto"/>
        <w:right w:val="none" w:sz="0" w:space="0" w:color="auto"/>
      </w:divBdr>
    </w:div>
    <w:div w:id="747118942">
      <w:bodyDiv w:val="1"/>
      <w:marLeft w:val="0"/>
      <w:marRight w:val="0"/>
      <w:marTop w:val="0"/>
      <w:marBottom w:val="0"/>
      <w:divBdr>
        <w:top w:val="none" w:sz="0" w:space="0" w:color="auto"/>
        <w:left w:val="none" w:sz="0" w:space="0" w:color="auto"/>
        <w:bottom w:val="none" w:sz="0" w:space="0" w:color="auto"/>
        <w:right w:val="none" w:sz="0" w:space="0" w:color="auto"/>
      </w:divBdr>
    </w:div>
    <w:div w:id="750547140">
      <w:bodyDiv w:val="1"/>
      <w:marLeft w:val="0"/>
      <w:marRight w:val="0"/>
      <w:marTop w:val="0"/>
      <w:marBottom w:val="0"/>
      <w:divBdr>
        <w:top w:val="none" w:sz="0" w:space="0" w:color="auto"/>
        <w:left w:val="none" w:sz="0" w:space="0" w:color="auto"/>
        <w:bottom w:val="none" w:sz="0" w:space="0" w:color="auto"/>
        <w:right w:val="none" w:sz="0" w:space="0" w:color="auto"/>
      </w:divBdr>
    </w:div>
    <w:div w:id="750615896">
      <w:bodyDiv w:val="1"/>
      <w:marLeft w:val="0"/>
      <w:marRight w:val="0"/>
      <w:marTop w:val="0"/>
      <w:marBottom w:val="0"/>
      <w:divBdr>
        <w:top w:val="none" w:sz="0" w:space="0" w:color="auto"/>
        <w:left w:val="none" w:sz="0" w:space="0" w:color="auto"/>
        <w:bottom w:val="none" w:sz="0" w:space="0" w:color="auto"/>
        <w:right w:val="none" w:sz="0" w:space="0" w:color="auto"/>
      </w:divBdr>
    </w:div>
    <w:div w:id="752969183">
      <w:bodyDiv w:val="1"/>
      <w:marLeft w:val="0"/>
      <w:marRight w:val="0"/>
      <w:marTop w:val="0"/>
      <w:marBottom w:val="0"/>
      <w:divBdr>
        <w:top w:val="none" w:sz="0" w:space="0" w:color="auto"/>
        <w:left w:val="none" w:sz="0" w:space="0" w:color="auto"/>
        <w:bottom w:val="none" w:sz="0" w:space="0" w:color="auto"/>
        <w:right w:val="none" w:sz="0" w:space="0" w:color="auto"/>
      </w:divBdr>
    </w:div>
    <w:div w:id="762338177">
      <w:bodyDiv w:val="1"/>
      <w:marLeft w:val="0"/>
      <w:marRight w:val="0"/>
      <w:marTop w:val="0"/>
      <w:marBottom w:val="0"/>
      <w:divBdr>
        <w:top w:val="none" w:sz="0" w:space="0" w:color="auto"/>
        <w:left w:val="none" w:sz="0" w:space="0" w:color="auto"/>
        <w:bottom w:val="none" w:sz="0" w:space="0" w:color="auto"/>
        <w:right w:val="none" w:sz="0" w:space="0" w:color="auto"/>
      </w:divBdr>
    </w:div>
    <w:div w:id="769088714">
      <w:bodyDiv w:val="1"/>
      <w:marLeft w:val="0"/>
      <w:marRight w:val="0"/>
      <w:marTop w:val="0"/>
      <w:marBottom w:val="0"/>
      <w:divBdr>
        <w:top w:val="none" w:sz="0" w:space="0" w:color="auto"/>
        <w:left w:val="none" w:sz="0" w:space="0" w:color="auto"/>
        <w:bottom w:val="none" w:sz="0" w:space="0" w:color="auto"/>
        <w:right w:val="none" w:sz="0" w:space="0" w:color="auto"/>
      </w:divBdr>
    </w:div>
    <w:div w:id="777795904">
      <w:bodyDiv w:val="1"/>
      <w:marLeft w:val="0"/>
      <w:marRight w:val="0"/>
      <w:marTop w:val="0"/>
      <w:marBottom w:val="0"/>
      <w:divBdr>
        <w:top w:val="none" w:sz="0" w:space="0" w:color="auto"/>
        <w:left w:val="none" w:sz="0" w:space="0" w:color="auto"/>
        <w:bottom w:val="none" w:sz="0" w:space="0" w:color="auto"/>
        <w:right w:val="none" w:sz="0" w:space="0" w:color="auto"/>
      </w:divBdr>
    </w:div>
    <w:div w:id="779836690">
      <w:bodyDiv w:val="1"/>
      <w:marLeft w:val="0"/>
      <w:marRight w:val="0"/>
      <w:marTop w:val="0"/>
      <w:marBottom w:val="0"/>
      <w:divBdr>
        <w:top w:val="none" w:sz="0" w:space="0" w:color="auto"/>
        <w:left w:val="none" w:sz="0" w:space="0" w:color="auto"/>
        <w:bottom w:val="none" w:sz="0" w:space="0" w:color="auto"/>
        <w:right w:val="none" w:sz="0" w:space="0" w:color="auto"/>
      </w:divBdr>
    </w:div>
    <w:div w:id="786118114">
      <w:bodyDiv w:val="1"/>
      <w:marLeft w:val="0"/>
      <w:marRight w:val="0"/>
      <w:marTop w:val="0"/>
      <w:marBottom w:val="0"/>
      <w:divBdr>
        <w:top w:val="none" w:sz="0" w:space="0" w:color="auto"/>
        <w:left w:val="none" w:sz="0" w:space="0" w:color="auto"/>
        <w:bottom w:val="none" w:sz="0" w:space="0" w:color="auto"/>
        <w:right w:val="none" w:sz="0" w:space="0" w:color="auto"/>
      </w:divBdr>
    </w:div>
    <w:div w:id="786777687">
      <w:bodyDiv w:val="1"/>
      <w:marLeft w:val="0"/>
      <w:marRight w:val="0"/>
      <w:marTop w:val="0"/>
      <w:marBottom w:val="0"/>
      <w:divBdr>
        <w:top w:val="none" w:sz="0" w:space="0" w:color="auto"/>
        <w:left w:val="none" w:sz="0" w:space="0" w:color="auto"/>
        <w:bottom w:val="none" w:sz="0" w:space="0" w:color="auto"/>
        <w:right w:val="none" w:sz="0" w:space="0" w:color="auto"/>
      </w:divBdr>
    </w:div>
    <w:div w:id="789207716">
      <w:bodyDiv w:val="1"/>
      <w:marLeft w:val="0"/>
      <w:marRight w:val="0"/>
      <w:marTop w:val="0"/>
      <w:marBottom w:val="0"/>
      <w:divBdr>
        <w:top w:val="none" w:sz="0" w:space="0" w:color="auto"/>
        <w:left w:val="none" w:sz="0" w:space="0" w:color="auto"/>
        <w:bottom w:val="none" w:sz="0" w:space="0" w:color="auto"/>
        <w:right w:val="none" w:sz="0" w:space="0" w:color="auto"/>
      </w:divBdr>
    </w:div>
    <w:div w:id="791479536">
      <w:bodyDiv w:val="1"/>
      <w:marLeft w:val="0"/>
      <w:marRight w:val="0"/>
      <w:marTop w:val="0"/>
      <w:marBottom w:val="0"/>
      <w:divBdr>
        <w:top w:val="none" w:sz="0" w:space="0" w:color="auto"/>
        <w:left w:val="none" w:sz="0" w:space="0" w:color="auto"/>
        <w:bottom w:val="none" w:sz="0" w:space="0" w:color="auto"/>
        <w:right w:val="none" w:sz="0" w:space="0" w:color="auto"/>
      </w:divBdr>
    </w:div>
    <w:div w:id="798425522">
      <w:bodyDiv w:val="1"/>
      <w:marLeft w:val="0"/>
      <w:marRight w:val="0"/>
      <w:marTop w:val="0"/>
      <w:marBottom w:val="0"/>
      <w:divBdr>
        <w:top w:val="none" w:sz="0" w:space="0" w:color="auto"/>
        <w:left w:val="none" w:sz="0" w:space="0" w:color="auto"/>
        <w:bottom w:val="none" w:sz="0" w:space="0" w:color="auto"/>
        <w:right w:val="none" w:sz="0" w:space="0" w:color="auto"/>
      </w:divBdr>
    </w:div>
    <w:div w:id="809712796">
      <w:bodyDiv w:val="1"/>
      <w:marLeft w:val="0"/>
      <w:marRight w:val="0"/>
      <w:marTop w:val="0"/>
      <w:marBottom w:val="0"/>
      <w:divBdr>
        <w:top w:val="none" w:sz="0" w:space="0" w:color="auto"/>
        <w:left w:val="none" w:sz="0" w:space="0" w:color="auto"/>
        <w:bottom w:val="none" w:sz="0" w:space="0" w:color="auto"/>
        <w:right w:val="none" w:sz="0" w:space="0" w:color="auto"/>
      </w:divBdr>
    </w:div>
    <w:div w:id="811603363">
      <w:bodyDiv w:val="1"/>
      <w:marLeft w:val="0"/>
      <w:marRight w:val="0"/>
      <w:marTop w:val="0"/>
      <w:marBottom w:val="0"/>
      <w:divBdr>
        <w:top w:val="none" w:sz="0" w:space="0" w:color="auto"/>
        <w:left w:val="none" w:sz="0" w:space="0" w:color="auto"/>
        <w:bottom w:val="none" w:sz="0" w:space="0" w:color="auto"/>
        <w:right w:val="none" w:sz="0" w:space="0" w:color="auto"/>
      </w:divBdr>
    </w:div>
    <w:div w:id="817844146">
      <w:bodyDiv w:val="1"/>
      <w:marLeft w:val="0"/>
      <w:marRight w:val="0"/>
      <w:marTop w:val="0"/>
      <w:marBottom w:val="0"/>
      <w:divBdr>
        <w:top w:val="none" w:sz="0" w:space="0" w:color="auto"/>
        <w:left w:val="none" w:sz="0" w:space="0" w:color="auto"/>
        <w:bottom w:val="none" w:sz="0" w:space="0" w:color="auto"/>
        <w:right w:val="none" w:sz="0" w:space="0" w:color="auto"/>
      </w:divBdr>
    </w:div>
    <w:div w:id="852107520">
      <w:bodyDiv w:val="1"/>
      <w:marLeft w:val="0"/>
      <w:marRight w:val="0"/>
      <w:marTop w:val="0"/>
      <w:marBottom w:val="0"/>
      <w:divBdr>
        <w:top w:val="none" w:sz="0" w:space="0" w:color="auto"/>
        <w:left w:val="none" w:sz="0" w:space="0" w:color="auto"/>
        <w:bottom w:val="none" w:sz="0" w:space="0" w:color="auto"/>
        <w:right w:val="none" w:sz="0" w:space="0" w:color="auto"/>
      </w:divBdr>
    </w:div>
    <w:div w:id="856507096">
      <w:bodyDiv w:val="1"/>
      <w:marLeft w:val="0"/>
      <w:marRight w:val="0"/>
      <w:marTop w:val="0"/>
      <w:marBottom w:val="0"/>
      <w:divBdr>
        <w:top w:val="none" w:sz="0" w:space="0" w:color="auto"/>
        <w:left w:val="none" w:sz="0" w:space="0" w:color="auto"/>
        <w:bottom w:val="none" w:sz="0" w:space="0" w:color="auto"/>
        <w:right w:val="none" w:sz="0" w:space="0" w:color="auto"/>
      </w:divBdr>
    </w:div>
    <w:div w:id="860782425">
      <w:bodyDiv w:val="1"/>
      <w:marLeft w:val="0"/>
      <w:marRight w:val="0"/>
      <w:marTop w:val="0"/>
      <w:marBottom w:val="0"/>
      <w:divBdr>
        <w:top w:val="none" w:sz="0" w:space="0" w:color="auto"/>
        <w:left w:val="none" w:sz="0" w:space="0" w:color="auto"/>
        <w:bottom w:val="none" w:sz="0" w:space="0" w:color="auto"/>
        <w:right w:val="none" w:sz="0" w:space="0" w:color="auto"/>
      </w:divBdr>
    </w:div>
    <w:div w:id="862980710">
      <w:bodyDiv w:val="1"/>
      <w:marLeft w:val="0"/>
      <w:marRight w:val="0"/>
      <w:marTop w:val="0"/>
      <w:marBottom w:val="0"/>
      <w:divBdr>
        <w:top w:val="none" w:sz="0" w:space="0" w:color="auto"/>
        <w:left w:val="none" w:sz="0" w:space="0" w:color="auto"/>
        <w:bottom w:val="none" w:sz="0" w:space="0" w:color="auto"/>
        <w:right w:val="none" w:sz="0" w:space="0" w:color="auto"/>
      </w:divBdr>
    </w:div>
    <w:div w:id="885720506">
      <w:bodyDiv w:val="1"/>
      <w:marLeft w:val="0"/>
      <w:marRight w:val="0"/>
      <w:marTop w:val="0"/>
      <w:marBottom w:val="0"/>
      <w:divBdr>
        <w:top w:val="none" w:sz="0" w:space="0" w:color="auto"/>
        <w:left w:val="none" w:sz="0" w:space="0" w:color="auto"/>
        <w:bottom w:val="none" w:sz="0" w:space="0" w:color="auto"/>
        <w:right w:val="none" w:sz="0" w:space="0" w:color="auto"/>
      </w:divBdr>
    </w:div>
    <w:div w:id="891698450">
      <w:bodyDiv w:val="1"/>
      <w:marLeft w:val="0"/>
      <w:marRight w:val="0"/>
      <w:marTop w:val="0"/>
      <w:marBottom w:val="0"/>
      <w:divBdr>
        <w:top w:val="none" w:sz="0" w:space="0" w:color="auto"/>
        <w:left w:val="none" w:sz="0" w:space="0" w:color="auto"/>
        <w:bottom w:val="none" w:sz="0" w:space="0" w:color="auto"/>
        <w:right w:val="none" w:sz="0" w:space="0" w:color="auto"/>
      </w:divBdr>
    </w:div>
    <w:div w:id="894508647">
      <w:bodyDiv w:val="1"/>
      <w:marLeft w:val="0"/>
      <w:marRight w:val="0"/>
      <w:marTop w:val="0"/>
      <w:marBottom w:val="0"/>
      <w:divBdr>
        <w:top w:val="none" w:sz="0" w:space="0" w:color="auto"/>
        <w:left w:val="none" w:sz="0" w:space="0" w:color="auto"/>
        <w:bottom w:val="none" w:sz="0" w:space="0" w:color="auto"/>
        <w:right w:val="none" w:sz="0" w:space="0" w:color="auto"/>
      </w:divBdr>
    </w:div>
    <w:div w:id="901061298">
      <w:bodyDiv w:val="1"/>
      <w:marLeft w:val="0"/>
      <w:marRight w:val="0"/>
      <w:marTop w:val="0"/>
      <w:marBottom w:val="0"/>
      <w:divBdr>
        <w:top w:val="none" w:sz="0" w:space="0" w:color="auto"/>
        <w:left w:val="none" w:sz="0" w:space="0" w:color="auto"/>
        <w:bottom w:val="none" w:sz="0" w:space="0" w:color="auto"/>
        <w:right w:val="none" w:sz="0" w:space="0" w:color="auto"/>
      </w:divBdr>
    </w:div>
    <w:div w:id="903103713">
      <w:bodyDiv w:val="1"/>
      <w:marLeft w:val="0"/>
      <w:marRight w:val="0"/>
      <w:marTop w:val="0"/>
      <w:marBottom w:val="0"/>
      <w:divBdr>
        <w:top w:val="none" w:sz="0" w:space="0" w:color="auto"/>
        <w:left w:val="none" w:sz="0" w:space="0" w:color="auto"/>
        <w:bottom w:val="none" w:sz="0" w:space="0" w:color="auto"/>
        <w:right w:val="none" w:sz="0" w:space="0" w:color="auto"/>
      </w:divBdr>
    </w:div>
    <w:div w:id="931207954">
      <w:bodyDiv w:val="1"/>
      <w:marLeft w:val="0"/>
      <w:marRight w:val="0"/>
      <w:marTop w:val="0"/>
      <w:marBottom w:val="0"/>
      <w:divBdr>
        <w:top w:val="none" w:sz="0" w:space="0" w:color="auto"/>
        <w:left w:val="none" w:sz="0" w:space="0" w:color="auto"/>
        <w:bottom w:val="none" w:sz="0" w:space="0" w:color="auto"/>
        <w:right w:val="none" w:sz="0" w:space="0" w:color="auto"/>
      </w:divBdr>
    </w:div>
    <w:div w:id="932250818">
      <w:bodyDiv w:val="1"/>
      <w:marLeft w:val="0"/>
      <w:marRight w:val="0"/>
      <w:marTop w:val="0"/>
      <w:marBottom w:val="0"/>
      <w:divBdr>
        <w:top w:val="none" w:sz="0" w:space="0" w:color="auto"/>
        <w:left w:val="none" w:sz="0" w:space="0" w:color="auto"/>
        <w:bottom w:val="none" w:sz="0" w:space="0" w:color="auto"/>
        <w:right w:val="none" w:sz="0" w:space="0" w:color="auto"/>
      </w:divBdr>
    </w:div>
    <w:div w:id="933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9894548">
          <w:marLeft w:val="0"/>
          <w:marRight w:val="0"/>
          <w:marTop w:val="0"/>
          <w:marBottom w:val="0"/>
          <w:divBdr>
            <w:top w:val="none" w:sz="0" w:space="0" w:color="auto"/>
            <w:left w:val="none" w:sz="0" w:space="0" w:color="auto"/>
            <w:bottom w:val="none" w:sz="0" w:space="0" w:color="auto"/>
            <w:right w:val="none" w:sz="0" w:space="0" w:color="auto"/>
          </w:divBdr>
          <w:divsChild>
            <w:div w:id="1412198027">
              <w:marLeft w:val="0"/>
              <w:marRight w:val="0"/>
              <w:marTop w:val="0"/>
              <w:marBottom w:val="375"/>
              <w:divBdr>
                <w:top w:val="none" w:sz="0" w:space="0" w:color="auto"/>
                <w:left w:val="none" w:sz="0" w:space="0" w:color="auto"/>
                <w:bottom w:val="none" w:sz="0" w:space="0" w:color="auto"/>
                <w:right w:val="none" w:sz="0" w:space="0" w:color="auto"/>
              </w:divBdr>
              <w:divsChild>
                <w:div w:id="402264421">
                  <w:marLeft w:val="0"/>
                  <w:marRight w:val="0"/>
                  <w:marTop w:val="0"/>
                  <w:marBottom w:val="0"/>
                  <w:divBdr>
                    <w:top w:val="none" w:sz="0" w:space="0" w:color="auto"/>
                    <w:left w:val="none" w:sz="0" w:space="0" w:color="auto"/>
                    <w:bottom w:val="none" w:sz="0" w:space="0" w:color="auto"/>
                    <w:right w:val="none" w:sz="0" w:space="0" w:color="auto"/>
                  </w:divBdr>
                  <w:divsChild>
                    <w:div w:id="1607149431">
                      <w:marLeft w:val="0"/>
                      <w:marRight w:val="0"/>
                      <w:marTop w:val="0"/>
                      <w:marBottom w:val="0"/>
                      <w:divBdr>
                        <w:top w:val="none" w:sz="0" w:space="0" w:color="auto"/>
                        <w:left w:val="none" w:sz="0" w:space="0" w:color="auto"/>
                        <w:bottom w:val="none" w:sz="0" w:space="0" w:color="auto"/>
                        <w:right w:val="none" w:sz="0" w:space="0" w:color="auto"/>
                      </w:divBdr>
                      <w:divsChild>
                        <w:div w:id="20228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81154">
      <w:bodyDiv w:val="1"/>
      <w:marLeft w:val="0"/>
      <w:marRight w:val="0"/>
      <w:marTop w:val="0"/>
      <w:marBottom w:val="0"/>
      <w:divBdr>
        <w:top w:val="none" w:sz="0" w:space="0" w:color="auto"/>
        <w:left w:val="none" w:sz="0" w:space="0" w:color="auto"/>
        <w:bottom w:val="none" w:sz="0" w:space="0" w:color="auto"/>
        <w:right w:val="none" w:sz="0" w:space="0" w:color="auto"/>
      </w:divBdr>
    </w:div>
    <w:div w:id="946695071">
      <w:bodyDiv w:val="1"/>
      <w:marLeft w:val="0"/>
      <w:marRight w:val="0"/>
      <w:marTop w:val="0"/>
      <w:marBottom w:val="0"/>
      <w:divBdr>
        <w:top w:val="none" w:sz="0" w:space="0" w:color="auto"/>
        <w:left w:val="none" w:sz="0" w:space="0" w:color="auto"/>
        <w:bottom w:val="none" w:sz="0" w:space="0" w:color="auto"/>
        <w:right w:val="none" w:sz="0" w:space="0" w:color="auto"/>
      </w:divBdr>
    </w:div>
    <w:div w:id="951982214">
      <w:bodyDiv w:val="1"/>
      <w:marLeft w:val="0"/>
      <w:marRight w:val="0"/>
      <w:marTop w:val="0"/>
      <w:marBottom w:val="0"/>
      <w:divBdr>
        <w:top w:val="none" w:sz="0" w:space="0" w:color="auto"/>
        <w:left w:val="none" w:sz="0" w:space="0" w:color="auto"/>
        <w:bottom w:val="none" w:sz="0" w:space="0" w:color="auto"/>
        <w:right w:val="none" w:sz="0" w:space="0" w:color="auto"/>
      </w:divBdr>
    </w:div>
    <w:div w:id="952522021">
      <w:bodyDiv w:val="1"/>
      <w:marLeft w:val="0"/>
      <w:marRight w:val="0"/>
      <w:marTop w:val="0"/>
      <w:marBottom w:val="0"/>
      <w:divBdr>
        <w:top w:val="none" w:sz="0" w:space="0" w:color="auto"/>
        <w:left w:val="none" w:sz="0" w:space="0" w:color="auto"/>
        <w:bottom w:val="none" w:sz="0" w:space="0" w:color="auto"/>
        <w:right w:val="none" w:sz="0" w:space="0" w:color="auto"/>
      </w:divBdr>
    </w:div>
    <w:div w:id="967708301">
      <w:bodyDiv w:val="1"/>
      <w:marLeft w:val="0"/>
      <w:marRight w:val="0"/>
      <w:marTop w:val="0"/>
      <w:marBottom w:val="0"/>
      <w:divBdr>
        <w:top w:val="none" w:sz="0" w:space="0" w:color="auto"/>
        <w:left w:val="none" w:sz="0" w:space="0" w:color="auto"/>
        <w:bottom w:val="none" w:sz="0" w:space="0" w:color="auto"/>
        <w:right w:val="none" w:sz="0" w:space="0" w:color="auto"/>
      </w:divBdr>
    </w:div>
    <w:div w:id="970358594">
      <w:bodyDiv w:val="1"/>
      <w:marLeft w:val="0"/>
      <w:marRight w:val="0"/>
      <w:marTop w:val="0"/>
      <w:marBottom w:val="0"/>
      <w:divBdr>
        <w:top w:val="none" w:sz="0" w:space="0" w:color="auto"/>
        <w:left w:val="none" w:sz="0" w:space="0" w:color="auto"/>
        <w:bottom w:val="none" w:sz="0" w:space="0" w:color="auto"/>
        <w:right w:val="none" w:sz="0" w:space="0" w:color="auto"/>
      </w:divBdr>
    </w:div>
    <w:div w:id="973869862">
      <w:bodyDiv w:val="1"/>
      <w:marLeft w:val="0"/>
      <w:marRight w:val="0"/>
      <w:marTop w:val="0"/>
      <w:marBottom w:val="0"/>
      <w:divBdr>
        <w:top w:val="none" w:sz="0" w:space="0" w:color="auto"/>
        <w:left w:val="none" w:sz="0" w:space="0" w:color="auto"/>
        <w:bottom w:val="none" w:sz="0" w:space="0" w:color="auto"/>
        <w:right w:val="none" w:sz="0" w:space="0" w:color="auto"/>
      </w:divBdr>
    </w:div>
    <w:div w:id="974024408">
      <w:bodyDiv w:val="1"/>
      <w:marLeft w:val="0"/>
      <w:marRight w:val="0"/>
      <w:marTop w:val="0"/>
      <w:marBottom w:val="0"/>
      <w:divBdr>
        <w:top w:val="none" w:sz="0" w:space="0" w:color="auto"/>
        <w:left w:val="none" w:sz="0" w:space="0" w:color="auto"/>
        <w:bottom w:val="none" w:sz="0" w:space="0" w:color="auto"/>
        <w:right w:val="none" w:sz="0" w:space="0" w:color="auto"/>
      </w:divBdr>
    </w:div>
    <w:div w:id="979725897">
      <w:bodyDiv w:val="1"/>
      <w:marLeft w:val="0"/>
      <w:marRight w:val="0"/>
      <w:marTop w:val="0"/>
      <w:marBottom w:val="0"/>
      <w:divBdr>
        <w:top w:val="none" w:sz="0" w:space="0" w:color="auto"/>
        <w:left w:val="none" w:sz="0" w:space="0" w:color="auto"/>
        <w:bottom w:val="none" w:sz="0" w:space="0" w:color="auto"/>
        <w:right w:val="none" w:sz="0" w:space="0" w:color="auto"/>
      </w:divBdr>
    </w:div>
    <w:div w:id="981811235">
      <w:bodyDiv w:val="1"/>
      <w:marLeft w:val="0"/>
      <w:marRight w:val="0"/>
      <w:marTop w:val="0"/>
      <w:marBottom w:val="0"/>
      <w:divBdr>
        <w:top w:val="none" w:sz="0" w:space="0" w:color="auto"/>
        <w:left w:val="none" w:sz="0" w:space="0" w:color="auto"/>
        <w:bottom w:val="none" w:sz="0" w:space="0" w:color="auto"/>
        <w:right w:val="none" w:sz="0" w:space="0" w:color="auto"/>
      </w:divBdr>
    </w:div>
    <w:div w:id="999775087">
      <w:bodyDiv w:val="1"/>
      <w:marLeft w:val="0"/>
      <w:marRight w:val="0"/>
      <w:marTop w:val="0"/>
      <w:marBottom w:val="0"/>
      <w:divBdr>
        <w:top w:val="none" w:sz="0" w:space="0" w:color="auto"/>
        <w:left w:val="none" w:sz="0" w:space="0" w:color="auto"/>
        <w:bottom w:val="none" w:sz="0" w:space="0" w:color="auto"/>
        <w:right w:val="none" w:sz="0" w:space="0" w:color="auto"/>
      </w:divBdr>
    </w:div>
    <w:div w:id="1001279930">
      <w:bodyDiv w:val="1"/>
      <w:marLeft w:val="0"/>
      <w:marRight w:val="0"/>
      <w:marTop w:val="0"/>
      <w:marBottom w:val="0"/>
      <w:divBdr>
        <w:top w:val="none" w:sz="0" w:space="0" w:color="auto"/>
        <w:left w:val="none" w:sz="0" w:space="0" w:color="auto"/>
        <w:bottom w:val="none" w:sz="0" w:space="0" w:color="auto"/>
        <w:right w:val="none" w:sz="0" w:space="0" w:color="auto"/>
      </w:divBdr>
    </w:div>
    <w:div w:id="1011876345">
      <w:bodyDiv w:val="1"/>
      <w:marLeft w:val="0"/>
      <w:marRight w:val="0"/>
      <w:marTop w:val="0"/>
      <w:marBottom w:val="0"/>
      <w:divBdr>
        <w:top w:val="none" w:sz="0" w:space="0" w:color="auto"/>
        <w:left w:val="none" w:sz="0" w:space="0" w:color="auto"/>
        <w:bottom w:val="none" w:sz="0" w:space="0" w:color="auto"/>
        <w:right w:val="none" w:sz="0" w:space="0" w:color="auto"/>
      </w:divBdr>
    </w:div>
    <w:div w:id="1012415714">
      <w:bodyDiv w:val="1"/>
      <w:marLeft w:val="0"/>
      <w:marRight w:val="0"/>
      <w:marTop w:val="0"/>
      <w:marBottom w:val="0"/>
      <w:divBdr>
        <w:top w:val="none" w:sz="0" w:space="0" w:color="auto"/>
        <w:left w:val="none" w:sz="0" w:space="0" w:color="auto"/>
        <w:bottom w:val="none" w:sz="0" w:space="0" w:color="auto"/>
        <w:right w:val="none" w:sz="0" w:space="0" w:color="auto"/>
      </w:divBdr>
    </w:div>
    <w:div w:id="1015695590">
      <w:bodyDiv w:val="1"/>
      <w:marLeft w:val="0"/>
      <w:marRight w:val="0"/>
      <w:marTop w:val="0"/>
      <w:marBottom w:val="0"/>
      <w:divBdr>
        <w:top w:val="none" w:sz="0" w:space="0" w:color="auto"/>
        <w:left w:val="none" w:sz="0" w:space="0" w:color="auto"/>
        <w:bottom w:val="none" w:sz="0" w:space="0" w:color="auto"/>
        <w:right w:val="none" w:sz="0" w:space="0" w:color="auto"/>
      </w:divBdr>
    </w:div>
    <w:div w:id="1019350870">
      <w:bodyDiv w:val="1"/>
      <w:marLeft w:val="0"/>
      <w:marRight w:val="0"/>
      <w:marTop w:val="0"/>
      <w:marBottom w:val="0"/>
      <w:divBdr>
        <w:top w:val="none" w:sz="0" w:space="0" w:color="auto"/>
        <w:left w:val="none" w:sz="0" w:space="0" w:color="auto"/>
        <w:bottom w:val="none" w:sz="0" w:space="0" w:color="auto"/>
        <w:right w:val="none" w:sz="0" w:space="0" w:color="auto"/>
      </w:divBdr>
    </w:div>
    <w:div w:id="1020012430">
      <w:bodyDiv w:val="1"/>
      <w:marLeft w:val="0"/>
      <w:marRight w:val="0"/>
      <w:marTop w:val="0"/>
      <w:marBottom w:val="0"/>
      <w:divBdr>
        <w:top w:val="none" w:sz="0" w:space="0" w:color="auto"/>
        <w:left w:val="none" w:sz="0" w:space="0" w:color="auto"/>
        <w:bottom w:val="none" w:sz="0" w:space="0" w:color="auto"/>
        <w:right w:val="none" w:sz="0" w:space="0" w:color="auto"/>
      </w:divBdr>
    </w:div>
    <w:div w:id="1022128511">
      <w:bodyDiv w:val="1"/>
      <w:marLeft w:val="0"/>
      <w:marRight w:val="0"/>
      <w:marTop w:val="0"/>
      <w:marBottom w:val="0"/>
      <w:divBdr>
        <w:top w:val="none" w:sz="0" w:space="0" w:color="auto"/>
        <w:left w:val="none" w:sz="0" w:space="0" w:color="auto"/>
        <w:bottom w:val="none" w:sz="0" w:space="0" w:color="auto"/>
        <w:right w:val="none" w:sz="0" w:space="0" w:color="auto"/>
      </w:divBdr>
    </w:div>
    <w:div w:id="1033724876">
      <w:bodyDiv w:val="1"/>
      <w:marLeft w:val="0"/>
      <w:marRight w:val="0"/>
      <w:marTop w:val="0"/>
      <w:marBottom w:val="0"/>
      <w:divBdr>
        <w:top w:val="none" w:sz="0" w:space="0" w:color="auto"/>
        <w:left w:val="none" w:sz="0" w:space="0" w:color="auto"/>
        <w:bottom w:val="none" w:sz="0" w:space="0" w:color="auto"/>
        <w:right w:val="none" w:sz="0" w:space="0" w:color="auto"/>
      </w:divBdr>
    </w:div>
    <w:div w:id="1037663322">
      <w:bodyDiv w:val="1"/>
      <w:marLeft w:val="0"/>
      <w:marRight w:val="0"/>
      <w:marTop w:val="0"/>
      <w:marBottom w:val="0"/>
      <w:divBdr>
        <w:top w:val="none" w:sz="0" w:space="0" w:color="auto"/>
        <w:left w:val="none" w:sz="0" w:space="0" w:color="auto"/>
        <w:bottom w:val="none" w:sz="0" w:space="0" w:color="auto"/>
        <w:right w:val="none" w:sz="0" w:space="0" w:color="auto"/>
      </w:divBdr>
    </w:div>
    <w:div w:id="1040593879">
      <w:bodyDiv w:val="1"/>
      <w:marLeft w:val="0"/>
      <w:marRight w:val="0"/>
      <w:marTop w:val="0"/>
      <w:marBottom w:val="0"/>
      <w:divBdr>
        <w:top w:val="none" w:sz="0" w:space="0" w:color="auto"/>
        <w:left w:val="none" w:sz="0" w:space="0" w:color="auto"/>
        <w:bottom w:val="none" w:sz="0" w:space="0" w:color="auto"/>
        <w:right w:val="none" w:sz="0" w:space="0" w:color="auto"/>
      </w:divBdr>
    </w:div>
    <w:div w:id="1042559358">
      <w:bodyDiv w:val="1"/>
      <w:marLeft w:val="0"/>
      <w:marRight w:val="0"/>
      <w:marTop w:val="0"/>
      <w:marBottom w:val="0"/>
      <w:divBdr>
        <w:top w:val="none" w:sz="0" w:space="0" w:color="auto"/>
        <w:left w:val="none" w:sz="0" w:space="0" w:color="auto"/>
        <w:bottom w:val="none" w:sz="0" w:space="0" w:color="auto"/>
        <w:right w:val="none" w:sz="0" w:space="0" w:color="auto"/>
      </w:divBdr>
    </w:div>
    <w:div w:id="1043793996">
      <w:bodyDiv w:val="1"/>
      <w:marLeft w:val="0"/>
      <w:marRight w:val="0"/>
      <w:marTop w:val="0"/>
      <w:marBottom w:val="0"/>
      <w:divBdr>
        <w:top w:val="none" w:sz="0" w:space="0" w:color="auto"/>
        <w:left w:val="none" w:sz="0" w:space="0" w:color="auto"/>
        <w:bottom w:val="none" w:sz="0" w:space="0" w:color="auto"/>
        <w:right w:val="none" w:sz="0" w:space="0" w:color="auto"/>
      </w:divBdr>
    </w:div>
    <w:div w:id="1059283762">
      <w:bodyDiv w:val="1"/>
      <w:marLeft w:val="0"/>
      <w:marRight w:val="0"/>
      <w:marTop w:val="0"/>
      <w:marBottom w:val="0"/>
      <w:divBdr>
        <w:top w:val="none" w:sz="0" w:space="0" w:color="auto"/>
        <w:left w:val="none" w:sz="0" w:space="0" w:color="auto"/>
        <w:bottom w:val="none" w:sz="0" w:space="0" w:color="auto"/>
        <w:right w:val="none" w:sz="0" w:space="0" w:color="auto"/>
      </w:divBdr>
    </w:div>
    <w:div w:id="1065178633">
      <w:bodyDiv w:val="1"/>
      <w:marLeft w:val="0"/>
      <w:marRight w:val="0"/>
      <w:marTop w:val="0"/>
      <w:marBottom w:val="0"/>
      <w:divBdr>
        <w:top w:val="none" w:sz="0" w:space="0" w:color="auto"/>
        <w:left w:val="none" w:sz="0" w:space="0" w:color="auto"/>
        <w:bottom w:val="none" w:sz="0" w:space="0" w:color="auto"/>
        <w:right w:val="none" w:sz="0" w:space="0" w:color="auto"/>
      </w:divBdr>
    </w:div>
    <w:div w:id="1068580132">
      <w:bodyDiv w:val="1"/>
      <w:marLeft w:val="0"/>
      <w:marRight w:val="0"/>
      <w:marTop w:val="0"/>
      <w:marBottom w:val="0"/>
      <w:divBdr>
        <w:top w:val="none" w:sz="0" w:space="0" w:color="auto"/>
        <w:left w:val="none" w:sz="0" w:space="0" w:color="auto"/>
        <w:bottom w:val="none" w:sz="0" w:space="0" w:color="auto"/>
        <w:right w:val="none" w:sz="0" w:space="0" w:color="auto"/>
      </w:divBdr>
    </w:div>
    <w:div w:id="1081870151">
      <w:bodyDiv w:val="1"/>
      <w:marLeft w:val="0"/>
      <w:marRight w:val="0"/>
      <w:marTop w:val="0"/>
      <w:marBottom w:val="0"/>
      <w:divBdr>
        <w:top w:val="none" w:sz="0" w:space="0" w:color="auto"/>
        <w:left w:val="none" w:sz="0" w:space="0" w:color="auto"/>
        <w:bottom w:val="none" w:sz="0" w:space="0" w:color="auto"/>
        <w:right w:val="none" w:sz="0" w:space="0" w:color="auto"/>
      </w:divBdr>
    </w:div>
    <w:div w:id="1090270715">
      <w:bodyDiv w:val="1"/>
      <w:marLeft w:val="0"/>
      <w:marRight w:val="0"/>
      <w:marTop w:val="0"/>
      <w:marBottom w:val="0"/>
      <w:divBdr>
        <w:top w:val="none" w:sz="0" w:space="0" w:color="auto"/>
        <w:left w:val="none" w:sz="0" w:space="0" w:color="auto"/>
        <w:bottom w:val="none" w:sz="0" w:space="0" w:color="auto"/>
        <w:right w:val="none" w:sz="0" w:space="0" w:color="auto"/>
      </w:divBdr>
    </w:div>
    <w:div w:id="1110122970">
      <w:bodyDiv w:val="1"/>
      <w:marLeft w:val="0"/>
      <w:marRight w:val="0"/>
      <w:marTop w:val="0"/>
      <w:marBottom w:val="0"/>
      <w:divBdr>
        <w:top w:val="none" w:sz="0" w:space="0" w:color="auto"/>
        <w:left w:val="none" w:sz="0" w:space="0" w:color="auto"/>
        <w:bottom w:val="none" w:sz="0" w:space="0" w:color="auto"/>
        <w:right w:val="none" w:sz="0" w:space="0" w:color="auto"/>
      </w:divBdr>
    </w:div>
    <w:div w:id="1125539829">
      <w:bodyDiv w:val="1"/>
      <w:marLeft w:val="0"/>
      <w:marRight w:val="0"/>
      <w:marTop w:val="0"/>
      <w:marBottom w:val="0"/>
      <w:divBdr>
        <w:top w:val="none" w:sz="0" w:space="0" w:color="auto"/>
        <w:left w:val="none" w:sz="0" w:space="0" w:color="auto"/>
        <w:bottom w:val="none" w:sz="0" w:space="0" w:color="auto"/>
        <w:right w:val="none" w:sz="0" w:space="0" w:color="auto"/>
      </w:divBdr>
    </w:div>
    <w:div w:id="1138110460">
      <w:bodyDiv w:val="1"/>
      <w:marLeft w:val="0"/>
      <w:marRight w:val="0"/>
      <w:marTop w:val="0"/>
      <w:marBottom w:val="0"/>
      <w:divBdr>
        <w:top w:val="none" w:sz="0" w:space="0" w:color="auto"/>
        <w:left w:val="none" w:sz="0" w:space="0" w:color="auto"/>
        <w:bottom w:val="none" w:sz="0" w:space="0" w:color="auto"/>
        <w:right w:val="none" w:sz="0" w:space="0" w:color="auto"/>
      </w:divBdr>
    </w:div>
    <w:div w:id="1141579058">
      <w:bodyDiv w:val="1"/>
      <w:marLeft w:val="0"/>
      <w:marRight w:val="0"/>
      <w:marTop w:val="0"/>
      <w:marBottom w:val="0"/>
      <w:divBdr>
        <w:top w:val="none" w:sz="0" w:space="0" w:color="auto"/>
        <w:left w:val="none" w:sz="0" w:space="0" w:color="auto"/>
        <w:bottom w:val="none" w:sz="0" w:space="0" w:color="auto"/>
        <w:right w:val="none" w:sz="0" w:space="0" w:color="auto"/>
      </w:divBdr>
    </w:div>
    <w:div w:id="1146122213">
      <w:bodyDiv w:val="1"/>
      <w:marLeft w:val="0"/>
      <w:marRight w:val="0"/>
      <w:marTop w:val="0"/>
      <w:marBottom w:val="0"/>
      <w:divBdr>
        <w:top w:val="none" w:sz="0" w:space="0" w:color="auto"/>
        <w:left w:val="none" w:sz="0" w:space="0" w:color="auto"/>
        <w:bottom w:val="none" w:sz="0" w:space="0" w:color="auto"/>
        <w:right w:val="none" w:sz="0" w:space="0" w:color="auto"/>
      </w:divBdr>
    </w:div>
    <w:div w:id="1159464541">
      <w:bodyDiv w:val="1"/>
      <w:marLeft w:val="0"/>
      <w:marRight w:val="0"/>
      <w:marTop w:val="0"/>
      <w:marBottom w:val="0"/>
      <w:divBdr>
        <w:top w:val="none" w:sz="0" w:space="0" w:color="auto"/>
        <w:left w:val="none" w:sz="0" w:space="0" w:color="auto"/>
        <w:bottom w:val="none" w:sz="0" w:space="0" w:color="auto"/>
        <w:right w:val="none" w:sz="0" w:space="0" w:color="auto"/>
      </w:divBdr>
    </w:div>
    <w:div w:id="1162045376">
      <w:bodyDiv w:val="1"/>
      <w:marLeft w:val="0"/>
      <w:marRight w:val="0"/>
      <w:marTop w:val="0"/>
      <w:marBottom w:val="0"/>
      <w:divBdr>
        <w:top w:val="none" w:sz="0" w:space="0" w:color="auto"/>
        <w:left w:val="none" w:sz="0" w:space="0" w:color="auto"/>
        <w:bottom w:val="none" w:sz="0" w:space="0" w:color="auto"/>
        <w:right w:val="none" w:sz="0" w:space="0" w:color="auto"/>
      </w:divBdr>
    </w:div>
    <w:div w:id="1164585374">
      <w:bodyDiv w:val="1"/>
      <w:marLeft w:val="0"/>
      <w:marRight w:val="0"/>
      <w:marTop w:val="0"/>
      <w:marBottom w:val="0"/>
      <w:divBdr>
        <w:top w:val="none" w:sz="0" w:space="0" w:color="auto"/>
        <w:left w:val="none" w:sz="0" w:space="0" w:color="auto"/>
        <w:bottom w:val="none" w:sz="0" w:space="0" w:color="auto"/>
        <w:right w:val="none" w:sz="0" w:space="0" w:color="auto"/>
      </w:divBdr>
    </w:div>
    <w:div w:id="1204098858">
      <w:bodyDiv w:val="1"/>
      <w:marLeft w:val="0"/>
      <w:marRight w:val="0"/>
      <w:marTop w:val="0"/>
      <w:marBottom w:val="0"/>
      <w:divBdr>
        <w:top w:val="none" w:sz="0" w:space="0" w:color="auto"/>
        <w:left w:val="none" w:sz="0" w:space="0" w:color="auto"/>
        <w:bottom w:val="none" w:sz="0" w:space="0" w:color="auto"/>
        <w:right w:val="none" w:sz="0" w:space="0" w:color="auto"/>
      </w:divBdr>
    </w:div>
    <w:div w:id="1210721274">
      <w:bodyDiv w:val="1"/>
      <w:marLeft w:val="0"/>
      <w:marRight w:val="0"/>
      <w:marTop w:val="0"/>
      <w:marBottom w:val="0"/>
      <w:divBdr>
        <w:top w:val="none" w:sz="0" w:space="0" w:color="auto"/>
        <w:left w:val="none" w:sz="0" w:space="0" w:color="auto"/>
        <w:bottom w:val="none" w:sz="0" w:space="0" w:color="auto"/>
        <w:right w:val="none" w:sz="0" w:space="0" w:color="auto"/>
      </w:divBdr>
    </w:div>
    <w:div w:id="1229460882">
      <w:bodyDiv w:val="1"/>
      <w:marLeft w:val="0"/>
      <w:marRight w:val="0"/>
      <w:marTop w:val="0"/>
      <w:marBottom w:val="0"/>
      <w:divBdr>
        <w:top w:val="none" w:sz="0" w:space="0" w:color="auto"/>
        <w:left w:val="none" w:sz="0" w:space="0" w:color="auto"/>
        <w:bottom w:val="none" w:sz="0" w:space="0" w:color="auto"/>
        <w:right w:val="none" w:sz="0" w:space="0" w:color="auto"/>
      </w:divBdr>
    </w:div>
    <w:div w:id="1231231172">
      <w:bodyDiv w:val="1"/>
      <w:marLeft w:val="0"/>
      <w:marRight w:val="0"/>
      <w:marTop w:val="0"/>
      <w:marBottom w:val="0"/>
      <w:divBdr>
        <w:top w:val="none" w:sz="0" w:space="0" w:color="auto"/>
        <w:left w:val="none" w:sz="0" w:space="0" w:color="auto"/>
        <w:bottom w:val="none" w:sz="0" w:space="0" w:color="auto"/>
        <w:right w:val="none" w:sz="0" w:space="0" w:color="auto"/>
      </w:divBdr>
    </w:div>
    <w:div w:id="1255279769">
      <w:bodyDiv w:val="1"/>
      <w:marLeft w:val="0"/>
      <w:marRight w:val="0"/>
      <w:marTop w:val="0"/>
      <w:marBottom w:val="0"/>
      <w:divBdr>
        <w:top w:val="none" w:sz="0" w:space="0" w:color="auto"/>
        <w:left w:val="none" w:sz="0" w:space="0" w:color="auto"/>
        <w:bottom w:val="none" w:sz="0" w:space="0" w:color="auto"/>
        <w:right w:val="none" w:sz="0" w:space="0" w:color="auto"/>
      </w:divBdr>
    </w:div>
    <w:div w:id="1281231122">
      <w:bodyDiv w:val="1"/>
      <w:marLeft w:val="0"/>
      <w:marRight w:val="0"/>
      <w:marTop w:val="0"/>
      <w:marBottom w:val="0"/>
      <w:divBdr>
        <w:top w:val="none" w:sz="0" w:space="0" w:color="auto"/>
        <w:left w:val="none" w:sz="0" w:space="0" w:color="auto"/>
        <w:bottom w:val="none" w:sz="0" w:space="0" w:color="auto"/>
        <w:right w:val="none" w:sz="0" w:space="0" w:color="auto"/>
      </w:divBdr>
    </w:div>
    <w:div w:id="1284773412">
      <w:bodyDiv w:val="1"/>
      <w:marLeft w:val="0"/>
      <w:marRight w:val="0"/>
      <w:marTop w:val="0"/>
      <w:marBottom w:val="0"/>
      <w:divBdr>
        <w:top w:val="none" w:sz="0" w:space="0" w:color="auto"/>
        <w:left w:val="none" w:sz="0" w:space="0" w:color="auto"/>
        <w:bottom w:val="none" w:sz="0" w:space="0" w:color="auto"/>
        <w:right w:val="none" w:sz="0" w:space="0" w:color="auto"/>
      </w:divBdr>
    </w:div>
    <w:div w:id="1299192066">
      <w:bodyDiv w:val="1"/>
      <w:marLeft w:val="0"/>
      <w:marRight w:val="0"/>
      <w:marTop w:val="0"/>
      <w:marBottom w:val="0"/>
      <w:divBdr>
        <w:top w:val="none" w:sz="0" w:space="0" w:color="auto"/>
        <w:left w:val="none" w:sz="0" w:space="0" w:color="auto"/>
        <w:bottom w:val="none" w:sz="0" w:space="0" w:color="auto"/>
        <w:right w:val="none" w:sz="0" w:space="0" w:color="auto"/>
      </w:divBdr>
    </w:div>
    <w:div w:id="1311246163">
      <w:bodyDiv w:val="1"/>
      <w:marLeft w:val="0"/>
      <w:marRight w:val="0"/>
      <w:marTop w:val="0"/>
      <w:marBottom w:val="0"/>
      <w:divBdr>
        <w:top w:val="none" w:sz="0" w:space="0" w:color="auto"/>
        <w:left w:val="none" w:sz="0" w:space="0" w:color="auto"/>
        <w:bottom w:val="none" w:sz="0" w:space="0" w:color="auto"/>
        <w:right w:val="none" w:sz="0" w:space="0" w:color="auto"/>
      </w:divBdr>
    </w:div>
    <w:div w:id="1331174146">
      <w:bodyDiv w:val="1"/>
      <w:marLeft w:val="0"/>
      <w:marRight w:val="0"/>
      <w:marTop w:val="0"/>
      <w:marBottom w:val="0"/>
      <w:divBdr>
        <w:top w:val="none" w:sz="0" w:space="0" w:color="auto"/>
        <w:left w:val="none" w:sz="0" w:space="0" w:color="auto"/>
        <w:bottom w:val="none" w:sz="0" w:space="0" w:color="auto"/>
        <w:right w:val="none" w:sz="0" w:space="0" w:color="auto"/>
      </w:divBdr>
    </w:div>
    <w:div w:id="1347440527">
      <w:bodyDiv w:val="1"/>
      <w:marLeft w:val="0"/>
      <w:marRight w:val="0"/>
      <w:marTop w:val="0"/>
      <w:marBottom w:val="0"/>
      <w:divBdr>
        <w:top w:val="none" w:sz="0" w:space="0" w:color="auto"/>
        <w:left w:val="none" w:sz="0" w:space="0" w:color="auto"/>
        <w:bottom w:val="none" w:sz="0" w:space="0" w:color="auto"/>
        <w:right w:val="none" w:sz="0" w:space="0" w:color="auto"/>
      </w:divBdr>
    </w:div>
    <w:div w:id="1351227034">
      <w:bodyDiv w:val="1"/>
      <w:marLeft w:val="0"/>
      <w:marRight w:val="0"/>
      <w:marTop w:val="0"/>
      <w:marBottom w:val="0"/>
      <w:divBdr>
        <w:top w:val="none" w:sz="0" w:space="0" w:color="auto"/>
        <w:left w:val="none" w:sz="0" w:space="0" w:color="auto"/>
        <w:bottom w:val="none" w:sz="0" w:space="0" w:color="auto"/>
        <w:right w:val="none" w:sz="0" w:space="0" w:color="auto"/>
      </w:divBdr>
    </w:div>
    <w:div w:id="1354917061">
      <w:bodyDiv w:val="1"/>
      <w:marLeft w:val="0"/>
      <w:marRight w:val="0"/>
      <w:marTop w:val="0"/>
      <w:marBottom w:val="0"/>
      <w:divBdr>
        <w:top w:val="none" w:sz="0" w:space="0" w:color="auto"/>
        <w:left w:val="none" w:sz="0" w:space="0" w:color="auto"/>
        <w:bottom w:val="none" w:sz="0" w:space="0" w:color="auto"/>
        <w:right w:val="none" w:sz="0" w:space="0" w:color="auto"/>
      </w:divBdr>
    </w:div>
    <w:div w:id="1368215947">
      <w:bodyDiv w:val="1"/>
      <w:marLeft w:val="0"/>
      <w:marRight w:val="0"/>
      <w:marTop w:val="0"/>
      <w:marBottom w:val="0"/>
      <w:divBdr>
        <w:top w:val="none" w:sz="0" w:space="0" w:color="auto"/>
        <w:left w:val="none" w:sz="0" w:space="0" w:color="auto"/>
        <w:bottom w:val="none" w:sz="0" w:space="0" w:color="auto"/>
        <w:right w:val="none" w:sz="0" w:space="0" w:color="auto"/>
      </w:divBdr>
    </w:div>
    <w:div w:id="1369910084">
      <w:bodyDiv w:val="1"/>
      <w:marLeft w:val="0"/>
      <w:marRight w:val="0"/>
      <w:marTop w:val="0"/>
      <w:marBottom w:val="0"/>
      <w:divBdr>
        <w:top w:val="none" w:sz="0" w:space="0" w:color="auto"/>
        <w:left w:val="none" w:sz="0" w:space="0" w:color="auto"/>
        <w:bottom w:val="none" w:sz="0" w:space="0" w:color="auto"/>
        <w:right w:val="none" w:sz="0" w:space="0" w:color="auto"/>
      </w:divBdr>
    </w:div>
    <w:div w:id="1371606336">
      <w:bodyDiv w:val="1"/>
      <w:marLeft w:val="0"/>
      <w:marRight w:val="0"/>
      <w:marTop w:val="0"/>
      <w:marBottom w:val="0"/>
      <w:divBdr>
        <w:top w:val="none" w:sz="0" w:space="0" w:color="auto"/>
        <w:left w:val="none" w:sz="0" w:space="0" w:color="auto"/>
        <w:bottom w:val="none" w:sz="0" w:space="0" w:color="auto"/>
        <w:right w:val="none" w:sz="0" w:space="0" w:color="auto"/>
      </w:divBdr>
    </w:div>
    <w:div w:id="1395466413">
      <w:bodyDiv w:val="1"/>
      <w:marLeft w:val="0"/>
      <w:marRight w:val="0"/>
      <w:marTop w:val="0"/>
      <w:marBottom w:val="0"/>
      <w:divBdr>
        <w:top w:val="none" w:sz="0" w:space="0" w:color="auto"/>
        <w:left w:val="none" w:sz="0" w:space="0" w:color="auto"/>
        <w:bottom w:val="none" w:sz="0" w:space="0" w:color="auto"/>
        <w:right w:val="none" w:sz="0" w:space="0" w:color="auto"/>
      </w:divBdr>
    </w:div>
    <w:div w:id="1399208231">
      <w:bodyDiv w:val="1"/>
      <w:marLeft w:val="0"/>
      <w:marRight w:val="0"/>
      <w:marTop w:val="0"/>
      <w:marBottom w:val="0"/>
      <w:divBdr>
        <w:top w:val="none" w:sz="0" w:space="0" w:color="auto"/>
        <w:left w:val="none" w:sz="0" w:space="0" w:color="auto"/>
        <w:bottom w:val="none" w:sz="0" w:space="0" w:color="auto"/>
        <w:right w:val="none" w:sz="0" w:space="0" w:color="auto"/>
      </w:divBdr>
    </w:div>
    <w:div w:id="1409301907">
      <w:bodyDiv w:val="1"/>
      <w:marLeft w:val="0"/>
      <w:marRight w:val="0"/>
      <w:marTop w:val="0"/>
      <w:marBottom w:val="0"/>
      <w:divBdr>
        <w:top w:val="none" w:sz="0" w:space="0" w:color="auto"/>
        <w:left w:val="none" w:sz="0" w:space="0" w:color="auto"/>
        <w:bottom w:val="none" w:sz="0" w:space="0" w:color="auto"/>
        <w:right w:val="none" w:sz="0" w:space="0" w:color="auto"/>
      </w:divBdr>
    </w:div>
    <w:div w:id="1410348293">
      <w:bodyDiv w:val="1"/>
      <w:marLeft w:val="0"/>
      <w:marRight w:val="0"/>
      <w:marTop w:val="0"/>
      <w:marBottom w:val="0"/>
      <w:divBdr>
        <w:top w:val="none" w:sz="0" w:space="0" w:color="auto"/>
        <w:left w:val="none" w:sz="0" w:space="0" w:color="auto"/>
        <w:bottom w:val="none" w:sz="0" w:space="0" w:color="auto"/>
        <w:right w:val="none" w:sz="0" w:space="0" w:color="auto"/>
      </w:divBdr>
    </w:div>
    <w:div w:id="1412970244">
      <w:bodyDiv w:val="1"/>
      <w:marLeft w:val="0"/>
      <w:marRight w:val="0"/>
      <w:marTop w:val="0"/>
      <w:marBottom w:val="0"/>
      <w:divBdr>
        <w:top w:val="none" w:sz="0" w:space="0" w:color="auto"/>
        <w:left w:val="none" w:sz="0" w:space="0" w:color="auto"/>
        <w:bottom w:val="none" w:sz="0" w:space="0" w:color="auto"/>
        <w:right w:val="none" w:sz="0" w:space="0" w:color="auto"/>
      </w:divBdr>
    </w:div>
    <w:div w:id="1418939192">
      <w:bodyDiv w:val="1"/>
      <w:marLeft w:val="0"/>
      <w:marRight w:val="0"/>
      <w:marTop w:val="0"/>
      <w:marBottom w:val="0"/>
      <w:divBdr>
        <w:top w:val="none" w:sz="0" w:space="0" w:color="auto"/>
        <w:left w:val="none" w:sz="0" w:space="0" w:color="auto"/>
        <w:bottom w:val="none" w:sz="0" w:space="0" w:color="auto"/>
        <w:right w:val="none" w:sz="0" w:space="0" w:color="auto"/>
      </w:divBdr>
    </w:div>
    <w:div w:id="1443762572">
      <w:bodyDiv w:val="1"/>
      <w:marLeft w:val="0"/>
      <w:marRight w:val="0"/>
      <w:marTop w:val="0"/>
      <w:marBottom w:val="0"/>
      <w:divBdr>
        <w:top w:val="none" w:sz="0" w:space="0" w:color="auto"/>
        <w:left w:val="none" w:sz="0" w:space="0" w:color="auto"/>
        <w:bottom w:val="none" w:sz="0" w:space="0" w:color="auto"/>
        <w:right w:val="none" w:sz="0" w:space="0" w:color="auto"/>
      </w:divBdr>
    </w:div>
    <w:div w:id="1468359410">
      <w:bodyDiv w:val="1"/>
      <w:marLeft w:val="0"/>
      <w:marRight w:val="0"/>
      <w:marTop w:val="0"/>
      <w:marBottom w:val="0"/>
      <w:divBdr>
        <w:top w:val="none" w:sz="0" w:space="0" w:color="auto"/>
        <w:left w:val="none" w:sz="0" w:space="0" w:color="auto"/>
        <w:bottom w:val="none" w:sz="0" w:space="0" w:color="auto"/>
        <w:right w:val="none" w:sz="0" w:space="0" w:color="auto"/>
      </w:divBdr>
    </w:div>
    <w:div w:id="1473477531">
      <w:bodyDiv w:val="1"/>
      <w:marLeft w:val="0"/>
      <w:marRight w:val="0"/>
      <w:marTop w:val="0"/>
      <w:marBottom w:val="0"/>
      <w:divBdr>
        <w:top w:val="none" w:sz="0" w:space="0" w:color="auto"/>
        <w:left w:val="none" w:sz="0" w:space="0" w:color="auto"/>
        <w:bottom w:val="none" w:sz="0" w:space="0" w:color="auto"/>
        <w:right w:val="none" w:sz="0" w:space="0" w:color="auto"/>
      </w:divBdr>
    </w:div>
    <w:div w:id="1474178870">
      <w:bodyDiv w:val="1"/>
      <w:marLeft w:val="0"/>
      <w:marRight w:val="0"/>
      <w:marTop w:val="0"/>
      <w:marBottom w:val="0"/>
      <w:divBdr>
        <w:top w:val="none" w:sz="0" w:space="0" w:color="auto"/>
        <w:left w:val="none" w:sz="0" w:space="0" w:color="auto"/>
        <w:bottom w:val="none" w:sz="0" w:space="0" w:color="auto"/>
        <w:right w:val="none" w:sz="0" w:space="0" w:color="auto"/>
      </w:divBdr>
    </w:div>
    <w:div w:id="1474978744">
      <w:bodyDiv w:val="1"/>
      <w:marLeft w:val="0"/>
      <w:marRight w:val="0"/>
      <w:marTop w:val="0"/>
      <w:marBottom w:val="0"/>
      <w:divBdr>
        <w:top w:val="none" w:sz="0" w:space="0" w:color="auto"/>
        <w:left w:val="none" w:sz="0" w:space="0" w:color="auto"/>
        <w:bottom w:val="none" w:sz="0" w:space="0" w:color="auto"/>
        <w:right w:val="none" w:sz="0" w:space="0" w:color="auto"/>
      </w:divBdr>
    </w:div>
    <w:div w:id="1477145359">
      <w:bodyDiv w:val="1"/>
      <w:marLeft w:val="0"/>
      <w:marRight w:val="0"/>
      <w:marTop w:val="0"/>
      <w:marBottom w:val="0"/>
      <w:divBdr>
        <w:top w:val="none" w:sz="0" w:space="0" w:color="auto"/>
        <w:left w:val="none" w:sz="0" w:space="0" w:color="auto"/>
        <w:bottom w:val="none" w:sz="0" w:space="0" w:color="auto"/>
        <w:right w:val="none" w:sz="0" w:space="0" w:color="auto"/>
      </w:divBdr>
    </w:div>
    <w:div w:id="1485243242">
      <w:bodyDiv w:val="1"/>
      <w:marLeft w:val="0"/>
      <w:marRight w:val="0"/>
      <w:marTop w:val="0"/>
      <w:marBottom w:val="0"/>
      <w:divBdr>
        <w:top w:val="none" w:sz="0" w:space="0" w:color="auto"/>
        <w:left w:val="none" w:sz="0" w:space="0" w:color="auto"/>
        <w:bottom w:val="none" w:sz="0" w:space="0" w:color="auto"/>
        <w:right w:val="none" w:sz="0" w:space="0" w:color="auto"/>
      </w:divBdr>
    </w:div>
    <w:div w:id="1527790653">
      <w:bodyDiv w:val="1"/>
      <w:marLeft w:val="0"/>
      <w:marRight w:val="0"/>
      <w:marTop w:val="0"/>
      <w:marBottom w:val="0"/>
      <w:divBdr>
        <w:top w:val="none" w:sz="0" w:space="0" w:color="auto"/>
        <w:left w:val="none" w:sz="0" w:space="0" w:color="auto"/>
        <w:bottom w:val="none" w:sz="0" w:space="0" w:color="auto"/>
        <w:right w:val="none" w:sz="0" w:space="0" w:color="auto"/>
      </w:divBdr>
    </w:div>
    <w:div w:id="1538352448">
      <w:bodyDiv w:val="1"/>
      <w:marLeft w:val="0"/>
      <w:marRight w:val="0"/>
      <w:marTop w:val="0"/>
      <w:marBottom w:val="0"/>
      <w:divBdr>
        <w:top w:val="none" w:sz="0" w:space="0" w:color="auto"/>
        <w:left w:val="none" w:sz="0" w:space="0" w:color="auto"/>
        <w:bottom w:val="none" w:sz="0" w:space="0" w:color="auto"/>
        <w:right w:val="none" w:sz="0" w:space="0" w:color="auto"/>
      </w:divBdr>
    </w:div>
    <w:div w:id="1542865842">
      <w:bodyDiv w:val="1"/>
      <w:marLeft w:val="0"/>
      <w:marRight w:val="0"/>
      <w:marTop w:val="0"/>
      <w:marBottom w:val="0"/>
      <w:divBdr>
        <w:top w:val="none" w:sz="0" w:space="0" w:color="auto"/>
        <w:left w:val="none" w:sz="0" w:space="0" w:color="auto"/>
        <w:bottom w:val="none" w:sz="0" w:space="0" w:color="auto"/>
        <w:right w:val="none" w:sz="0" w:space="0" w:color="auto"/>
      </w:divBdr>
    </w:div>
    <w:div w:id="1555890659">
      <w:bodyDiv w:val="1"/>
      <w:marLeft w:val="0"/>
      <w:marRight w:val="0"/>
      <w:marTop w:val="0"/>
      <w:marBottom w:val="0"/>
      <w:divBdr>
        <w:top w:val="none" w:sz="0" w:space="0" w:color="auto"/>
        <w:left w:val="none" w:sz="0" w:space="0" w:color="auto"/>
        <w:bottom w:val="none" w:sz="0" w:space="0" w:color="auto"/>
        <w:right w:val="none" w:sz="0" w:space="0" w:color="auto"/>
      </w:divBdr>
    </w:div>
    <w:div w:id="1563826602">
      <w:bodyDiv w:val="1"/>
      <w:marLeft w:val="0"/>
      <w:marRight w:val="0"/>
      <w:marTop w:val="0"/>
      <w:marBottom w:val="0"/>
      <w:divBdr>
        <w:top w:val="none" w:sz="0" w:space="0" w:color="auto"/>
        <w:left w:val="none" w:sz="0" w:space="0" w:color="auto"/>
        <w:bottom w:val="none" w:sz="0" w:space="0" w:color="auto"/>
        <w:right w:val="none" w:sz="0" w:space="0" w:color="auto"/>
      </w:divBdr>
    </w:div>
    <w:div w:id="1565795623">
      <w:bodyDiv w:val="1"/>
      <w:marLeft w:val="0"/>
      <w:marRight w:val="0"/>
      <w:marTop w:val="0"/>
      <w:marBottom w:val="0"/>
      <w:divBdr>
        <w:top w:val="none" w:sz="0" w:space="0" w:color="auto"/>
        <w:left w:val="none" w:sz="0" w:space="0" w:color="auto"/>
        <w:bottom w:val="none" w:sz="0" w:space="0" w:color="auto"/>
        <w:right w:val="none" w:sz="0" w:space="0" w:color="auto"/>
      </w:divBdr>
    </w:div>
    <w:div w:id="1576281846">
      <w:bodyDiv w:val="1"/>
      <w:marLeft w:val="0"/>
      <w:marRight w:val="0"/>
      <w:marTop w:val="0"/>
      <w:marBottom w:val="0"/>
      <w:divBdr>
        <w:top w:val="none" w:sz="0" w:space="0" w:color="auto"/>
        <w:left w:val="none" w:sz="0" w:space="0" w:color="auto"/>
        <w:bottom w:val="none" w:sz="0" w:space="0" w:color="auto"/>
        <w:right w:val="none" w:sz="0" w:space="0" w:color="auto"/>
      </w:divBdr>
    </w:div>
    <w:div w:id="1579368580">
      <w:bodyDiv w:val="1"/>
      <w:marLeft w:val="0"/>
      <w:marRight w:val="0"/>
      <w:marTop w:val="0"/>
      <w:marBottom w:val="0"/>
      <w:divBdr>
        <w:top w:val="none" w:sz="0" w:space="0" w:color="auto"/>
        <w:left w:val="none" w:sz="0" w:space="0" w:color="auto"/>
        <w:bottom w:val="none" w:sz="0" w:space="0" w:color="auto"/>
        <w:right w:val="none" w:sz="0" w:space="0" w:color="auto"/>
      </w:divBdr>
    </w:div>
    <w:div w:id="1601641056">
      <w:bodyDiv w:val="1"/>
      <w:marLeft w:val="0"/>
      <w:marRight w:val="0"/>
      <w:marTop w:val="0"/>
      <w:marBottom w:val="0"/>
      <w:divBdr>
        <w:top w:val="none" w:sz="0" w:space="0" w:color="auto"/>
        <w:left w:val="none" w:sz="0" w:space="0" w:color="auto"/>
        <w:bottom w:val="none" w:sz="0" w:space="0" w:color="auto"/>
        <w:right w:val="none" w:sz="0" w:space="0" w:color="auto"/>
      </w:divBdr>
    </w:div>
    <w:div w:id="1603420153">
      <w:bodyDiv w:val="1"/>
      <w:marLeft w:val="0"/>
      <w:marRight w:val="0"/>
      <w:marTop w:val="0"/>
      <w:marBottom w:val="0"/>
      <w:divBdr>
        <w:top w:val="none" w:sz="0" w:space="0" w:color="auto"/>
        <w:left w:val="none" w:sz="0" w:space="0" w:color="auto"/>
        <w:bottom w:val="none" w:sz="0" w:space="0" w:color="auto"/>
        <w:right w:val="none" w:sz="0" w:space="0" w:color="auto"/>
      </w:divBdr>
    </w:div>
    <w:div w:id="1603955809">
      <w:bodyDiv w:val="1"/>
      <w:marLeft w:val="0"/>
      <w:marRight w:val="0"/>
      <w:marTop w:val="0"/>
      <w:marBottom w:val="0"/>
      <w:divBdr>
        <w:top w:val="none" w:sz="0" w:space="0" w:color="auto"/>
        <w:left w:val="none" w:sz="0" w:space="0" w:color="auto"/>
        <w:bottom w:val="none" w:sz="0" w:space="0" w:color="auto"/>
        <w:right w:val="none" w:sz="0" w:space="0" w:color="auto"/>
      </w:divBdr>
    </w:div>
    <w:div w:id="1625425707">
      <w:bodyDiv w:val="1"/>
      <w:marLeft w:val="0"/>
      <w:marRight w:val="0"/>
      <w:marTop w:val="0"/>
      <w:marBottom w:val="0"/>
      <w:divBdr>
        <w:top w:val="none" w:sz="0" w:space="0" w:color="auto"/>
        <w:left w:val="none" w:sz="0" w:space="0" w:color="auto"/>
        <w:bottom w:val="none" w:sz="0" w:space="0" w:color="auto"/>
        <w:right w:val="none" w:sz="0" w:space="0" w:color="auto"/>
      </w:divBdr>
    </w:div>
    <w:div w:id="1627854741">
      <w:bodyDiv w:val="1"/>
      <w:marLeft w:val="0"/>
      <w:marRight w:val="0"/>
      <w:marTop w:val="0"/>
      <w:marBottom w:val="0"/>
      <w:divBdr>
        <w:top w:val="none" w:sz="0" w:space="0" w:color="auto"/>
        <w:left w:val="none" w:sz="0" w:space="0" w:color="auto"/>
        <w:bottom w:val="none" w:sz="0" w:space="0" w:color="auto"/>
        <w:right w:val="none" w:sz="0" w:space="0" w:color="auto"/>
      </w:divBdr>
    </w:div>
    <w:div w:id="1637369559">
      <w:bodyDiv w:val="1"/>
      <w:marLeft w:val="0"/>
      <w:marRight w:val="0"/>
      <w:marTop w:val="0"/>
      <w:marBottom w:val="0"/>
      <w:divBdr>
        <w:top w:val="none" w:sz="0" w:space="0" w:color="auto"/>
        <w:left w:val="none" w:sz="0" w:space="0" w:color="auto"/>
        <w:bottom w:val="none" w:sz="0" w:space="0" w:color="auto"/>
        <w:right w:val="none" w:sz="0" w:space="0" w:color="auto"/>
      </w:divBdr>
    </w:div>
    <w:div w:id="1652517822">
      <w:bodyDiv w:val="1"/>
      <w:marLeft w:val="0"/>
      <w:marRight w:val="0"/>
      <w:marTop w:val="0"/>
      <w:marBottom w:val="0"/>
      <w:divBdr>
        <w:top w:val="none" w:sz="0" w:space="0" w:color="auto"/>
        <w:left w:val="none" w:sz="0" w:space="0" w:color="auto"/>
        <w:bottom w:val="none" w:sz="0" w:space="0" w:color="auto"/>
        <w:right w:val="none" w:sz="0" w:space="0" w:color="auto"/>
      </w:divBdr>
    </w:div>
    <w:div w:id="1657997602">
      <w:bodyDiv w:val="1"/>
      <w:marLeft w:val="0"/>
      <w:marRight w:val="0"/>
      <w:marTop w:val="0"/>
      <w:marBottom w:val="0"/>
      <w:divBdr>
        <w:top w:val="none" w:sz="0" w:space="0" w:color="auto"/>
        <w:left w:val="none" w:sz="0" w:space="0" w:color="auto"/>
        <w:bottom w:val="none" w:sz="0" w:space="0" w:color="auto"/>
        <w:right w:val="none" w:sz="0" w:space="0" w:color="auto"/>
      </w:divBdr>
    </w:div>
    <w:div w:id="1683164159">
      <w:bodyDiv w:val="1"/>
      <w:marLeft w:val="0"/>
      <w:marRight w:val="0"/>
      <w:marTop w:val="0"/>
      <w:marBottom w:val="0"/>
      <w:divBdr>
        <w:top w:val="none" w:sz="0" w:space="0" w:color="auto"/>
        <w:left w:val="none" w:sz="0" w:space="0" w:color="auto"/>
        <w:bottom w:val="none" w:sz="0" w:space="0" w:color="auto"/>
        <w:right w:val="none" w:sz="0" w:space="0" w:color="auto"/>
      </w:divBdr>
    </w:div>
    <w:div w:id="1721320397">
      <w:bodyDiv w:val="1"/>
      <w:marLeft w:val="0"/>
      <w:marRight w:val="0"/>
      <w:marTop w:val="0"/>
      <w:marBottom w:val="0"/>
      <w:divBdr>
        <w:top w:val="none" w:sz="0" w:space="0" w:color="auto"/>
        <w:left w:val="none" w:sz="0" w:space="0" w:color="auto"/>
        <w:bottom w:val="none" w:sz="0" w:space="0" w:color="auto"/>
        <w:right w:val="none" w:sz="0" w:space="0" w:color="auto"/>
      </w:divBdr>
    </w:div>
    <w:div w:id="1737775222">
      <w:bodyDiv w:val="1"/>
      <w:marLeft w:val="0"/>
      <w:marRight w:val="0"/>
      <w:marTop w:val="0"/>
      <w:marBottom w:val="0"/>
      <w:divBdr>
        <w:top w:val="none" w:sz="0" w:space="0" w:color="auto"/>
        <w:left w:val="none" w:sz="0" w:space="0" w:color="auto"/>
        <w:bottom w:val="none" w:sz="0" w:space="0" w:color="auto"/>
        <w:right w:val="none" w:sz="0" w:space="0" w:color="auto"/>
      </w:divBdr>
    </w:div>
    <w:div w:id="1745881423">
      <w:bodyDiv w:val="1"/>
      <w:marLeft w:val="0"/>
      <w:marRight w:val="0"/>
      <w:marTop w:val="0"/>
      <w:marBottom w:val="0"/>
      <w:divBdr>
        <w:top w:val="none" w:sz="0" w:space="0" w:color="auto"/>
        <w:left w:val="none" w:sz="0" w:space="0" w:color="auto"/>
        <w:bottom w:val="none" w:sz="0" w:space="0" w:color="auto"/>
        <w:right w:val="none" w:sz="0" w:space="0" w:color="auto"/>
      </w:divBdr>
      <w:divsChild>
        <w:div w:id="1775589331">
          <w:marLeft w:val="0"/>
          <w:marRight w:val="0"/>
          <w:marTop w:val="0"/>
          <w:marBottom w:val="140"/>
          <w:divBdr>
            <w:top w:val="none" w:sz="0" w:space="0" w:color="auto"/>
            <w:left w:val="none" w:sz="0" w:space="0" w:color="auto"/>
            <w:bottom w:val="none" w:sz="0" w:space="0" w:color="auto"/>
            <w:right w:val="none" w:sz="0" w:space="0" w:color="auto"/>
          </w:divBdr>
        </w:div>
      </w:divsChild>
    </w:div>
    <w:div w:id="1775855811">
      <w:bodyDiv w:val="1"/>
      <w:marLeft w:val="0"/>
      <w:marRight w:val="0"/>
      <w:marTop w:val="0"/>
      <w:marBottom w:val="0"/>
      <w:divBdr>
        <w:top w:val="none" w:sz="0" w:space="0" w:color="auto"/>
        <w:left w:val="none" w:sz="0" w:space="0" w:color="auto"/>
        <w:bottom w:val="none" w:sz="0" w:space="0" w:color="auto"/>
        <w:right w:val="none" w:sz="0" w:space="0" w:color="auto"/>
      </w:divBdr>
    </w:div>
    <w:div w:id="1791319217">
      <w:bodyDiv w:val="1"/>
      <w:marLeft w:val="0"/>
      <w:marRight w:val="0"/>
      <w:marTop w:val="0"/>
      <w:marBottom w:val="0"/>
      <w:divBdr>
        <w:top w:val="none" w:sz="0" w:space="0" w:color="auto"/>
        <w:left w:val="none" w:sz="0" w:space="0" w:color="auto"/>
        <w:bottom w:val="none" w:sz="0" w:space="0" w:color="auto"/>
        <w:right w:val="none" w:sz="0" w:space="0" w:color="auto"/>
      </w:divBdr>
    </w:div>
    <w:div w:id="1803494601">
      <w:bodyDiv w:val="1"/>
      <w:marLeft w:val="0"/>
      <w:marRight w:val="0"/>
      <w:marTop w:val="0"/>
      <w:marBottom w:val="0"/>
      <w:divBdr>
        <w:top w:val="none" w:sz="0" w:space="0" w:color="auto"/>
        <w:left w:val="none" w:sz="0" w:space="0" w:color="auto"/>
        <w:bottom w:val="none" w:sz="0" w:space="0" w:color="auto"/>
        <w:right w:val="none" w:sz="0" w:space="0" w:color="auto"/>
      </w:divBdr>
    </w:div>
    <w:div w:id="1808089283">
      <w:bodyDiv w:val="1"/>
      <w:marLeft w:val="0"/>
      <w:marRight w:val="0"/>
      <w:marTop w:val="0"/>
      <w:marBottom w:val="0"/>
      <w:divBdr>
        <w:top w:val="none" w:sz="0" w:space="0" w:color="auto"/>
        <w:left w:val="none" w:sz="0" w:space="0" w:color="auto"/>
        <w:bottom w:val="none" w:sz="0" w:space="0" w:color="auto"/>
        <w:right w:val="none" w:sz="0" w:space="0" w:color="auto"/>
      </w:divBdr>
    </w:div>
    <w:div w:id="1823932760">
      <w:bodyDiv w:val="1"/>
      <w:marLeft w:val="0"/>
      <w:marRight w:val="0"/>
      <w:marTop w:val="0"/>
      <w:marBottom w:val="0"/>
      <w:divBdr>
        <w:top w:val="none" w:sz="0" w:space="0" w:color="auto"/>
        <w:left w:val="none" w:sz="0" w:space="0" w:color="auto"/>
        <w:bottom w:val="none" w:sz="0" w:space="0" w:color="auto"/>
        <w:right w:val="none" w:sz="0" w:space="0" w:color="auto"/>
      </w:divBdr>
    </w:div>
    <w:div w:id="1836602638">
      <w:bodyDiv w:val="1"/>
      <w:marLeft w:val="0"/>
      <w:marRight w:val="0"/>
      <w:marTop w:val="0"/>
      <w:marBottom w:val="0"/>
      <w:divBdr>
        <w:top w:val="none" w:sz="0" w:space="0" w:color="auto"/>
        <w:left w:val="none" w:sz="0" w:space="0" w:color="auto"/>
        <w:bottom w:val="none" w:sz="0" w:space="0" w:color="auto"/>
        <w:right w:val="none" w:sz="0" w:space="0" w:color="auto"/>
      </w:divBdr>
    </w:div>
    <w:div w:id="1837377706">
      <w:bodyDiv w:val="1"/>
      <w:marLeft w:val="0"/>
      <w:marRight w:val="0"/>
      <w:marTop w:val="0"/>
      <w:marBottom w:val="0"/>
      <w:divBdr>
        <w:top w:val="none" w:sz="0" w:space="0" w:color="auto"/>
        <w:left w:val="none" w:sz="0" w:space="0" w:color="auto"/>
        <w:bottom w:val="none" w:sz="0" w:space="0" w:color="auto"/>
        <w:right w:val="none" w:sz="0" w:space="0" w:color="auto"/>
      </w:divBdr>
    </w:div>
    <w:div w:id="1839148570">
      <w:bodyDiv w:val="1"/>
      <w:marLeft w:val="0"/>
      <w:marRight w:val="0"/>
      <w:marTop w:val="0"/>
      <w:marBottom w:val="0"/>
      <w:divBdr>
        <w:top w:val="none" w:sz="0" w:space="0" w:color="auto"/>
        <w:left w:val="none" w:sz="0" w:space="0" w:color="auto"/>
        <w:bottom w:val="none" w:sz="0" w:space="0" w:color="auto"/>
        <w:right w:val="none" w:sz="0" w:space="0" w:color="auto"/>
      </w:divBdr>
    </w:div>
    <w:div w:id="1847592390">
      <w:bodyDiv w:val="1"/>
      <w:marLeft w:val="0"/>
      <w:marRight w:val="0"/>
      <w:marTop w:val="0"/>
      <w:marBottom w:val="0"/>
      <w:divBdr>
        <w:top w:val="none" w:sz="0" w:space="0" w:color="auto"/>
        <w:left w:val="none" w:sz="0" w:space="0" w:color="auto"/>
        <w:bottom w:val="none" w:sz="0" w:space="0" w:color="auto"/>
        <w:right w:val="none" w:sz="0" w:space="0" w:color="auto"/>
      </w:divBdr>
    </w:div>
    <w:div w:id="1857575734">
      <w:bodyDiv w:val="1"/>
      <w:marLeft w:val="0"/>
      <w:marRight w:val="0"/>
      <w:marTop w:val="0"/>
      <w:marBottom w:val="0"/>
      <w:divBdr>
        <w:top w:val="none" w:sz="0" w:space="0" w:color="auto"/>
        <w:left w:val="none" w:sz="0" w:space="0" w:color="auto"/>
        <w:bottom w:val="none" w:sz="0" w:space="0" w:color="auto"/>
        <w:right w:val="none" w:sz="0" w:space="0" w:color="auto"/>
      </w:divBdr>
    </w:div>
    <w:div w:id="1868640955">
      <w:bodyDiv w:val="1"/>
      <w:marLeft w:val="0"/>
      <w:marRight w:val="0"/>
      <w:marTop w:val="0"/>
      <w:marBottom w:val="0"/>
      <w:divBdr>
        <w:top w:val="none" w:sz="0" w:space="0" w:color="auto"/>
        <w:left w:val="none" w:sz="0" w:space="0" w:color="auto"/>
        <w:bottom w:val="none" w:sz="0" w:space="0" w:color="auto"/>
        <w:right w:val="none" w:sz="0" w:space="0" w:color="auto"/>
      </w:divBdr>
    </w:div>
    <w:div w:id="1875919782">
      <w:bodyDiv w:val="1"/>
      <w:marLeft w:val="0"/>
      <w:marRight w:val="0"/>
      <w:marTop w:val="0"/>
      <w:marBottom w:val="0"/>
      <w:divBdr>
        <w:top w:val="none" w:sz="0" w:space="0" w:color="auto"/>
        <w:left w:val="none" w:sz="0" w:space="0" w:color="auto"/>
        <w:bottom w:val="none" w:sz="0" w:space="0" w:color="auto"/>
        <w:right w:val="none" w:sz="0" w:space="0" w:color="auto"/>
      </w:divBdr>
    </w:div>
    <w:div w:id="1887646902">
      <w:bodyDiv w:val="1"/>
      <w:marLeft w:val="0"/>
      <w:marRight w:val="0"/>
      <w:marTop w:val="0"/>
      <w:marBottom w:val="0"/>
      <w:divBdr>
        <w:top w:val="none" w:sz="0" w:space="0" w:color="auto"/>
        <w:left w:val="none" w:sz="0" w:space="0" w:color="auto"/>
        <w:bottom w:val="none" w:sz="0" w:space="0" w:color="auto"/>
        <w:right w:val="none" w:sz="0" w:space="0" w:color="auto"/>
      </w:divBdr>
    </w:div>
    <w:div w:id="1895461537">
      <w:bodyDiv w:val="1"/>
      <w:marLeft w:val="0"/>
      <w:marRight w:val="0"/>
      <w:marTop w:val="0"/>
      <w:marBottom w:val="0"/>
      <w:divBdr>
        <w:top w:val="none" w:sz="0" w:space="0" w:color="auto"/>
        <w:left w:val="none" w:sz="0" w:space="0" w:color="auto"/>
        <w:bottom w:val="none" w:sz="0" w:space="0" w:color="auto"/>
        <w:right w:val="none" w:sz="0" w:space="0" w:color="auto"/>
      </w:divBdr>
    </w:div>
    <w:div w:id="1910731023">
      <w:bodyDiv w:val="1"/>
      <w:marLeft w:val="0"/>
      <w:marRight w:val="0"/>
      <w:marTop w:val="0"/>
      <w:marBottom w:val="0"/>
      <w:divBdr>
        <w:top w:val="none" w:sz="0" w:space="0" w:color="auto"/>
        <w:left w:val="none" w:sz="0" w:space="0" w:color="auto"/>
        <w:bottom w:val="none" w:sz="0" w:space="0" w:color="auto"/>
        <w:right w:val="none" w:sz="0" w:space="0" w:color="auto"/>
      </w:divBdr>
    </w:div>
    <w:div w:id="1923487433">
      <w:bodyDiv w:val="1"/>
      <w:marLeft w:val="0"/>
      <w:marRight w:val="0"/>
      <w:marTop w:val="0"/>
      <w:marBottom w:val="0"/>
      <w:divBdr>
        <w:top w:val="none" w:sz="0" w:space="0" w:color="auto"/>
        <w:left w:val="none" w:sz="0" w:space="0" w:color="auto"/>
        <w:bottom w:val="none" w:sz="0" w:space="0" w:color="auto"/>
        <w:right w:val="none" w:sz="0" w:space="0" w:color="auto"/>
      </w:divBdr>
    </w:div>
    <w:div w:id="1939752874">
      <w:bodyDiv w:val="1"/>
      <w:marLeft w:val="0"/>
      <w:marRight w:val="0"/>
      <w:marTop w:val="0"/>
      <w:marBottom w:val="0"/>
      <w:divBdr>
        <w:top w:val="none" w:sz="0" w:space="0" w:color="auto"/>
        <w:left w:val="none" w:sz="0" w:space="0" w:color="auto"/>
        <w:bottom w:val="none" w:sz="0" w:space="0" w:color="auto"/>
        <w:right w:val="none" w:sz="0" w:space="0" w:color="auto"/>
      </w:divBdr>
    </w:div>
    <w:div w:id="1939826528">
      <w:bodyDiv w:val="1"/>
      <w:marLeft w:val="0"/>
      <w:marRight w:val="0"/>
      <w:marTop w:val="0"/>
      <w:marBottom w:val="0"/>
      <w:divBdr>
        <w:top w:val="none" w:sz="0" w:space="0" w:color="auto"/>
        <w:left w:val="none" w:sz="0" w:space="0" w:color="auto"/>
        <w:bottom w:val="none" w:sz="0" w:space="0" w:color="auto"/>
        <w:right w:val="none" w:sz="0" w:space="0" w:color="auto"/>
      </w:divBdr>
    </w:div>
    <w:div w:id="1950777247">
      <w:bodyDiv w:val="1"/>
      <w:marLeft w:val="0"/>
      <w:marRight w:val="0"/>
      <w:marTop w:val="0"/>
      <w:marBottom w:val="0"/>
      <w:divBdr>
        <w:top w:val="none" w:sz="0" w:space="0" w:color="auto"/>
        <w:left w:val="none" w:sz="0" w:space="0" w:color="auto"/>
        <w:bottom w:val="none" w:sz="0" w:space="0" w:color="auto"/>
        <w:right w:val="none" w:sz="0" w:space="0" w:color="auto"/>
      </w:divBdr>
    </w:div>
    <w:div w:id="1953323557">
      <w:bodyDiv w:val="1"/>
      <w:marLeft w:val="0"/>
      <w:marRight w:val="0"/>
      <w:marTop w:val="0"/>
      <w:marBottom w:val="0"/>
      <w:divBdr>
        <w:top w:val="none" w:sz="0" w:space="0" w:color="auto"/>
        <w:left w:val="none" w:sz="0" w:space="0" w:color="auto"/>
        <w:bottom w:val="none" w:sz="0" w:space="0" w:color="auto"/>
        <w:right w:val="none" w:sz="0" w:space="0" w:color="auto"/>
      </w:divBdr>
    </w:div>
    <w:div w:id="1981618755">
      <w:bodyDiv w:val="1"/>
      <w:marLeft w:val="0"/>
      <w:marRight w:val="0"/>
      <w:marTop w:val="0"/>
      <w:marBottom w:val="0"/>
      <w:divBdr>
        <w:top w:val="none" w:sz="0" w:space="0" w:color="auto"/>
        <w:left w:val="none" w:sz="0" w:space="0" w:color="auto"/>
        <w:bottom w:val="none" w:sz="0" w:space="0" w:color="auto"/>
        <w:right w:val="none" w:sz="0" w:space="0" w:color="auto"/>
      </w:divBdr>
    </w:div>
    <w:div w:id="1982153806">
      <w:bodyDiv w:val="1"/>
      <w:marLeft w:val="0"/>
      <w:marRight w:val="0"/>
      <w:marTop w:val="0"/>
      <w:marBottom w:val="0"/>
      <w:divBdr>
        <w:top w:val="none" w:sz="0" w:space="0" w:color="auto"/>
        <w:left w:val="none" w:sz="0" w:space="0" w:color="auto"/>
        <w:bottom w:val="none" w:sz="0" w:space="0" w:color="auto"/>
        <w:right w:val="none" w:sz="0" w:space="0" w:color="auto"/>
      </w:divBdr>
    </w:div>
    <w:div w:id="2000962715">
      <w:bodyDiv w:val="1"/>
      <w:marLeft w:val="0"/>
      <w:marRight w:val="0"/>
      <w:marTop w:val="0"/>
      <w:marBottom w:val="0"/>
      <w:divBdr>
        <w:top w:val="none" w:sz="0" w:space="0" w:color="auto"/>
        <w:left w:val="none" w:sz="0" w:space="0" w:color="auto"/>
        <w:bottom w:val="none" w:sz="0" w:space="0" w:color="auto"/>
        <w:right w:val="none" w:sz="0" w:space="0" w:color="auto"/>
      </w:divBdr>
    </w:div>
    <w:div w:id="2006084584">
      <w:bodyDiv w:val="1"/>
      <w:marLeft w:val="0"/>
      <w:marRight w:val="0"/>
      <w:marTop w:val="0"/>
      <w:marBottom w:val="0"/>
      <w:divBdr>
        <w:top w:val="none" w:sz="0" w:space="0" w:color="auto"/>
        <w:left w:val="none" w:sz="0" w:space="0" w:color="auto"/>
        <w:bottom w:val="none" w:sz="0" w:space="0" w:color="auto"/>
        <w:right w:val="none" w:sz="0" w:space="0" w:color="auto"/>
      </w:divBdr>
    </w:div>
    <w:div w:id="2009600564">
      <w:bodyDiv w:val="1"/>
      <w:marLeft w:val="0"/>
      <w:marRight w:val="0"/>
      <w:marTop w:val="0"/>
      <w:marBottom w:val="0"/>
      <w:divBdr>
        <w:top w:val="none" w:sz="0" w:space="0" w:color="auto"/>
        <w:left w:val="none" w:sz="0" w:space="0" w:color="auto"/>
        <w:bottom w:val="none" w:sz="0" w:space="0" w:color="auto"/>
        <w:right w:val="none" w:sz="0" w:space="0" w:color="auto"/>
      </w:divBdr>
    </w:div>
    <w:div w:id="2021933565">
      <w:bodyDiv w:val="1"/>
      <w:marLeft w:val="0"/>
      <w:marRight w:val="0"/>
      <w:marTop w:val="0"/>
      <w:marBottom w:val="0"/>
      <w:divBdr>
        <w:top w:val="none" w:sz="0" w:space="0" w:color="auto"/>
        <w:left w:val="none" w:sz="0" w:space="0" w:color="auto"/>
        <w:bottom w:val="none" w:sz="0" w:space="0" w:color="auto"/>
        <w:right w:val="none" w:sz="0" w:space="0" w:color="auto"/>
      </w:divBdr>
    </w:div>
    <w:div w:id="2029064128">
      <w:bodyDiv w:val="1"/>
      <w:marLeft w:val="0"/>
      <w:marRight w:val="0"/>
      <w:marTop w:val="0"/>
      <w:marBottom w:val="0"/>
      <w:divBdr>
        <w:top w:val="none" w:sz="0" w:space="0" w:color="auto"/>
        <w:left w:val="none" w:sz="0" w:space="0" w:color="auto"/>
        <w:bottom w:val="none" w:sz="0" w:space="0" w:color="auto"/>
        <w:right w:val="none" w:sz="0" w:space="0" w:color="auto"/>
      </w:divBdr>
    </w:div>
    <w:div w:id="2043743925">
      <w:bodyDiv w:val="1"/>
      <w:marLeft w:val="0"/>
      <w:marRight w:val="0"/>
      <w:marTop w:val="0"/>
      <w:marBottom w:val="0"/>
      <w:divBdr>
        <w:top w:val="none" w:sz="0" w:space="0" w:color="auto"/>
        <w:left w:val="none" w:sz="0" w:space="0" w:color="auto"/>
        <w:bottom w:val="none" w:sz="0" w:space="0" w:color="auto"/>
        <w:right w:val="none" w:sz="0" w:space="0" w:color="auto"/>
      </w:divBdr>
    </w:div>
    <w:div w:id="2044672228">
      <w:bodyDiv w:val="1"/>
      <w:marLeft w:val="0"/>
      <w:marRight w:val="0"/>
      <w:marTop w:val="0"/>
      <w:marBottom w:val="0"/>
      <w:divBdr>
        <w:top w:val="none" w:sz="0" w:space="0" w:color="auto"/>
        <w:left w:val="none" w:sz="0" w:space="0" w:color="auto"/>
        <w:bottom w:val="none" w:sz="0" w:space="0" w:color="auto"/>
        <w:right w:val="none" w:sz="0" w:space="0" w:color="auto"/>
      </w:divBdr>
    </w:div>
    <w:div w:id="2056391893">
      <w:bodyDiv w:val="1"/>
      <w:marLeft w:val="0"/>
      <w:marRight w:val="0"/>
      <w:marTop w:val="0"/>
      <w:marBottom w:val="0"/>
      <w:divBdr>
        <w:top w:val="none" w:sz="0" w:space="0" w:color="auto"/>
        <w:left w:val="none" w:sz="0" w:space="0" w:color="auto"/>
        <w:bottom w:val="none" w:sz="0" w:space="0" w:color="auto"/>
        <w:right w:val="none" w:sz="0" w:space="0" w:color="auto"/>
      </w:divBdr>
    </w:div>
    <w:div w:id="2063288549">
      <w:bodyDiv w:val="1"/>
      <w:marLeft w:val="0"/>
      <w:marRight w:val="0"/>
      <w:marTop w:val="0"/>
      <w:marBottom w:val="0"/>
      <w:divBdr>
        <w:top w:val="none" w:sz="0" w:space="0" w:color="auto"/>
        <w:left w:val="none" w:sz="0" w:space="0" w:color="auto"/>
        <w:bottom w:val="none" w:sz="0" w:space="0" w:color="auto"/>
        <w:right w:val="none" w:sz="0" w:space="0" w:color="auto"/>
      </w:divBdr>
    </w:div>
    <w:div w:id="2069525040">
      <w:bodyDiv w:val="1"/>
      <w:marLeft w:val="0"/>
      <w:marRight w:val="0"/>
      <w:marTop w:val="0"/>
      <w:marBottom w:val="0"/>
      <w:divBdr>
        <w:top w:val="none" w:sz="0" w:space="0" w:color="auto"/>
        <w:left w:val="none" w:sz="0" w:space="0" w:color="auto"/>
        <w:bottom w:val="none" w:sz="0" w:space="0" w:color="auto"/>
        <w:right w:val="none" w:sz="0" w:space="0" w:color="auto"/>
      </w:divBdr>
    </w:div>
    <w:div w:id="2071270386">
      <w:bodyDiv w:val="1"/>
      <w:marLeft w:val="0"/>
      <w:marRight w:val="0"/>
      <w:marTop w:val="0"/>
      <w:marBottom w:val="0"/>
      <w:divBdr>
        <w:top w:val="none" w:sz="0" w:space="0" w:color="auto"/>
        <w:left w:val="none" w:sz="0" w:space="0" w:color="auto"/>
        <w:bottom w:val="none" w:sz="0" w:space="0" w:color="auto"/>
        <w:right w:val="none" w:sz="0" w:space="0" w:color="auto"/>
      </w:divBdr>
    </w:div>
    <w:div w:id="2071344709">
      <w:bodyDiv w:val="1"/>
      <w:marLeft w:val="0"/>
      <w:marRight w:val="0"/>
      <w:marTop w:val="0"/>
      <w:marBottom w:val="0"/>
      <w:divBdr>
        <w:top w:val="none" w:sz="0" w:space="0" w:color="auto"/>
        <w:left w:val="none" w:sz="0" w:space="0" w:color="auto"/>
        <w:bottom w:val="none" w:sz="0" w:space="0" w:color="auto"/>
        <w:right w:val="none" w:sz="0" w:space="0" w:color="auto"/>
      </w:divBdr>
    </w:div>
    <w:div w:id="2079814807">
      <w:bodyDiv w:val="1"/>
      <w:marLeft w:val="0"/>
      <w:marRight w:val="0"/>
      <w:marTop w:val="0"/>
      <w:marBottom w:val="0"/>
      <w:divBdr>
        <w:top w:val="none" w:sz="0" w:space="0" w:color="auto"/>
        <w:left w:val="none" w:sz="0" w:space="0" w:color="auto"/>
        <w:bottom w:val="none" w:sz="0" w:space="0" w:color="auto"/>
        <w:right w:val="none" w:sz="0" w:space="0" w:color="auto"/>
      </w:divBdr>
    </w:div>
    <w:div w:id="2085028349">
      <w:bodyDiv w:val="1"/>
      <w:marLeft w:val="0"/>
      <w:marRight w:val="0"/>
      <w:marTop w:val="0"/>
      <w:marBottom w:val="0"/>
      <w:divBdr>
        <w:top w:val="none" w:sz="0" w:space="0" w:color="auto"/>
        <w:left w:val="none" w:sz="0" w:space="0" w:color="auto"/>
        <w:bottom w:val="none" w:sz="0" w:space="0" w:color="auto"/>
        <w:right w:val="none" w:sz="0" w:space="0" w:color="auto"/>
      </w:divBdr>
    </w:div>
    <w:div w:id="2085105578">
      <w:bodyDiv w:val="1"/>
      <w:marLeft w:val="0"/>
      <w:marRight w:val="0"/>
      <w:marTop w:val="0"/>
      <w:marBottom w:val="0"/>
      <w:divBdr>
        <w:top w:val="none" w:sz="0" w:space="0" w:color="auto"/>
        <w:left w:val="none" w:sz="0" w:space="0" w:color="auto"/>
        <w:bottom w:val="none" w:sz="0" w:space="0" w:color="auto"/>
        <w:right w:val="none" w:sz="0" w:space="0" w:color="auto"/>
      </w:divBdr>
    </w:div>
    <w:div w:id="2098822318">
      <w:bodyDiv w:val="1"/>
      <w:marLeft w:val="0"/>
      <w:marRight w:val="0"/>
      <w:marTop w:val="0"/>
      <w:marBottom w:val="0"/>
      <w:divBdr>
        <w:top w:val="none" w:sz="0" w:space="0" w:color="auto"/>
        <w:left w:val="none" w:sz="0" w:space="0" w:color="auto"/>
        <w:bottom w:val="none" w:sz="0" w:space="0" w:color="auto"/>
        <w:right w:val="none" w:sz="0" w:space="0" w:color="auto"/>
      </w:divBdr>
    </w:div>
    <w:div w:id="2105497322">
      <w:bodyDiv w:val="1"/>
      <w:marLeft w:val="0"/>
      <w:marRight w:val="0"/>
      <w:marTop w:val="0"/>
      <w:marBottom w:val="0"/>
      <w:divBdr>
        <w:top w:val="none" w:sz="0" w:space="0" w:color="auto"/>
        <w:left w:val="none" w:sz="0" w:space="0" w:color="auto"/>
        <w:bottom w:val="none" w:sz="0" w:space="0" w:color="auto"/>
        <w:right w:val="none" w:sz="0" w:space="0" w:color="auto"/>
      </w:divBdr>
    </w:div>
    <w:div w:id="2136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5" Type="http://schemas.microsoft.com/office/2007/relationships/hdphoto" Target="media/hdphoto2.wd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g"/><Relationship Id="rId29" Type="http://schemas.openxmlformats.org/officeDocument/2006/relationships/hyperlink" Target="mailto:nguyentt3@fpt.com.v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07/relationships/hdphoto" Target="media/hdphoto1.wdp"/><Relationship Id="rId28" Type="http://schemas.openxmlformats.org/officeDocument/2006/relationships/hyperlink" Target="mailto:nhutvm3@fpt.com.vn"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file:///C:/Users/Nhut/Desktop/SA/Process/www.fis.com.vn/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yperlink" Target="mailto:nguyentt3@fpt.com.vn" TargetMode="External"/><Relationship Id="rId30" Type="http://schemas.openxmlformats.org/officeDocument/2006/relationships/hyperlink" Target="mailto:nhutvm3@fpt.com.vn"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PT%20Projects\FIS%20Project%20Model\Templates\F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435E32F6DDF34B8AD3EC3DB4C41201" ma:contentTypeVersion="9" ma:contentTypeDescription="Create a new document." ma:contentTypeScope="" ma:versionID="2f518581e1412f8afc44c9e8c9513a67">
  <xsd:schema xmlns:xsd="http://www.w3.org/2001/XMLSchema" xmlns:xs="http://www.w3.org/2001/XMLSchema" xmlns:p="http://schemas.microsoft.com/office/2006/metadata/properties" xmlns:ns2="96a91b2c-535c-4407-8d80-201e71026d48" xmlns:ns3="fdf7a2b7-bb77-4f7e-94f6-2dd51ae5b9c3" targetNamespace="http://schemas.microsoft.com/office/2006/metadata/properties" ma:root="true" ma:fieldsID="d85c7a2a02b0036937dd4e8919a7f176" ns2:_="" ns3:_="">
    <xsd:import namespace="96a91b2c-535c-4407-8d80-201e71026d48"/>
    <xsd:import namespace="fdf7a2b7-bb77-4f7e-94f6-2dd51ae5b9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91b2c-535c-4407-8d80-201e71026d4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f7a2b7-bb77-4f7e-94f6-2dd51ae5b9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2009-10-28T10:23:00Z</outs:dateTime>
      <outs:isPinned>true</outs:isPinned>
    </outs:relatedDate>
    <outs:relatedDate>
      <outs:type>2</outs:type>
      <outs:displayName>Created</outs:displayName>
      <outs:dateTime>2009-10-28T10:23:00Z</outs:dateTime>
      <outs:isPinned>true</outs:isPinned>
    </outs:relatedDate>
    <outs:relatedDate>
      <outs:type>4</outs:type>
      <outs:displayName>Last Printed</outs:displayName>
      <outs:dateTime>2009-02-06T09:46:00Z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phuongnv3@fpt.com.vn</outs:displayName>
          <outs:accountName/>
        </outs:relatedPerson>
      </outs:people>
      <outs:source>0</outs:source>
      <outs:isPinned>true</outs:isPinned>
    </outs:relatedPeopleItem>
    <outs:relatedPeopleItem>
      <outs:category>Last modified by</outs:category>
      <outs:people>
        <outs:relatedPerson>
          <outs:displayName>Nhi'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3A75C-AB2D-4FF3-8B23-578BADCAA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91b2c-535c-4407-8d80-201e71026d48"/>
    <ds:schemaRef ds:uri="fdf7a2b7-bb77-4f7e-94f6-2dd51ae5b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2D89D-9DD9-4784-8AEB-BE13D78CC349}">
  <ds:schemaRefs>
    <ds:schemaRef ds:uri="http://schemas.microsoft.com/office/2006/metadata/properties"/>
    <ds:schemaRef ds:uri="http://purl.org/dc/dcmitype/"/>
    <ds:schemaRef ds:uri="96a91b2c-535c-4407-8d80-201e71026d48"/>
    <ds:schemaRef ds:uri="http://schemas.microsoft.com/office/infopath/2007/PartnerControls"/>
    <ds:schemaRef ds:uri="http://schemas.microsoft.com/office/2006/documentManagement/types"/>
    <ds:schemaRef ds:uri="http://purl.org/dc/elements/1.1/"/>
    <ds:schemaRef ds:uri="http://purl.org/dc/terms/"/>
    <ds:schemaRef ds:uri="http://schemas.openxmlformats.org/package/2006/metadata/core-properties"/>
    <ds:schemaRef ds:uri="fdf7a2b7-bb77-4f7e-94f6-2dd51ae5b9c3"/>
    <ds:schemaRef ds:uri="http://www.w3.org/XML/1998/namespace"/>
  </ds:schemaRefs>
</ds:datastoreItem>
</file>

<file path=customXml/itemProps3.xml><?xml version="1.0" encoding="utf-8"?>
<ds:datastoreItem xmlns:ds="http://schemas.openxmlformats.org/officeDocument/2006/customXml" ds:itemID="{FFFF95CA-1C41-4C1E-93FE-F4CFC16D7190}">
  <ds:schemaRefs>
    <ds:schemaRef ds:uri="http://schemas.microsoft.com/sharepoint/v3/contenttype/forms"/>
  </ds:schemaRefs>
</ds:datastoreItem>
</file>

<file path=customXml/itemProps4.xml><?xml version="1.0" encoding="utf-8"?>
<ds:datastoreItem xmlns:ds="http://schemas.openxmlformats.org/officeDocument/2006/customXml" ds:itemID="{F582A234-C92A-4847-A567-449B16419821}">
  <ds:schemaRefs>
    <ds:schemaRef ds:uri="http://schemas.microsoft.com/office/2009/outspace/metadata"/>
  </ds:schemaRefs>
</ds:datastoreItem>
</file>

<file path=customXml/itemProps5.xml><?xml version="1.0" encoding="utf-8"?>
<ds:datastoreItem xmlns:ds="http://schemas.openxmlformats.org/officeDocument/2006/customXml" ds:itemID="{EDF69A8C-34EC-4F56-92A6-432DA7C6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FIS template.dot</Template>
  <TotalTime>1504</TotalTime>
  <Pages>9</Pages>
  <Words>970</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Logging &amp; Monitoring System Project Plan</vt:lpstr>
    </vt:vector>
  </TitlesOfParts>
  <Company>FPT Information System</Company>
  <LinksUpToDate>false</LinksUpToDate>
  <CharactersWithSpaces>5743</CharactersWithSpaces>
  <SharedDoc>false</SharedDoc>
  <HLinks>
    <vt:vector size="216" baseType="variant">
      <vt:variant>
        <vt:i4>7405679</vt:i4>
      </vt:variant>
      <vt:variant>
        <vt:i4>204</vt:i4>
      </vt:variant>
      <vt:variant>
        <vt:i4>0</vt:i4>
      </vt:variant>
      <vt:variant>
        <vt:i4>5</vt:i4>
      </vt:variant>
      <vt:variant>
        <vt:lpwstr>https://www.google.com/url?sa=t&amp;rct=j&amp;q=&amp;esrc=s&amp;source=web&amp;cd=4&amp;cad=rja&amp;uact=8&amp;ved=0ahUKEwiu2aOM_qLJAhUj2qYKHWfiBgcQFggwMAM&amp;url=http%3A%2F%2Fwww.vmware.com%2Ffiles%2Fpdf%2Fsolutions%2FSQL_Server_on_VMware-FAQ.pdf&amp;usg=AFQjCNFs8kP1Fmx3uDyuep6fKndcdC07zQ&amp;sig2=nWp8MJF35YhhCvB6QgR9Mw</vt:lpwstr>
      </vt:variant>
      <vt:variant>
        <vt:lpwstr/>
      </vt:variant>
      <vt:variant>
        <vt:i4>851981</vt:i4>
      </vt:variant>
      <vt:variant>
        <vt:i4>201</vt:i4>
      </vt:variant>
      <vt:variant>
        <vt:i4>0</vt:i4>
      </vt:variant>
      <vt:variant>
        <vt:i4>5</vt:i4>
      </vt:variant>
      <vt:variant>
        <vt:lpwstr>https://www.vmware.com/files/pdf/solutions/SQL_Server_Availability_Guide_FINAL.pdf</vt:lpwstr>
      </vt:variant>
      <vt:variant>
        <vt:lpwstr/>
      </vt:variant>
      <vt:variant>
        <vt:i4>131095</vt:i4>
      </vt:variant>
      <vt:variant>
        <vt:i4>198</vt:i4>
      </vt:variant>
      <vt:variant>
        <vt:i4>0</vt:i4>
      </vt:variant>
      <vt:variant>
        <vt:i4>5</vt:i4>
      </vt:variant>
      <vt:variant>
        <vt:lpwstr>http://www.veeam.com/hp-veeam-availability-solution.html</vt:lpwstr>
      </vt:variant>
      <vt:variant>
        <vt:lpwstr/>
      </vt:variant>
      <vt:variant>
        <vt:i4>524365</vt:i4>
      </vt:variant>
      <vt:variant>
        <vt:i4>195</vt:i4>
      </vt:variant>
      <vt:variant>
        <vt:i4>0</vt:i4>
      </vt:variant>
      <vt:variant>
        <vt:i4>5</vt:i4>
      </vt:variant>
      <vt:variant>
        <vt:lpwstr>http://www.veeam.com/blog/hp-storeonce-catalyst-integration-coming-in-v9.html</vt:lpwstr>
      </vt:variant>
      <vt:variant>
        <vt:lpwstr/>
      </vt:variant>
      <vt:variant>
        <vt:i4>2293819</vt:i4>
      </vt:variant>
      <vt:variant>
        <vt:i4>189</vt:i4>
      </vt:variant>
      <vt:variant>
        <vt:i4>0</vt:i4>
      </vt:variant>
      <vt:variant>
        <vt:i4>5</vt:i4>
      </vt:variant>
      <vt:variant>
        <vt:lpwstr>http://www.vmware.com/resources/compatibility/detail.php?deviceCategory=server&amp;productid=14618&amp;vcl=true</vt:lpwstr>
      </vt:variant>
      <vt:variant>
        <vt:lpwstr/>
      </vt:variant>
      <vt:variant>
        <vt:i4>1310797</vt:i4>
      </vt:variant>
      <vt:variant>
        <vt:i4>186</vt:i4>
      </vt:variant>
      <vt:variant>
        <vt:i4>0</vt:i4>
      </vt:variant>
      <vt:variant>
        <vt:i4>5</vt:i4>
      </vt:variant>
      <vt:variant>
        <vt:lpwstr>http://www-01.ibm.com/common/ssi/printableversion.wss?docURL=/common/ssi/rep_sm/4/872/ENUS7945-_h04/index.html</vt:lpwstr>
      </vt:variant>
      <vt:variant>
        <vt:lpwstr/>
      </vt:variant>
      <vt:variant>
        <vt:i4>1441841</vt:i4>
      </vt:variant>
      <vt:variant>
        <vt:i4>179</vt:i4>
      </vt:variant>
      <vt:variant>
        <vt:i4>0</vt:i4>
      </vt:variant>
      <vt:variant>
        <vt:i4>5</vt:i4>
      </vt:variant>
      <vt:variant>
        <vt:lpwstr/>
      </vt:variant>
      <vt:variant>
        <vt:lpwstr>_Toc437171527</vt:lpwstr>
      </vt:variant>
      <vt:variant>
        <vt:i4>1441841</vt:i4>
      </vt:variant>
      <vt:variant>
        <vt:i4>173</vt:i4>
      </vt:variant>
      <vt:variant>
        <vt:i4>0</vt:i4>
      </vt:variant>
      <vt:variant>
        <vt:i4>5</vt:i4>
      </vt:variant>
      <vt:variant>
        <vt:lpwstr/>
      </vt:variant>
      <vt:variant>
        <vt:lpwstr>_Toc437171526</vt:lpwstr>
      </vt:variant>
      <vt:variant>
        <vt:i4>1441841</vt:i4>
      </vt:variant>
      <vt:variant>
        <vt:i4>167</vt:i4>
      </vt:variant>
      <vt:variant>
        <vt:i4>0</vt:i4>
      </vt:variant>
      <vt:variant>
        <vt:i4>5</vt:i4>
      </vt:variant>
      <vt:variant>
        <vt:lpwstr/>
      </vt:variant>
      <vt:variant>
        <vt:lpwstr>_Toc437171525</vt:lpwstr>
      </vt:variant>
      <vt:variant>
        <vt:i4>1441841</vt:i4>
      </vt:variant>
      <vt:variant>
        <vt:i4>161</vt:i4>
      </vt:variant>
      <vt:variant>
        <vt:i4>0</vt:i4>
      </vt:variant>
      <vt:variant>
        <vt:i4>5</vt:i4>
      </vt:variant>
      <vt:variant>
        <vt:lpwstr/>
      </vt:variant>
      <vt:variant>
        <vt:lpwstr>_Toc437171524</vt:lpwstr>
      </vt:variant>
      <vt:variant>
        <vt:i4>1441841</vt:i4>
      </vt:variant>
      <vt:variant>
        <vt:i4>155</vt:i4>
      </vt:variant>
      <vt:variant>
        <vt:i4>0</vt:i4>
      </vt:variant>
      <vt:variant>
        <vt:i4>5</vt:i4>
      </vt:variant>
      <vt:variant>
        <vt:lpwstr/>
      </vt:variant>
      <vt:variant>
        <vt:lpwstr>_Toc437171523</vt:lpwstr>
      </vt:variant>
      <vt:variant>
        <vt:i4>1441841</vt:i4>
      </vt:variant>
      <vt:variant>
        <vt:i4>149</vt:i4>
      </vt:variant>
      <vt:variant>
        <vt:i4>0</vt:i4>
      </vt:variant>
      <vt:variant>
        <vt:i4>5</vt:i4>
      </vt:variant>
      <vt:variant>
        <vt:lpwstr/>
      </vt:variant>
      <vt:variant>
        <vt:lpwstr>_Toc437171522</vt:lpwstr>
      </vt:variant>
      <vt:variant>
        <vt:i4>1441841</vt:i4>
      </vt:variant>
      <vt:variant>
        <vt:i4>143</vt:i4>
      </vt:variant>
      <vt:variant>
        <vt:i4>0</vt:i4>
      </vt:variant>
      <vt:variant>
        <vt:i4>5</vt:i4>
      </vt:variant>
      <vt:variant>
        <vt:lpwstr/>
      </vt:variant>
      <vt:variant>
        <vt:lpwstr>_Toc437171521</vt:lpwstr>
      </vt:variant>
      <vt:variant>
        <vt:i4>1441841</vt:i4>
      </vt:variant>
      <vt:variant>
        <vt:i4>137</vt:i4>
      </vt:variant>
      <vt:variant>
        <vt:i4>0</vt:i4>
      </vt:variant>
      <vt:variant>
        <vt:i4>5</vt:i4>
      </vt:variant>
      <vt:variant>
        <vt:lpwstr/>
      </vt:variant>
      <vt:variant>
        <vt:lpwstr>_Toc437171520</vt:lpwstr>
      </vt:variant>
      <vt:variant>
        <vt:i4>1376305</vt:i4>
      </vt:variant>
      <vt:variant>
        <vt:i4>131</vt:i4>
      </vt:variant>
      <vt:variant>
        <vt:i4>0</vt:i4>
      </vt:variant>
      <vt:variant>
        <vt:i4>5</vt:i4>
      </vt:variant>
      <vt:variant>
        <vt:lpwstr/>
      </vt:variant>
      <vt:variant>
        <vt:lpwstr>_Toc437171519</vt:lpwstr>
      </vt:variant>
      <vt:variant>
        <vt:i4>1376305</vt:i4>
      </vt:variant>
      <vt:variant>
        <vt:i4>125</vt:i4>
      </vt:variant>
      <vt:variant>
        <vt:i4>0</vt:i4>
      </vt:variant>
      <vt:variant>
        <vt:i4>5</vt:i4>
      </vt:variant>
      <vt:variant>
        <vt:lpwstr/>
      </vt:variant>
      <vt:variant>
        <vt:lpwstr>_Toc437171518</vt:lpwstr>
      </vt:variant>
      <vt:variant>
        <vt:i4>1376305</vt:i4>
      </vt:variant>
      <vt:variant>
        <vt:i4>119</vt:i4>
      </vt:variant>
      <vt:variant>
        <vt:i4>0</vt:i4>
      </vt:variant>
      <vt:variant>
        <vt:i4>5</vt:i4>
      </vt:variant>
      <vt:variant>
        <vt:lpwstr/>
      </vt:variant>
      <vt:variant>
        <vt:lpwstr>_Toc437171517</vt:lpwstr>
      </vt:variant>
      <vt:variant>
        <vt:i4>1376305</vt:i4>
      </vt:variant>
      <vt:variant>
        <vt:i4>113</vt:i4>
      </vt:variant>
      <vt:variant>
        <vt:i4>0</vt:i4>
      </vt:variant>
      <vt:variant>
        <vt:i4>5</vt:i4>
      </vt:variant>
      <vt:variant>
        <vt:lpwstr/>
      </vt:variant>
      <vt:variant>
        <vt:lpwstr>_Toc437171516</vt:lpwstr>
      </vt:variant>
      <vt:variant>
        <vt:i4>1376305</vt:i4>
      </vt:variant>
      <vt:variant>
        <vt:i4>107</vt:i4>
      </vt:variant>
      <vt:variant>
        <vt:i4>0</vt:i4>
      </vt:variant>
      <vt:variant>
        <vt:i4>5</vt:i4>
      </vt:variant>
      <vt:variant>
        <vt:lpwstr/>
      </vt:variant>
      <vt:variant>
        <vt:lpwstr>_Toc437171515</vt:lpwstr>
      </vt:variant>
      <vt:variant>
        <vt:i4>1376305</vt:i4>
      </vt:variant>
      <vt:variant>
        <vt:i4>101</vt:i4>
      </vt:variant>
      <vt:variant>
        <vt:i4>0</vt:i4>
      </vt:variant>
      <vt:variant>
        <vt:i4>5</vt:i4>
      </vt:variant>
      <vt:variant>
        <vt:lpwstr/>
      </vt:variant>
      <vt:variant>
        <vt:lpwstr>_Toc437171514</vt:lpwstr>
      </vt:variant>
      <vt:variant>
        <vt:i4>1376305</vt:i4>
      </vt:variant>
      <vt:variant>
        <vt:i4>95</vt:i4>
      </vt:variant>
      <vt:variant>
        <vt:i4>0</vt:i4>
      </vt:variant>
      <vt:variant>
        <vt:i4>5</vt:i4>
      </vt:variant>
      <vt:variant>
        <vt:lpwstr/>
      </vt:variant>
      <vt:variant>
        <vt:lpwstr>_Toc437171513</vt:lpwstr>
      </vt:variant>
      <vt:variant>
        <vt:i4>1376305</vt:i4>
      </vt:variant>
      <vt:variant>
        <vt:i4>89</vt:i4>
      </vt:variant>
      <vt:variant>
        <vt:i4>0</vt:i4>
      </vt:variant>
      <vt:variant>
        <vt:i4>5</vt:i4>
      </vt:variant>
      <vt:variant>
        <vt:lpwstr/>
      </vt:variant>
      <vt:variant>
        <vt:lpwstr>_Toc437171512</vt:lpwstr>
      </vt:variant>
      <vt:variant>
        <vt:i4>1376305</vt:i4>
      </vt:variant>
      <vt:variant>
        <vt:i4>83</vt:i4>
      </vt:variant>
      <vt:variant>
        <vt:i4>0</vt:i4>
      </vt:variant>
      <vt:variant>
        <vt:i4>5</vt:i4>
      </vt:variant>
      <vt:variant>
        <vt:lpwstr/>
      </vt:variant>
      <vt:variant>
        <vt:lpwstr>_Toc437171511</vt:lpwstr>
      </vt:variant>
      <vt:variant>
        <vt:i4>1376305</vt:i4>
      </vt:variant>
      <vt:variant>
        <vt:i4>77</vt:i4>
      </vt:variant>
      <vt:variant>
        <vt:i4>0</vt:i4>
      </vt:variant>
      <vt:variant>
        <vt:i4>5</vt:i4>
      </vt:variant>
      <vt:variant>
        <vt:lpwstr/>
      </vt:variant>
      <vt:variant>
        <vt:lpwstr>_Toc437171510</vt:lpwstr>
      </vt:variant>
      <vt:variant>
        <vt:i4>1310769</vt:i4>
      </vt:variant>
      <vt:variant>
        <vt:i4>71</vt:i4>
      </vt:variant>
      <vt:variant>
        <vt:i4>0</vt:i4>
      </vt:variant>
      <vt:variant>
        <vt:i4>5</vt:i4>
      </vt:variant>
      <vt:variant>
        <vt:lpwstr/>
      </vt:variant>
      <vt:variant>
        <vt:lpwstr>_Toc437171509</vt:lpwstr>
      </vt:variant>
      <vt:variant>
        <vt:i4>1310769</vt:i4>
      </vt:variant>
      <vt:variant>
        <vt:i4>65</vt:i4>
      </vt:variant>
      <vt:variant>
        <vt:i4>0</vt:i4>
      </vt:variant>
      <vt:variant>
        <vt:i4>5</vt:i4>
      </vt:variant>
      <vt:variant>
        <vt:lpwstr/>
      </vt:variant>
      <vt:variant>
        <vt:lpwstr>_Toc437171508</vt:lpwstr>
      </vt:variant>
      <vt:variant>
        <vt:i4>1310769</vt:i4>
      </vt:variant>
      <vt:variant>
        <vt:i4>59</vt:i4>
      </vt:variant>
      <vt:variant>
        <vt:i4>0</vt:i4>
      </vt:variant>
      <vt:variant>
        <vt:i4>5</vt:i4>
      </vt:variant>
      <vt:variant>
        <vt:lpwstr/>
      </vt:variant>
      <vt:variant>
        <vt:lpwstr>_Toc437171507</vt:lpwstr>
      </vt:variant>
      <vt:variant>
        <vt:i4>1310769</vt:i4>
      </vt:variant>
      <vt:variant>
        <vt:i4>53</vt:i4>
      </vt:variant>
      <vt:variant>
        <vt:i4>0</vt:i4>
      </vt:variant>
      <vt:variant>
        <vt:i4>5</vt:i4>
      </vt:variant>
      <vt:variant>
        <vt:lpwstr/>
      </vt:variant>
      <vt:variant>
        <vt:lpwstr>_Toc437171506</vt:lpwstr>
      </vt:variant>
      <vt:variant>
        <vt:i4>1310769</vt:i4>
      </vt:variant>
      <vt:variant>
        <vt:i4>47</vt:i4>
      </vt:variant>
      <vt:variant>
        <vt:i4>0</vt:i4>
      </vt:variant>
      <vt:variant>
        <vt:i4>5</vt:i4>
      </vt:variant>
      <vt:variant>
        <vt:lpwstr/>
      </vt:variant>
      <vt:variant>
        <vt:lpwstr>_Toc437171505</vt:lpwstr>
      </vt:variant>
      <vt:variant>
        <vt:i4>1310769</vt:i4>
      </vt:variant>
      <vt:variant>
        <vt:i4>41</vt:i4>
      </vt:variant>
      <vt:variant>
        <vt:i4>0</vt:i4>
      </vt:variant>
      <vt:variant>
        <vt:i4>5</vt:i4>
      </vt:variant>
      <vt:variant>
        <vt:lpwstr/>
      </vt:variant>
      <vt:variant>
        <vt:lpwstr>_Toc437171504</vt:lpwstr>
      </vt:variant>
      <vt:variant>
        <vt:i4>1310769</vt:i4>
      </vt:variant>
      <vt:variant>
        <vt:i4>35</vt:i4>
      </vt:variant>
      <vt:variant>
        <vt:i4>0</vt:i4>
      </vt:variant>
      <vt:variant>
        <vt:i4>5</vt:i4>
      </vt:variant>
      <vt:variant>
        <vt:lpwstr/>
      </vt:variant>
      <vt:variant>
        <vt:lpwstr>_Toc437171503</vt:lpwstr>
      </vt:variant>
      <vt:variant>
        <vt:i4>1310769</vt:i4>
      </vt:variant>
      <vt:variant>
        <vt:i4>29</vt:i4>
      </vt:variant>
      <vt:variant>
        <vt:i4>0</vt:i4>
      </vt:variant>
      <vt:variant>
        <vt:i4>5</vt:i4>
      </vt:variant>
      <vt:variant>
        <vt:lpwstr/>
      </vt:variant>
      <vt:variant>
        <vt:lpwstr>_Toc437171502</vt:lpwstr>
      </vt:variant>
      <vt:variant>
        <vt:i4>1310769</vt:i4>
      </vt:variant>
      <vt:variant>
        <vt:i4>23</vt:i4>
      </vt:variant>
      <vt:variant>
        <vt:i4>0</vt:i4>
      </vt:variant>
      <vt:variant>
        <vt:i4>5</vt:i4>
      </vt:variant>
      <vt:variant>
        <vt:lpwstr/>
      </vt:variant>
      <vt:variant>
        <vt:lpwstr>_Toc437171501</vt:lpwstr>
      </vt:variant>
      <vt:variant>
        <vt:i4>1310769</vt:i4>
      </vt:variant>
      <vt:variant>
        <vt:i4>17</vt:i4>
      </vt:variant>
      <vt:variant>
        <vt:i4>0</vt:i4>
      </vt:variant>
      <vt:variant>
        <vt:i4>5</vt:i4>
      </vt:variant>
      <vt:variant>
        <vt:lpwstr/>
      </vt:variant>
      <vt:variant>
        <vt:lpwstr>_Toc437171500</vt:lpwstr>
      </vt:variant>
      <vt:variant>
        <vt:i4>1900592</vt:i4>
      </vt:variant>
      <vt:variant>
        <vt:i4>11</vt:i4>
      </vt:variant>
      <vt:variant>
        <vt:i4>0</vt:i4>
      </vt:variant>
      <vt:variant>
        <vt:i4>5</vt:i4>
      </vt:variant>
      <vt:variant>
        <vt:lpwstr/>
      </vt:variant>
      <vt:variant>
        <vt:lpwstr>_Toc437171499</vt:lpwstr>
      </vt:variant>
      <vt:variant>
        <vt:i4>1900592</vt:i4>
      </vt:variant>
      <vt:variant>
        <vt:i4>5</vt:i4>
      </vt:variant>
      <vt:variant>
        <vt:i4>0</vt:i4>
      </vt:variant>
      <vt:variant>
        <vt:i4>5</vt:i4>
      </vt:variant>
      <vt:variant>
        <vt:lpwstr/>
      </vt:variant>
      <vt:variant>
        <vt:lpwstr>_Toc437171498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&amp; Monitoring System Project Plan</dc:title>
  <dc:subject>Logging &amp; Monitoring System Project Plan</dc:subject>
  <dc:creator>Duy Nguyen Ngoc (FIS ENT)</dc:creator>
  <cp:keywords/>
  <cp:lastModifiedBy>Nguyễn Ngọc Duy</cp:lastModifiedBy>
  <cp:revision>369</cp:revision>
  <cp:lastPrinted>2018-11-19T09:36:00Z</cp:lastPrinted>
  <dcterms:created xsi:type="dcterms:W3CDTF">2016-12-08T09:51:00Z</dcterms:created>
  <dcterms:modified xsi:type="dcterms:W3CDTF">2018-11-19T09:44:00Z</dcterms:modified>
  <cp:category/>
  <cp:contentStatus>On going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0x01010040435E32F6DDF34B8AD3EC3DB4C41201</vt:lpwstr>
  </property>
</Properties>
</file>